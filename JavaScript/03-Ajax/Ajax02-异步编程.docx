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Ajax02-Ajax异步编程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Ajax初窥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同步与异步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异步</w:t>
      </w:r>
      <w:r>
        <w:rPr>
          <w:rFonts w:hint="eastAsia"/>
        </w:rPr>
        <w:t>指某段程序执行时不会阻塞其它程序执行，其表现形式为程序的执行顺序不依赖程序本身的书写顺序，相反则为同步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同步：必须等待前面的任务完成，才能执行后面的任务；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异步：不受当前任务的影响。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现实生活中的一个例子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银行排队取款是同步，排队时玩手机是异步。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Ajax简介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当我们访问一个普通的网站时,当浏览器加载完:HTML,CSS,JS以后网站的内容就固定了.如果网站内容发生更改必须刷新页面才能够看到更新的内容。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异步更新的实际情况是：我们在访问新浪微博时,当你看到一大半了,会自动帮我们加载更多的微博,同时页面并没有刷新。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AJAX的作用就是：在浏览器中,我们也能够不刷新页面,通过ajax的方式去获取一些新的内容,类似网页有微博,朋友圈,邮箱等。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AJAX</w:t>
      </w:r>
      <w:r>
        <w:rPr>
          <w:rFonts w:hint="eastAsia"/>
        </w:rPr>
        <w:t>即 Asynchronous Javascript And XML（异步JavaScript和XML）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AJAX 不是一门的新的语言，而是对现有持术的综合利用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本质是在HTTP协议的基础上通过异步的方式与服务器进行通信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Ajax示例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ajax使用的依旧是HTTP请求,那么HTTP请求需要什么：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请求的网址,方法get/post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提交请求内容数据,请求主体等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接收响应回来的内容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ajax的五步步骤：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建立XMLHTTPRequest对象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注册回调函数：当服务器回应我们了,我们想要执行什么逻辑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使用open方法设置和服务器端交互信息：提交的网址,数据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设置发送的数据，开始和服务器端交互，发送数据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更新界面：在注册的回调函数中,获取返回的数据,更新界面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1-创建Ajax实例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2-发起http请求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3-接受服务器端响应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Ajax常见API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Ajax简析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2.1.1 请求组成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请求行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第三个参数代表执行方式是否异步，默认为true（异步），这样不会阻塞代码。当我们参数写false，就是同步，那么这时候即使不写 if status ==** 这样的判断也可以，即不需要监听状态，因为只有执行完请求后，才会执行后续操作，这时候已经拿到了后台返回的data或者err 可以直接console.log（res.responseText）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请求</w:t>
      </w:r>
      <w:r>
        <w:rPr>
          <w:rFonts w:hint="eastAsia"/>
          <w:color w:val="FF0000"/>
          <w:lang w:val="en-US" w:eastAsia="zh-CN"/>
        </w:rPr>
        <w:t xml:space="preserve">头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color w:val="FF0000"/>
          <w:lang w:val="en-US" w:eastAsia="zh-CN"/>
        </w:rPr>
      </w:pPr>
    </w:p>
    <w:p>
      <w:r>
        <w:rPr>
          <w:rFonts w:hint="eastAsia"/>
          <w:color w:val="FF0000"/>
          <w:lang w:val="en-US" w:eastAsia="zh-CN"/>
        </w:rPr>
        <w:t>3-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  <w:lang w:val="en-US" w:eastAsia="zh-CN"/>
        </w:rPr>
        <w:t>主体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仅用于POST请求。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响应组成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1-获取状态行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获取状态码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200 OK  404 未找到 5开头 服务器错误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获取状态信息</w:t>
      </w:r>
    </w:p>
    <w:p>
      <w:pPr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2-</w:t>
      </w:r>
      <w:r>
        <w:rPr>
          <w:rFonts w:hint="eastAsia"/>
        </w:rPr>
        <w:t>获取响应头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getAllResponseHeaders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//获取全部响应头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getResponseHeader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//获取MIME类型响应头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响应主体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获得字符串形式的响应数据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得XML形式的响应数据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我们需要检测并判断响应头的MIME类型后确定使用request.responseText或者request.responseXML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注意：文件的类型不是由文件的后缀名决定的。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readyState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每当readyState属性改变，就会调用onreadystatechange函数。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819015" cy="1990725"/>
            <wp:effectExtent l="0" t="0" r="63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GET和POST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GET和POST区别</w:t>
      </w:r>
    </w:p>
    <w:p>
      <w:p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GET没有请求主体，使用request.send(null)</w:t>
      </w:r>
    </w:p>
    <w:p>
      <w:p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  <w:lang w:val="en-US" w:eastAsia="zh-CN"/>
        </w:rPr>
        <w:t>可以</w:t>
      </w:r>
      <w:r>
        <w:rPr>
          <w:rFonts w:hint="eastAsia"/>
          <w:sz w:val="32"/>
          <w:szCs w:val="32"/>
        </w:rPr>
        <w:t>在请求URL上添加请求参数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</w:rPr>
        <w:t>POST可以通过request.send('name=</w:t>
      </w:r>
      <w:r>
        <w:rPr>
          <w:rFonts w:hint="eastAsia"/>
          <w:sz w:val="32"/>
          <w:szCs w:val="32"/>
          <w:lang w:val="en-US" w:eastAsia="zh-CN"/>
        </w:rPr>
        <w:t>zs</w:t>
      </w:r>
      <w:r>
        <w:rPr>
          <w:rFonts w:hint="eastAsia"/>
          <w:sz w:val="32"/>
          <w:szCs w:val="32"/>
        </w:rPr>
        <w:t>&amp;age=10')</w:t>
      </w:r>
    </w:p>
    <w:p>
      <w:pPr>
        <w:ind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POST需要设置</w:t>
      </w:r>
      <w:r>
        <w:rPr>
          <w:rFonts w:hint="eastAsia"/>
          <w:sz w:val="32"/>
          <w:szCs w:val="32"/>
          <w:lang w:val="en-US" w:eastAsia="zh-CN"/>
        </w:rPr>
        <w:t>send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send发送参数数据，必须设置，没有则可以不写，如果有参数数据，没有写头信息，则服务器无法正确解码参数信息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get请求时，send参数可以写null，也可以不写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6288405" cy="328930"/>
            <wp:effectExtent l="0" t="0" r="171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GET缓存问题</w:t>
      </w:r>
    </w:p>
    <w:p>
      <w:pPr>
        <w:spacing w:line="0" w:lineRule="atLeast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get请求会引起缓存问题，这里加入时间戳解决。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缓存问题的解决：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如果每次访问同一个url，那么后面的访问都会从缓存中获取，如果url中包含请求，刷新后的页面不会因为后台数据的改变而改变。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解决办法：在url地址中添加一个&amp;数据，这个数据在每次url访问的时候都会产生变化，即可。如使用随机数、时间戳等：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'****.php?username=lisi&amp;password=123&amp;' + new Date().getTime()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POST在提交数据的时候没有缓存问题的存在。</w:t>
      </w:r>
    </w:p>
    <w:p>
      <w:pPr>
        <w:spacing w:line="0" w:lineRule="atLeast"/>
        <w:ind w:firstLine="0" w:firstLineChars="0"/>
        <w:rPr>
          <w:rFonts w:hint="eastAsia"/>
          <w:lang w:val="en-US" w:eastAsia="zh-CN"/>
        </w:rPr>
      </w:pPr>
    </w:p>
    <w:p>
      <w:pPr>
        <w:spacing w:line="0" w:lineRule="atLeast"/>
        <w:ind w:firstLine="0" w:firstLineChars="0"/>
      </w:pPr>
    </w:p>
    <w:p>
      <w:pPr>
        <w:spacing w:line="0" w:lineRule="atLeast"/>
        <w:ind w:firstLine="0" w:firstLineChars="0"/>
      </w:pPr>
      <w:r>
        <w:drawing>
          <wp:inline distT="0" distB="0" distL="114300" distR="114300">
            <wp:extent cx="4942840" cy="175260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GET请求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创建XMLHttpRequest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'01.ajax.php?name=fox'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设置跟服务端交互的信息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get请求这里写null即可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接收服务器反馈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这步为判断服务器是否正确响应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97" w:firstLineChars="4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POST请求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如果想要像form表单提交数据那样使用POST请求,需要使用XMLHttpRequest对象的setRequestHeader()方法 来添加 HTTP 头。然后在 send() 方法中添加想要发送的数据：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异步对象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'02.post.php'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如果想要使用post提交数据,必须添加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'name=fox&amp;age=18'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将数据通过send方法传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发送并接受返回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这步为判断服务器是否正确响应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97" w:firstLineChars="4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文件上传的表单书写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form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action=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4E4FF"/>
              </w:rPr>
              <w:t>file_big.php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"post"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enctype=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"multipart/form-data"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"file"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"upFile"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"submit"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XMLHttpRequest兼容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新版浏览器创建方式：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xml=new XMLHttpRequest();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IE5/IE6创建方式：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xml=new ActiveXObject("Microsoft.XMLHTTP");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"Microsoft.XMLHTTP"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Ajax传输XML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XML简介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XML是一种标记语言，很类似HTML，其宗旨是用来传输数据，具有自我描述性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其格式要求如下：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必须有一个根元素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不可有空格、不可以数字或.开头、大小写敏感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不可交叉嵌套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属性双引号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特殊符号要使用实体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注释和HTML一样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937885" cy="3645535"/>
            <wp:effectExtent l="0" t="0" r="5715" b="1206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XML语法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XML声明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第一行是XML的声明,指定XML版本(1.0)以及使用的编码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根节点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XML中必须有一个根节点,所有的子节点都放置在根节点下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&lt;name&gt;&lt;/name&gt;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自定义标签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XML中没有默认的标签,所有的标签都是我们定义者自定义的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如：&lt;fox&gt;&lt;/fox&gt;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&lt;name&gt;&lt;/name&gt;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XML中没有单标签,都是双标签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XML属性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跟HTML一样,XML的标签里面也能够添加属性type = 'text',但是不建议这样用,而是使用标签的方式来表述内容(下半部分代码)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使用属性配合标签表述信息 --&gt;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Anna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Smith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使用标签来表述信息 --&gt;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Anna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Smith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XML对象获取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因为XML就是标签,所以直接用解析Dom元素的方法解析即可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'personXML'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小花花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"personXML"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PHP设置header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在php中如果要使用xml传输数据,需要使用header()设置返回的内容为xml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header('content-type:text/xml;charset=utf-8');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XML解析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445125" cy="3098165"/>
            <wp:effectExtent l="0" t="0" r="317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3371850" cy="191452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4543425" cy="235267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Ajax传输JSON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JSON简介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JSON</w:t>
      </w:r>
      <w:r>
        <w:rPr>
          <w:rFonts w:hint="eastAsia"/>
        </w:rPr>
        <w:t>即 JavaScript Object Notation，另一种轻量级的文本数据交换格式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语法规则: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数据在键值对中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数据由逗号分隔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花括号保存对象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方括号保存数组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无论 键 值 都是用双引号包起来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数字（整数或浮点数）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字符串（在双引号中）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逻辑值（true 或 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数组（在方括号中）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对象（在花括号中）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基本对象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 数组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"小小胡"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"小二胡"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JS解析JSON</w:t>
      </w:r>
    </w:p>
    <w:p>
      <w:pPr>
        <w:spacing w:line="0" w:lineRule="atLeast"/>
        <w:ind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json字符串：var jsonStr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三国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category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文学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spacing w:line="0" w:lineRule="atLeast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json对象：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var jsonObj = JSON.parse(jsonStr);</w:t>
      </w:r>
    </w:p>
    <w:p>
      <w:pPr>
        <w:spacing w:line="0" w:lineRule="atLeast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json对象转字符串： var s = JSON.stringify(jsonObj);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JSON解析</w:t>
      </w:r>
      <w:r>
        <w:rPr>
          <w:rFonts w:hint="eastAsia"/>
          <w:lang w:val="en-US" w:eastAsia="zh-CN"/>
        </w:rPr>
        <w:t>方法</w:t>
      </w:r>
      <w:r>
        <w:rPr>
          <w:rFonts w:hint="eastAsia"/>
          <w:lang w:eastAsia="zh-CN"/>
        </w:rPr>
        <w:t>：</w:t>
      </w:r>
      <w:r>
        <w:rPr>
          <w:rFonts w:hint="eastAsia"/>
        </w:rPr>
        <w:t>eavl()、JSON对象  JSON.parse()、JSON.stringify()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1-使用JSON对象解析：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JSON.parse()方法:将JSON字符串转化为JavaScript对象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JSON.stringify()方法:将JavaScript对象,转化为JSON字符串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2-IE8以下解析：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IE8以下没有JSON对象，使用第三方框架JSON2.js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"撩妹"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将JavaScript对象格式化为JSON字符串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将JSON字符串转化为JavaScript对象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eval()方法解析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需要将内容使用()括号包裹。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注意：使用eval()也可以将json字符串转换为json对象：var jsonObj = eval(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+ str 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);不推荐使用eval，因为如果传入的字符串是类似alert(123)这样的字符串，就会执行相应的函数。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PHP解析JSON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**json_decode()**方法: 将`json`字符串转化为变量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**json_encode()**方法: 将变量转化为`json`字符串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"Content-Type:text/html;charset=utf-8"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json字符串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'{"name":"itcast","age":54,"skill":"歌神"}'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字符串转化为 php对象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json_decode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php数组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'littleFox'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php对象 转化为 json字符串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stdClass Object ( [name] =&gt; itcast [age] =&gt; 54 [skill] =&gt; 歌神 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{"name":"littleFox","age":13}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Ajax封装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封装一：抽取公共部分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创建对象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"Microsoft.XMLHTTP"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open方法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如果是post设置HTTP协议头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send方法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判断状态改变,调用方法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这步为判断服务器是否正确响应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ajax获取的数据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封装二：优化参数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创建对象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"Microsoft.XMLHTTP"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open方法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如果是post设置HTTP协议头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send方法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判断状态改变,调用方法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这步为判断服务器是否正确响应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ajax获取的数据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封装三：参数格式化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"Microsoft.XMLHTTP"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格式化传入的数据为name=fox&amp;age=18这样的格式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获取属性名,属性值,进行拼接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属性名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//等号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"&amp;"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//分隔符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去除最后一个&amp;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open方法 如果是get方法,那么url之后需要添加数据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调用open方法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如果是post设置HTTP协议头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send方法 这里的data已经是修改过的,如果使用的是get方法,那么data为null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判断状态改变,调用方法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这步为判断服务器是否正确响应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这里的数据是ajax获取的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封装四：命名空间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为了避免自定义的Ajax方法被用户自定义的方法覆盖,添加到命名空间下,进行最后一步优化。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命名空间:为了防止自定义的Ajax函数被用户覆盖,可以通过将该函数设置为一个对象的方法。使用时,只需要通过对象.方法即可使用。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//定义命名空间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sayHi: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jQuery中的Ajax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'./test.php'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四种请求方式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6.2.1 $.ajax();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返回创建的XMLHttpRequest对象，ajax()只有一个参数，ke/value对象，包含各个配置及回调函数信息，如果指定了dataType，需要确保服务器返回正确的MIME信息。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'/Resources/GetList.ashx'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"#pager"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pagenumber: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buttonClickCallback: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"#anhtml"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GET方式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这是一个简单的GET请求功能，以取代复杂的$.ajax，如果需要在出错时使用回调函数，仍然需要使用$.ajax。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"test.cgi"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"2pm"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 Loaded: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必需。规定将请求发送的哪个 URL。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可选。规定连同请求发送到服务器的数据。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success(response,status,xhr)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可选。规定当请求成功时运行的函数。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包含来自请求的结果数据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包含请求的状态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包含 XMLHttpRequest 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可选。规定预计的服务器响应的数据类型。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默认地，jQuery 将智能判断。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可能的类型："xml"、"html"、"text"、"script"、"json"、"jsonp"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 POST方式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这是一个简单的POST请求功能，以取代复杂的$.ajax，如果需要在出错时使用回调函数，仍然需要使用$.ajax。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"/Resources/addfriend.ashx"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tuids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"tuname"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tunames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"添加成功！"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 GET请求载入JSON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"http://api.flickr.com/services/feeds/photos_public.gne?tags=cat&amp;tagmode=any&amp;format=json&amp;jsoncallback=?"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"&lt;img/&gt;"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"#images"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});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格式化表单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我们在向服务器提交数据时,如果使用的是Ajax需要手动将数据格式化name=fox&amp;age=18类似这样的格式,JQuery已经帮助我封装好了一个格式化数据的方法。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$(selector).serialize() 直接可以将form中拥有name属性的表单元素的字,进行格式化。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测试jq_serialize方法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"./jquery.js"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"#getFormInfo"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"#testForm"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"testForm"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"您的姓名"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"您的爱好"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"userHabbit"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"您最喜爱的食物"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"userHabbit"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"格式化表单数据"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"getFormInfo"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5A51"/>
    <w:multiLevelType w:val="singleLevel"/>
    <w:tmpl w:val="5A385A51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5A38DE66"/>
    <w:multiLevelType w:val="singleLevel"/>
    <w:tmpl w:val="5A38DE66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9E0E1E"/>
    <w:rsid w:val="00B043EB"/>
    <w:rsid w:val="00B36EBE"/>
    <w:rsid w:val="010C15E7"/>
    <w:rsid w:val="013F03B8"/>
    <w:rsid w:val="018A43A4"/>
    <w:rsid w:val="0197203C"/>
    <w:rsid w:val="01A85ACE"/>
    <w:rsid w:val="01C42B2C"/>
    <w:rsid w:val="01CF5DB9"/>
    <w:rsid w:val="01EB05AA"/>
    <w:rsid w:val="023A3474"/>
    <w:rsid w:val="02441F1E"/>
    <w:rsid w:val="025C430D"/>
    <w:rsid w:val="02615687"/>
    <w:rsid w:val="02986FBA"/>
    <w:rsid w:val="02A421B5"/>
    <w:rsid w:val="02B342D9"/>
    <w:rsid w:val="034D35E1"/>
    <w:rsid w:val="035D10A3"/>
    <w:rsid w:val="03915AE2"/>
    <w:rsid w:val="03BF3BA2"/>
    <w:rsid w:val="03E97E8E"/>
    <w:rsid w:val="041B6BAC"/>
    <w:rsid w:val="0439034F"/>
    <w:rsid w:val="043F756C"/>
    <w:rsid w:val="04464AF9"/>
    <w:rsid w:val="049207C4"/>
    <w:rsid w:val="049C616A"/>
    <w:rsid w:val="04A74B9D"/>
    <w:rsid w:val="0517161F"/>
    <w:rsid w:val="05185FE7"/>
    <w:rsid w:val="054A73F4"/>
    <w:rsid w:val="055D462A"/>
    <w:rsid w:val="057C6FF0"/>
    <w:rsid w:val="05D36581"/>
    <w:rsid w:val="05E46331"/>
    <w:rsid w:val="05E863B5"/>
    <w:rsid w:val="05F347C8"/>
    <w:rsid w:val="064F0A2A"/>
    <w:rsid w:val="06EE3A0D"/>
    <w:rsid w:val="06FB7762"/>
    <w:rsid w:val="070E2609"/>
    <w:rsid w:val="07411A90"/>
    <w:rsid w:val="07C41673"/>
    <w:rsid w:val="07C6134C"/>
    <w:rsid w:val="080024BC"/>
    <w:rsid w:val="081E759A"/>
    <w:rsid w:val="08853478"/>
    <w:rsid w:val="08A053B6"/>
    <w:rsid w:val="08C46EFB"/>
    <w:rsid w:val="08DC0F71"/>
    <w:rsid w:val="08ED1073"/>
    <w:rsid w:val="08EF6782"/>
    <w:rsid w:val="09571EAD"/>
    <w:rsid w:val="096C0EFC"/>
    <w:rsid w:val="09704FDC"/>
    <w:rsid w:val="097653A5"/>
    <w:rsid w:val="09DE74ED"/>
    <w:rsid w:val="09E577A6"/>
    <w:rsid w:val="0A6D451A"/>
    <w:rsid w:val="0A7D22B8"/>
    <w:rsid w:val="0B961DB4"/>
    <w:rsid w:val="0BCB294B"/>
    <w:rsid w:val="0C0F73C8"/>
    <w:rsid w:val="0C214576"/>
    <w:rsid w:val="0C746903"/>
    <w:rsid w:val="0CE71B7A"/>
    <w:rsid w:val="0D521790"/>
    <w:rsid w:val="0D672AEE"/>
    <w:rsid w:val="0DD9020C"/>
    <w:rsid w:val="0E035906"/>
    <w:rsid w:val="0E5F5809"/>
    <w:rsid w:val="0E9E501F"/>
    <w:rsid w:val="0EE5354E"/>
    <w:rsid w:val="0EF707F9"/>
    <w:rsid w:val="0F1604C7"/>
    <w:rsid w:val="0F5B6F71"/>
    <w:rsid w:val="0F66250E"/>
    <w:rsid w:val="0F67488F"/>
    <w:rsid w:val="0F8B3E4C"/>
    <w:rsid w:val="0FB17D11"/>
    <w:rsid w:val="0FBD013C"/>
    <w:rsid w:val="0FCD374E"/>
    <w:rsid w:val="0FEA5295"/>
    <w:rsid w:val="10CE49B9"/>
    <w:rsid w:val="10E02DD3"/>
    <w:rsid w:val="10E729E6"/>
    <w:rsid w:val="110E341F"/>
    <w:rsid w:val="11104736"/>
    <w:rsid w:val="11257BAD"/>
    <w:rsid w:val="115718FB"/>
    <w:rsid w:val="11973DA6"/>
    <w:rsid w:val="11B748AE"/>
    <w:rsid w:val="12351FC1"/>
    <w:rsid w:val="12582969"/>
    <w:rsid w:val="12EF363F"/>
    <w:rsid w:val="12FC6624"/>
    <w:rsid w:val="133B6107"/>
    <w:rsid w:val="13884AE7"/>
    <w:rsid w:val="13A42E1F"/>
    <w:rsid w:val="14224499"/>
    <w:rsid w:val="148B09BD"/>
    <w:rsid w:val="14FB76B3"/>
    <w:rsid w:val="151C136C"/>
    <w:rsid w:val="151C3775"/>
    <w:rsid w:val="153B768E"/>
    <w:rsid w:val="159251EB"/>
    <w:rsid w:val="15AD2651"/>
    <w:rsid w:val="15C00F96"/>
    <w:rsid w:val="165A00E3"/>
    <w:rsid w:val="16BB6180"/>
    <w:rsid w:val="172A4C0F"/>
    <w:rsid w:val="174F0BAB"/>
    <w:rsid w:val="174F40F1"/>
    <w:rsid w:val="178961E5"/>
    <w:rsid w:val="179F0F93"/>
    <w:rsid w:val="17A44751"/>
    <w:rsid w:val="17C309B8"/>
    <w:rsid w:val="17C44473"/>
    <w:rsid w:val="17E77937"/>
    <w:rsid w:val="181E53AD"/>
    <w:rsid w:val="183324F8"/>
    <w:rsid w:val="18794E9A"/>
    <w:rsid w:val="18A83425"/>
    <w:rsid w:val="18FE652B"/>
    <w:rsid w:val="198B2906"/>
    <w:rsid w:val="19A94BD0"/>
    <w:rsid w:val="1A68258E"/>
    <w:rsid w:val="1A79463B"/>
    <w:rsid w:val="1A821250"/>
    <w:rsid w:val="1AA844C7"/>
    <w:rsid w:val="1B820CDA"/>
    <w:rsid w:val="1C873ED3"/>
    <w:rsid w:val="1C9216EC"/>
    <w:rsid w:val="1CB11436"/>
    <w:rsid w:val="1CBE5F2E"/>
    <w:rsid w:val="1CCC1970"/>
    <w:rsid w:val="1CD03D78"/>
    <w:rsid w:val="1D97120E"/>
    <w:rsid w:val="1DCC59C4"/>
    <w:rsid w:val="1DD442DD"/>
    <w:rsid w:val="1DEC5448"/>
    <w:rsid w:val="1E0E0282"/>
    <w:rsid w:val="1E300948"/>
    <w:rsid w:val="1E672820"/>
    <w:rsid w:val="1E6E3247"/>
    <w:rsid w:val="1E78396F"/>
    <w:rsid w:val="1EA707F2"/>
    <w:rsid w:val="1EB10C45"/>
    <w:rsid w:val="1EEA16CC"/>
    <w:rsid w:val="1F2D0462"/>
    <w:rsid w:val="1F5453C9"/>
    <w:rsid w:val="1F586B80"/>
    <w:rsid w:val="1F604340"/>
    <w:rsid w:val="1F6267D2"/>
    <w:rsid w:val="1F7F3214"/>
    <w:rsid w:val="1F8E7763"/>
    <w:rsid w:val="1FE36B2E"/>
    <w:rsid w:val="1FEE0FF9"/>
    <w:rsid w:val="1FF17052"/>
    <w:rsid w:val="1FF977B2"/>
    <w:rsid w:val="20882E6F"/>
    <w:rsid w:val="20B46BCC"/>
    <w:rsid w:val="20C95074"/>
    <w:rsid w:val="20CD5CF5"/>
    <w:rsid w:val="20D671F4"/>
    <w:rsid w:val="214A0FE6"/>
    <w:rsid w:val="21587E11"/>
    <w:rsid w:val="21A033A7"/>
    <w:rsid w:val="21AE6757"/>
    <w:rsid w:val="22185396"/>
    <w:rsid w:val="22210B44"/>
    <w:rsid w:val="225C1791"/>
    <w:rsid w:val="22617E5A"/>
    <w:rsid w:val="22631332"/>
    <w:rsid w:val="2275596A"/>
    <w:rsid w:val="2287207D"/>
    <w:rsid w:val="23090FA1"/>
    <w:rsid w:val="23096568"/>
    <w:rsid w:val="23127BA5"/>
    <w:rsid w:val="234E20CA"/>
    <w:rsid w:val="237E216D"/>
    <w:rsid w:val="23A149F7"/>
    <w:rsid w:val="23B32888"/>
    <w:rsid w:val="2449102A"/>
    <w:rsid w:val="246D041C"/>
    <w:rsid w:val="24737419"/>
    <w:rsid w:val="247A2835"/>
    <w:rsid w:val="24975357"/>
    <w:rsid w:val="24C316E1"/>
    <w:rsid w:val="256824FB"/>
    <w:rsid w:val="256D23D7"/>
    <w:rsid w:val="258E7D0F"/>
    <w:rsid w:val="25966028"/>
    <w:rsid w:val="26446A9F"/>
    <w:rsid w:val="26463520"/>
    <w:rsid w:val="26633BDC"/>
    <w:rsid w:val="267637F4"/>
    <w:rsid w:val="26C27265"/>
    <w:rsid w:val="26C72F2F"/>
    <w:rsid w:val="26CE512B"/>
    <w:rsid w:val="26DB255D"/>
    <w:rsid w:val="26E13C96"/>
    <w:rsid w:val="2705413B"/>
    <w:rsid w:val="2727130E"/>
    <w:rsid w:val="27794F68"/>
    <w:rsid w:val="27FA5E50"/>
    <w:rsid w:val="282370F3"/>
    <w:rsid w:val="28274AFC"/>
    <w:rsid w:val="288B173C"/>
    <w:rsid w:val="299770DF"/>
    <w:rsid w:val="29983D0A"/>
    <w:rsid w:val="29C07E9D"/>
    <w:rsid w:val="2A0B1087"/>
    <w:rsid w:val="2A1552C3"/>
    <w:rsid w:val="2A4A2FF1"/>
    <w:rsid w:val="2A4B6481"/>
    <w:rsid w:val="2A7F50C4"/>
    <w:rsid w:val="2A814619"/>
    <w:rsid w:val="2B5735D7"/>
    <w:rsid w:val="2BC9401D"/>
    <w:rsid w:val="2C11795A"/>
    <w:rsid w:val="2C32465B"/>
    <w:rsid w:val="2C385B28"/>
    <w:rsid w:val="2C395AD9"/>
    <w:rsid w:val="2C470CF4"/>
    <w:rsid w:val="2C80190E"/>
    <w:rsid w:val="2C957DF5"/>
    <w:rsid w:val="2CC452E3"/>
    <w:rsid w:val="2D005FDA"/>
    <w:rsid w:val="2D28496F"/>
    <w:rsid w:val="2D707606"/>
    <w:rsid w:val="2DB542F3"/>
    <w:rsid w:val="2DBC04CA"/>
    <w:rsid w:val="2DCD7EC5"/>
    <w:rsid w:val="2E091F34"/>
    <w:rsid w:val="2E11760C"/>
    <w:rsid w:val="2E6026E6"/>
    <w:rsid w:val="2E731C66"/>
    <w:rsid w:val="2E8217C0"/>
    <w:rsid w:val="2EC96570"/>
    <w:rsid w:val="2F783321"/>
    <w:rsid w:val="2F881055"/>
    <w:rsid w:val="2F884793"/>
    <w:rsid w:val="2FB06AC6"/>
    <w:rsid w:val="2FE248B2"/>
    <w:rsid w:val="30141198"/>
    <w:rsid w:val="305A4050"/>
    <w:rsid w:val="307B4682"/>
    <w:rsid w:val="307D0F48"/>
    <w:rsid w:val="308B7D05"/>
    <w:rsid w:val="316A6488"/>
    <w:rsid w:val="31732D97"/>
    <w:rsid w:val="317A0788"/>
    <w:rsid w:val="31881F5E"/>
    <w:rsid w:val="319C674E"/>
    <w:rsid w:val="322561B8"/>
    <w:rsid w:val="32356F45"/>
    <w:rsid w:val="324E7CF5"/>
    <w:rsid w:val="328C1485"/>
    <w:rsid w:val="32981BE3"/>
    <w:rsid w:val="32B15359"/>
    <w:rsid w:val="32E5390D"/>
    <w:rsid w:val="32FE5E87"/>
    <w:rsid w:val="330871C8"/>
    <w:rsid w:val="33106D9F"/>
    <w:rsid w:val="332B312D"/>
    <w:rsid w:val="334F67A2"/>
    <w:rsid w:val="33641004"/>
    <w:rsid w:val="34B7514F"/>
    <w:rsid w:val="34FB7456"/>
    <w:rsid w:val="36583EFC"/>
    <w:rsid w:val="36B31E62"/>
    <w:rsid w:val="370360A5"/>
    <w:rsid w:val="374C0E08"/>
    <w:rsid w:val="37571F16"/>
    <w:rsid w:val="38740F18"/>
    <w:rsid w:val="38BD417A"/>
    <w:rsid w:val="38C76AD4"/>
    <w:rsid w:val="39182E0F"/>
    <w:rsid w:val="39B815E8"/>
    <w:rsid w:val="39C12455"/>
    <w:rsid w:val="39EE0C14"/>
    <w:rsid w:val="3A0520DE"/>
    <w:rsid w:val="3A2D67A2"/>
    <w:rsid w:val="3A3D2404"/>
    <w:rsid w:val="3A5B00B0"/>
    <w:rsid w:val="3A811592"/>
    <w:rsid w:val="3A9C7003"/>
    <w:rsid w:val="3AA46F36"/>
    <w:rsid w:val="3B174F85"/>
    <w:rsid w:val="3B254420"/>
    <w:rsid w:val="3BDE1CDC"/>
    <w:rsid w:val="3C055A7E"/>
    <w:rsid w:val="3C422E28"/>
    <w:rsid w:val="3D740FBE"/>
    <w:rsid w:val="3E1E4E41"/>
    <w:rsid w:val="3E352E92"/>
    <w:rsid w:val="3E9604D0"/>
    <w:rsid w:val="3EC26E6B"/>
    <w:rsid w:val="3ECB0F79"/>
    <w:rsid w:val="3F35423B"/>
    <w:rsid w:val="3FAC197E"/>
    <w:rsid w:val="413C637C"/>
    <w:rsid w:val="417B2A63"/>
    <w:rsid w:val="41B93432"/>
    <w:rsid w:val="41F462BF"/>
    <w:rsid w:val="42334138"/>
    <w:rsid w:val="42A91EC0"/>
    <w:rsid w:val="42C42EEA"/>
    <w:rsid w:val="42D4120A"/>
    <w:rsid w:val="432114A2"/>
    <w:rsid w:val="433601C4"/>
    <w:rsid w:val="4337708B"/>
    <w:rsid w:val="433C5840"/>
    <w:rsid w:val="4371502E"/>
    <w:rsid w:val="43784C58"/>
    <w:rsid w:val="438201C5"/>
    <w:rsid w:val="438721E3"/>
    <w:rsid w:val="43AD7C92"/>
    <w:rsid w:val="43CB4894"/>
    <w:rsid w:val="43FF4544"/>
    <w:rsid w:val="443D79A9"/>
    <w:rsid w:val="444A34BA"/>
    <w:rsid w:val="448A5CF6"/>
    <w:rsid w:val="44BC60B5"/>
    <w:rsid w:val="44C0666A"/>
    <w:rsid w:val="44D34942"/>
    <w:rsid w:val="44F31979"/>
    <w:rsid w:val="44FE316F"/>
    <w:rsid w:val="452F6081"/>
    <w:rsid w:val="45744229"/>
    <w:rsid w:val="45764060"/>
    <w:rsid w:val="458477B0"/>
    <w:rsid w:val="4593121D"/>
    <w:rsid w:val="45D0648B"/>
    <w:rsid w:val="46391ED3"/>
    <w:rsid w:val="46CB362B"/>
    <w:rsid w:val="473B7633"/>
    <w:rsid w:val="47915BDB"/>
    <w:rsid w:val="48002B5E"/>
    <w:rsid w:val="480B123C"/>
    <w:rsid w:val="4877388D"/>
    <w:rsid w:val="49156D7C"/>
    <w:rsid w:val="491F5122"/>
    <w:rsid w:val="4A083F22"/>
    <w:rsid w:val="4AB34F80"/>
    <w:rsid w:val="4ABB2932"/>
    <w:rsid w:val="4AE9665F"/>
    <w:rsid w:val="4AF204A9"/>
    <w:rsid w:val="4AFE665A"/>
    <w:rsid w:val="4B22101B"/>
    <w:rsid w:val="4B407108"/>
    <w:rsid w:val="4B5C05A9"/>
    <w:rsid w:val="4B632776"/>
    <w:rsid w:val="4B636D48"/>
    <w:rsid w:val="4B6B1520"/>
    <w:rsid w:val="4B700D0A"/>
    <w:rsid w:val="4B727334"/>
    <w:rsid w:val="4B996171"/>
    <w:rsid w:val="4B9A550F"/>
    <w:rsid w:val="4B9C4B01"/>
    <w:rsid w:val="4BA071E4"/>
    <w:rsid w:val="4BA42CAB"/>
    <w:rsid w:val="4C67379A"/>
    <w:rsid w:val="4CDD6CF3"/>
    <w:rsid w:val="4CE5388D"/>
    <w:rsid w:val="4D4F4A51"/>
    <w:rsid w:val="4D7C7811"/>
    <w:rsid w:val="4E0D5C8D"/>
    <w:rsid w:val="4E2F7957"/>
    <w:rsid w:val="4E3568C7"/>
    <w:rsid w:val="4F1028AC"/>
    <w:rsid w:val="4F103A6D"/>
    <w:rsid w:val="4F141643"/>
    <w:rsid w:val="4F3D225D"/>
    <w:rsid w:val="4F4A3D35"/>
    <w:rsid w:val="4F5A729E"/>
    <w:rsid w:val="50CB66A1"/>
    <w:rsid w:val="512147D3"/>
    <w:rsid w:val="51224F00"/>
    <w:rsid w:val="51362947"/>
    <w:rsid w:val="515D37C4"/>
    <w:rsid w:val="5179471D"/>
    <w:rsid w:val="5181264A"/>
    <w:rsid w:val="519A2066"/>
    <w:rsid w:val="52146498"/>
    <w:rsid w:val="52510D84"/>
    <w:rsid w:val="52604782"/>
    <w:rsid w:val="52991A4B"/>
    <w:rsid w:val="52BD7182"/>
    <w:rsid w:val="53170AAC"/>
    <w:rsid w:val="53A32D62"/>
    <w:rsid w:val="53FB2869"/>
    <w:rsid w:val="54214BD1"/>
    <w:rsid w:val="54844D76"/>
    <w:rsid w:val="54853151"/>
    <w:rsid w:val="548A7E97"/>
    <w:rsid w:val="54DD11FE"/>
    <w:rsid w:val="54EB3A42"/>
    <w:rsid w:val="556262EE"/>
    <w:rsid w:val="556B3862"/>
    <w:rsid w:val="55822C10"/>
    <w:rsid w:val="55A25ED2"/>
    <w:rsid w:val="55D02547"/>
    <w:rsid w:val="55DE77D7"/>
    <w:rsid w:val="55E23F5D"/>
    <w:rsid w:val="56031D51"/>
    <w:rsid w:val="560C7335"/>
    <w:rsid w:val="56177121"/>
    <w:rsid w:val="56597D35"/>
    <w:rsid w:val="567371B8"/>
    <w:rsid w:val="56745DD0"/>
    <w:rsid w:val="5676192A"/>
    <w:rsid w:val="56A46057"/>
    <w:rsid w:val="56C73E54"/>
    <w:rsid w:val="570F38AC"/>
    <w:rsid w:val="572D6C3D"/>
    <w:rsid w:val="578718CC"/>
    <w:rsid w:val="579852E4"/>
    <w:rsid w:val="57D513D2"/>
    <w:rsid w:val="57EC4683"/>
    <w:rsid w:val="58E94BF7"/>
    <w:rsid w:val="590014F5"/>
    <w:rsid w:val="596540B6"/>
    <w:rsid w:val="597A0E8E"/>
    <w:rsid w:val="59C702D4"/>
    <w:rsid w:val="59F247C6"/>
    <w:rsid w:val="5A072009"/>
    <w:rsid w:val="5A214BCD"/>
    <w:rsid w:val="5A2A69D5"/>
    <w:rsid w:val="5A99445D"/>
    <w:rsid w:val="5B156280"/>
    <w:rsid w:val="5B1B51F8"/>
    <w:rsid w:val="5B2A68EA"/>
    <w:rsid w:val="5B802570"/>
    <w:rsid w:val="5BCA78DA"/>
    <w:rsid w:val="5C362E09"/>
    <w:rsid w:val="5CD0426E"/>
    <w:rsid w:val="5CE219CE"/>
    <w:rsid w:val="5CFA3236"/>
    <w:rsid w:val="5D092CCB"/>
    <w:rsid w:val="5D31641C"/>
    <w:rsid w:val="5D445A6E"/>
    <w:rsid w:val="5D55011A"/>
    <w:rsid w:val="5DD02244"/>
    <w:rsid w:val="5DD90D31"/>
    <w:rsid w:val="5DEF4E96"/>
    <w:rsid w:val="5E0F7EE2"/>
    <w:rsid w:val="5E584CB7"/>
    <w:rsid w:val="5E846D73"/>
    <w:rsid w:val="5E976D6D"/>
    <w:rsid w:val="5EFA0F6E"/>
    <w:rsid w:val="5F2A0B07"/>
    <w:rsid w:val="5F4F4230"/>
    <w:rsid w:val="60965FE3"/>
    <w:rsid w:val="60A45934"/>
    <w:rsid w:val="60B716BF"/>
    <w:rsid w:val="60C64276"/>
    <w:rsid w:val="6170679F"/>
    <w:rsid w:val="61813AE5"/>
    <w:rsid w:val="618B6B32"/>
    <w:rsid w:val="61BB154F"/>
    <w:rsid w:val="61D052B2"/>
    <w:rsid w:val="620E4C01"/>
    <w:rsid w:val="62104249"/>
    <w:rsid w:val="62146365"/>
    <w:rsid w:val="62B83D18"/>
    <w:rsid w:val="63103EE6"/>
    <w:rsid w:val="63105088"/>
    <w:rsid w:val="645901E8"/>
    <w:rsid w:val="64622E0B"/>
    <w:rsid w:val="649701E1"/>
    <w:rsid w:val="649E5F7D"/>
    <w:rsid w:val="64A93805"/>
    <w:rsid w:val="64DC5315"/>
    <w:rsid w:val="64F24841"/>
    <w:rsid w:val="65253F4E"/>
    <w:rsid w:val="65297108"/>
    <w:rsid w:val="652C1ED8"/>
    <w:rsid w:val="65300C03"/>
    <w:rsid w:val="659229F3"/>
    <w:rsid w:val="65B71D6E"/>
    <w:rsid w:val="65FD18CD"/>
    <w:rsid w:val="660F7001"/>
    <w:rsid w:val="665674D0"/>
    <w:rsid w:val="665873F5"/>
    <w:rsid w:val="66D6490A"/>
    <w:rsid w:val="670A38DE"/>
    <w:rsid w:val="673913B9"/>
    <w:rsid w:val="676D7E49"/>
    <w:rsid w:val="67D85098"/>
    <w:rsid w:val="67F34F8F"/>
    <w:rsid w:val="67F570F9"/>
    <w:rsid w:val="67F917B0"/>
    <w:rsid w:val="685B255F"/>
    <w:rsid w:val="68963E5E"/>
    <w:rsid w:val="689C6B83"/>
    <w:rsid w:val="69484BCA"/>
    <w:rsid w:val="696A4A62"/>
    <w:rsid w:val="699132A2"/>
    <w:rsid w:val="69E71361"/>
    <w:rsid w:val="6A13401C"/>
    <w:rsid w:val="6A6409FE"/>
    <w:rsid w:val="6A7A2A0D"/>
    <w:rsid w:val="6A7E2FE9"/>
    <w:rsid w:val="6A7F0D60"/>
    <w:rsid w:val="6AAB5FD3"/>
    <w:rsid w:val="6ABE5D5E"/>
    <w:rsid w:val="6BA77950"/>
    <w:rsid w:val="6BC361E2"/>
    <w:rsid w:val="6BC6765A"/>
    <w:rsid w:val="6C4D3B2C"/>
    <w:rsid w:val="6C560105"/>
    <w:rsid w:val="6C7E51FD"/>
    <w:rsid w:val="6C9C7811"/>
    <w:rsid w:val="6D63266D"/>
    <w:rsid w:val="6DAB52F4"/>
    <w:rsid w:val="6E293898"/>
    <w:rsid w:val="6E93461E"/>
    <w:rsid w:val="6F115EE9"/>
    <w:rsid w:val="6F2D457B"/>
    <w:rsid w:val="6F606F12"/>
    <w:rsid w:val="6F8224F1"/>
    <w:rsid w:val="6F846C5E"/>
    <w:rsid w:val="6F867B5D"/>
    <w:rsid w:val="6FD441CE"/>
    <w:rsid w:val="6FE52497"/>
    <w:rsid w:val="70447547"/>
    <w:rsid w:val="70750563"/>
    <w:rsid w:val="709E6AC0"/>
    <w:rsid w:val="70BF3DED"/>
    <w:rsid w:val="70C10EB7"/>
    <w:rsid w:val="70D71E7F"/>
    <w:rsid w:val="711949E3"/>
    <w:rsid w:val="71404821"/>
    <w:rsid w:val="716B0846"/>
    <w:rsid w:val="717E05F3"/>
    <w:rsid w:val="7182200A"/>
    <w:rsid w:val="71C165B2"/>
    <w:rsid w:val="72197128"/>
    <w:rsid w:val="726D2D0D"/>
    <w:rsid w:val="72AB0404"/>
    <w:rsid w:val="72D22B05"/>
    <w:rsid w:val="72EF5B9B"/>
    <w:rsid w:val="734B6DE1"/>
    <w:rsid w:val="7388474E"/>
    <w:rsid w:val="73CC5351"/>
    <w:rsid w:val="75093351"/>
    <w:rsid w:val="754638FE"/>
    <w:rsid w:val="75860AE3"/>
    <w:rsid w:val="76121767"/>
    <w:rsid w:val="76656717"/>
    <w:rsid w:val="76F80F85"/>
    <w:rsid w:val="772514C5"/>
    <w:rsid w:val="775144A0"/>
    <w:rsid w:val="776C6A47"/>
    <w:rsid w:val="77B57743"/>
    <w:rsid w:val="77C20DE9"/>
    <w:rsid w:val="783E0BCB"/>
    <w:rsid w:val="793754B4"/>
    <w:rsid w:val="795D1CB9"/>
    <w:rsid w:val="79917F33"/>
    <w:rsid w:val="79DE4FB3"/>
    <w:rsid w:val="7ACB01A7"/>
    <w:rsid w:val="7B347DA6"/>
    <w:rsid w:val="7B9438EC"/>
    <w:rsid w:val="7BCD0F11"/>
    <w:rsid w:val="7BD776F2"/>
    <w:rsid w:val="7BFD5A9C"/>
    <w:rsid w:val="7C3B2896"/>
    <w:rsid w:val="7C7A08C5"/>
    <w:rsid w:val="7CB41C11"/>
    <w:rsid w:val="7D507DCD"/>
    <w:rsid w:val="7D6207E8"/>
    <w:rsid w:val="7DA135A6"/>
    <w:rsid w:val="7DF57241"/>
    <w:rsid w:val="7E0C0109"/>
    <w:rsid w:val="7E11769D"/>
    <w:rsid w:val="7E6C3904"/>
    <w:rsid w:val="7E9D6AAF"/>
    <w:rsid w:val="7EE15B1B"/>
    <w:rsid w:val="7F463461"/>
    <w:rsid w:val="7FA1425B"/>
    <w:rsid w:val="7FA720D4"/>
    <w:rsid w:val="7FAD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4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2018-03-27T04:56:39Z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