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2A" w:rsidRDefault="005B21D0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jQuery</w:t>
      </w:r>
      <w:r>
        <w:rPr>
          <w:rFonts w:hint="eastAsia"/>
        </w:rPr>
        <w:t>事件</w:t>
      </w:r>
    </w:p>
    <w:p w:rsidR="0079622A" w:rsidRDefault="005B21D0">
      <w:pPr>
        <w:pStyle w:val="2"/>
        <w:tabs>
          <w:tab w:val="left" w:pos="567"/>
        </w:tabs>
      </w:pPr>
      <w:r>
        <w:rPr>
          <w:rFonts w:hint="eastAsia"/>
        </w:rPr>
        <w:t xml:space="preserve">1 </w:t>
      </w:r>
      <w:r>
        <w:rPr>
          <w:rFonts w:hint="eastAsia"/>
        </w:rPr>
        <w:t>jQuery</w:t>
      </w:r>
      <w:r>
        <w:rPr>
          <w:rFonts w:hint="eastAsia"/>
        </w:rPr>
        <w:t>事件机制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的事件机制：</w:t>
      </w:r>
    </w:p>
    <w:p w:rsidR="0079622A" w:rsidRDefault="005B21D0">
      <w:pPr>
        <w:ind w:left="420" w:firstLine="420"/>
      </w:pPr>
      <w:r>
        <w:rPr>
          <w:rFonts w:hint="eastAsia"/>
        </w:rPr>
        <w:t>指</w:t>
      </w:r>
      <w:r>
        <w:rPr>
          <w:rFonts w:hint="eastAsia"/>
        </w:rPr>
        <w:t>jQuery</w:t>
      </w:r>
      <w:r>
        <w:rPr>
          <w:rFonts w:hint="eastAsia"/>
        </w:rPr>
        <w:t>对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DOM</w:t>
      </w:r>
      <w:r>
        <w:rPr>
          <w:rFonts w:hint="eastAsia"/>
        </w:rPr>
        <w:t>事件的封装，</w:t>
      </w:r>
      <w:r>
        <w:rPr>
          <w:rFonts w:hint="eastAsia"/>
        </w:rPr>
        <w:t>包括</w:t>
      </w:r>
      <w:r>
        <w:rPr>
          <w:rFonts w:hint="eastAsia"/>
        </w:rPr>
        <w:t>事件绑定、事件解绑、事件触发。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事件机制发展历程：</w:t>
      </w:r>
    </w:p>
    <w:p w:rsidR="0079622A" w:rsidRDefault="005B21D0">
      <w:pPr>
        <w:ind w:left="420" w:firstLine="420"/>
      </w:pPr>
      <w:r>
        <w:rPr>
          <w:rFonts w:hint="eastAsia"/>
        </w:rPr>
        <w:t>简单事件绑定</w:t>
      </w:r>
      <w:r>
        <w:rPr>
          <w:rFonts w:hint="eastAsia"/>
        </w:rPr>
        <w:t xml:space="preserve"> &gt;&gt; bind</w:t>
      </w:r>
      <w:r>
        <w:rPr>
          <w:rFonts w:hint="eastAsia"/>
        </w:rPr>
        <w:t>事件绑定</w:t>
      </w:r>
      <w:r>
        <w:rPr>
          <w:rFonts w:hint="eastAsia"/>
        </w:rPr>
        <w:t xml:space="preserve"> &gt;&gt; delegate</w:t>
      </w:r>
      <w:r>
        <w:rPr>
          <w:rFonts w:hint="eastAsia"/>
        </w:rPr>
        <w:t>事件绑定</w:t>
      </w:r>
      <w:r>
        <w:rPr>
          <w:rFonts w:hint="eastAsia"/>
        </w:rPr>
        <w:t xml:space="preserve"> &gt;&gt; on</w:t>
      </w:r>
      <w:r>
        <w:rPr>
          <w:rFonts w:hint="eastAsia"/>
        </w:rPr>
        <w:t>【重点】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1"/>
        </w:numPr>
      </w:pPr>
      <w:r>
        <w:rPr>
          <w:rFonts w:hint="eastAsia"/>
        </w:rPr>
        <w:t>简单事件绑定：</w:t>
      </w:r>
    </w:p>
    <w:p w:rsidR="0079622A" w:rsidRDefault="005B21D0">
      <w:pPr>
        <w:ind w:firstLine="560"/>
      </w:pPr>
      <w:r>
        <w:t>click(handler)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单击</w:t>
      </w:r>
      <w:r>
        <w:t>事件</w:t>
      </w:r>
    </w:p>
    <w:p w:rsidR="0079622A" w:rsidRDefault="005B21D0">
      <w:pPr>
        <w:ind w:firstLine="560"/>
      </w:pPr>
      <w:r>
        <w:t xml:space="preserve">blur(handler)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失去焦点事件</w:t>
      </w:r>
    </w:p>
    <w:p w:rsidR="0079622A" w:rsidRDefault="005B21D0">
      <w:pPr>
        <w:ind w:firstLine="560"/>
      </w:pPr>
      <w:r>
        <w:rPr>
          <w:rFonts w:hint="eastAsia"/>
        </w:rPr>
        <w:t>m</w:t>
      </w:r>
      <w:r>
        <w:t>ouseenter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鼠标进入事件</w:t>
      </w:r>
    </w:p>
    <w:p w:rsidR="0079622A" w:rsidRDefault="005B21D0">
      <w:pPr>
        <w:ind w:firstLine="560"/>
      </w:pPr>
      <w:r>
        <w:rPr>
          <w:rFonts w:hint="eastAsia"/>
        </w:rPr>
        <w:t>m</w:t>
      </w:r>
      <w:r>
        <w:t>ouseleave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t>鼠标离开事件</w:t>
      </w:r>
    </w:p>
    <w:p w:rsidR="0079622A" w:rsidRDefault="005B21D0">
      <w:pPr>
        <w:ind w:firstLine="560"/>
      </w:pPr>
      <w:r>
        <w:t xml:space="preserve">dbclick(handler)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双击事件</w:t>
      </w:r>
    </w:p>
    <w:p w:rsidR="0079622A" w:rsidRDefault="005B21D0">
      <w:pPr>
        <w:ind w:firstLine="560"/>
      </w:pPr>
      <w:r>
        <w:rPr>
          <w:rFonts w:hint="eastAsia"/>
        </w:rPr>
        <w:t>c</w:t>
      </w:r>
      <w:r>
        <w:t>hange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         </w:t>
      </w:r>
      <w:r>
        <w:t>改变事件，如：文本框值改变，下来列表值改变等</w:t>
      </w:r>
    </w:p>
    <w:p w:rsidR="0079622A" w:rsidRDefault="005B21D0">
      <w:pPr>
        <w:ind w:firstLine="560"/>
      </w:pPr>
      <w:r>
        <w:rPr>
          <w:rFonts w:hint="eastAsia"/>
        </w:rPr>
        <w:t>f</w:t>
      </w:r>
      <w:r>
        <w:t>ocus</w:t>
      </w:r>
      <w:r>
        <w:rPr>
          <w:rFonts w:hint="eastAsia"/>
        </w:rPr>
        <w:t>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获得焦点事件</w:t>
      </w:r>
    </w:p>
    <w:p w:rsidR="0079622A" w:rsidRDefault="005B21D0">
      <w:pPr>
        <w:ind w:firstLine="560"/>
      </w:pPr>
      <w:r>
        <w:t>ke</w:t>
      </w:r>
      <w:r>
        <w:rPr>
          <w:rFonts w:hint="eastAsia"/>
        </w:rPr>
        <w:t>ydown(</w:t>
      </w:r>
      <w:r>
        <w:t>handler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键盘按下事件</w:t>
      </w:r>
    </w:p>
    <w:p w:rsidR="0079622A" w:rsidRDefault="0079622A">
      <w:pPr>
        <w:ind w:firstLine="560"/>
      </w:pPr>
    </w:p>
    <w:p w:rsidR="0079622A" w:rsidRDefault="005B21D0">
      <w:pPr>
        <w:numPr>
          <w:ilvl w:val="0"/>
          <w:numId w:val="2"/>
        </w:numPr>
      </w:pPr>
      <w:r>
        <w:t>bind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可绑定多个事件，事件元素必须在文档中；</w:t>
      </w:r>
      <w:r>
        <w:t>1.7</w:t>
      </w:r>
      <w:r>
        <w:t>后被</w:t>
      </w:r>
      <w:r>
        <w:t>on</w:t>
      </w:r>
      <w:r>
        <w:t>取代</w:t>
      </w:r>
    </w:p>
    <w:p w:rsidR="0079622A" w:rsidRDefault="005B21D0">
      <w:pPr>
        <w:pStyle w:val="ab"/>
      </w:pPr>
      <w:r>
        <w:t>$("p").bind("click</w:t>
      </w:r>
      <w:r>
        <w:rPr>
          <w:rFonts w:hint="eastAsia"/>
        </w:rPr>
        <w:t xml:space="preserve"> mouseenter</w:t>
      </w:r>
      <w:r>
        <w:t>", function(e){</w:t>
      </w:r>
    </w:p>
    <w:p w:rsidR="0079622A" w:rsidRDefault="005B21D0">
      <w:pPr>
        <w:pStyle w:val="ab"/>
      </w:pPr>
      <w:r>
        <w:t xml:space="preserve">    //</w:t>
      </w:r>
      <w:r>
        <w:t>事件响应方法</w:t>
      </w:r>
    </w:p>
    <w:p w:rsidR="0079622A" w:rsidRDefault="005B21D0">
      <w:pPr>
        <w:pStyle w:val="ab"/>
      </w:pPr>
      <w:r>
        <w:t>});</w:t>
      </w:r>
    </w:p>
    <w:p w:rsidR="0079622A" w:rsidRDefault="0079622A"/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delegate</w:t>
      </w:r>
      <w: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支持动态创建的元素</w:t>
      </w:r>
      <w:r>
        <w:rPr>
          <w:rFonts w:hint="eastAsia"/>
        </w:rPr>
        <w:t>绑定事件；性能高（多个子组件只需给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父组件注册）。</w:t>
      </w:r>
    </w:p>
    <w:p w:rsidR="0079622A" w:rsidRDefault="005B21D0">
      <w:pPr>
        <w:pStyle w:val="ab"/>
      </w:pPr>
      <w:r>
        <w:t>$(".parentBox").delegate("p", "click", function(){</w:t>
      </w:r>
    </w:p>
    <w:p w:rsidR="0079622A" w:rsidRDefault="005B21D0">
      <w:pPr>
        <w:pStyle w:val="ab"/>
      </w:pPr>
      <w:r>
        <w:t xml:space="preserve">    //</w:t>
      </w:r>
      <w:r>
        <w:t>为</w:t>
      </w:r>
      <w:r>
        <w:t xml:space="preserve"> .parentBox</w:t>
      </w:r>
      <w:r>
        <w:t>下面的所有的</w:t>
      </w:r>
      <w:r>
        <w:t>p</w:t>
      </w:r>
      <w:r>
        <w:t>标签绑定事件</w:t>
      </w:r>
    </w:p>
    <w:p w:rsidR="0079622A" w:rsidRDefault="005B21D0">
      <w:pPr>
        <w:pStyle w:val="ab"/>
      </w:pPr>
      <w:r>
        <w:t>});</w:t>
      </w:r>
    </w:p>
    <w:p w:rsidR="0079622A" w:rsidRDefault="005B21D0">
      <w:pPr>
        <w:pStyle w:val="2"/>
      </w:pPr>
      <w:r>
        <w:rPr>
          <w:rFonts w:hint="eastAsia"/>
        </w:rPr>
        <w:t>2 on</w:t>
      </w:r>
      <w:r>
        <w:rPr>
          <w:rFonts w:hint="eastAsia"/>
        </w:rPr>
        <w:t>方式绑定事件</w:t>
      </w:r>
    </w:p>
    <w:p w:rsidR="0079622A" w:rsidRDefault="005B21D0">
      <w:pPr>
        <w:ind w:firstLine="420"/>
      </w:pPr>
      <w:r>
        <w:t>jQuery</w:t>
      </w:r>
      <w:r>
        <w:rPr>
          <w:b/>
          <w:color w:val="FF0000"/>
        </w:rPr>
        <w:t>1.7</w:t>
      </w:r>
      <w:r>
        <w:rPr>
          <w:b/>
          <w:color w:val="FF0000"/>
        </w:rPr>
        <w:t>版本后</w:t>
      </w:r>
      <w:r>
        <w:t>，</w:t>
      </w:r>
      <w:r>
        <w:t>jQuery</w:t>
      </w:r>
      <w:r>
        <w:t>用</w:t>
      </w:r>
      <w:r>
        <w:t>on</w:t>
      </w:r>
      <w:r>
        <w:t>统一了所有的事件处理的方法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方式绑定事件是最现代的方式，兼容</w:t>
      </w:r>
      <w:r>
        <w:rPr>
          <w:rFonts w:hint="eastAsia"/>
        </w:rPr>
        <w:t>zepto</w:t>
      </w:r>
      <w:r>
        <w:rPr>
          <w:rFonts w:hint="eastAsia"/>
        </w:rPr>
        <w:t>。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 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lastRenderedPageBreak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'click'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 xml:space="preserve">'mouseover'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: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456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 mouseover'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off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'mouseover'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  <w:shd w:val="clear" w:color="auto" w:fill="292D35"/>
        </w:rPr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注册委托事件：让子元素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执行事件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'click'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'li'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function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123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如果一个元素被父级绑定了委托事件，自己也绑定了普通事件，优先执行委托事件。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on</w:t>
      </w:r>
      <w:r>
        <w:rPr>
          <w:rFonts w:hint="eastAsia"/>
        </w:rPr>
        <w:t>还有一个可选参数</w:t>
      </w:r>
      <w:r>
        <w:rPr>
          <w:rFonts w:hint="eastAsia"/>
        </w:rPr>
        <w:t>data</w:t>
      </w:r>
      <w:r>
        <w:rPr>
          <w:rFonts w:hint="eastAsia"/>
        </w:rPr>
        <w:t>，在事件函数内，</w:t>
      </w:r>
      <w:r>
        <w:rPr>
          <w:rFonts w:hint="eastAsia"/>
        </w:rPr>
        <w:t>data</w:t>
      </w:r>
      <w:r>
        <w:rPr>
          <w:rFonts w:hint="eastAsia"/>
        </w:rPr>
        <w:t>的访问方式是：</w:t>
      </w:r>
      <w:r>
        <w:rPr>
          <w:rFonts w:hint="eastAsia"/>
        </w:rPr>
        <w:t>e.data</w:t>
      </w:r>
    </w:p>
    <w:p w:rsidR="0079622A" w:rsidRDefault="005B21D0">
      <w:pPr>
        <w:pStyle w:val="2"/>
      </w:pPr>
      <w:r>
        <w:rPr>
          <w:rFonts w:hint="eastAsia"/>
        </w:rPr>
        <w:t>3 one</w:t>
      </w:r>
      <w:r>
        <w:rPr>
          <w:rFonts w:hint="eastAsia"/>
        </w:rPr>
        <w:t>绑定一次事件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"p"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one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"click"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pStyle w:val="2"/>
      </w:pPr>
      <w:r>
        <w:rPr>
          <w:rFonts w:hint="eastAsia"/>
        </w:rPr>
        <w:t>4 jQuery</w:t>
      </w:r>
      <w:r>
        <w:rPr>
          <w:rFonts w:hint="eastAsia"/>
        </w:rPr>
        <w:t>移除事件绑定</w:t>
      </w:r>
    </w:p>
    <w:p w:rsidR="0079622A" w:rsidRDefault="005B21D0">
      <w:pPr>
        <w:numPr>
          <w:ilvl w:val="0"/>
          <w:numId w:val="2"/>
        </w:numPr>
      </w:pPr>
      <w:r>
        <w:rPr>
          <w:rFonts w:hint="eastAsia"/>
        </w:rPr>
        <w:t>u</w:t>
      </w:r>
      <w:r>
        <w:t>nbind</w:t>
      </w:r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 xml:space="preserve"> bind</w:t>
      </w:r>
      <w:r>
        <w:t>方式绑定的事件</w:t>
      </w:r>
    </w:p>
    <w:p w:rsidR="0079622A" w:rsidRDefault="005B21D0">
      <w:pPr>
        <w:ind w:leftChars="100" w:left="240" w:firstLine="560"/>
      </w:pPr>
      <w:r>
        <w:t>$(selector).unbind(); //</w:t>
      </w:r>
      <w:r>
        <w:t>解绑所有的事件</w:t>
      </w:r>
    </w:p>
    <w:p w:rsidR="0079622A" w:rsidRDefault="005B21D0">
      <w:pPr>
        <w:ind w:leftChars="100" w:left="240" w:firstLine="560"/>
      </w:pPr>
      <w:r>
        <w:t>$(selector).unbind(“click”); //</w:t>
      </w:r>
      <w:r>
        <w:t>解绑指定的事件</w:t>
      </w:r>
    </w:p>
    <w:p w:rsidR="0079622A" w:rsidRDefault="0079622A">
      <w:pPr>
        <w:ind w:leftChars="100" w:left="240" w:firstLine="560"/>
      </w:pPr>
    </w:p>
    <w:p w:rsidR="0079622A" w:rsidRDefault="005B21D0">
      <w:pPr>
        <w:numPr>
          <w:ilvl w:val="0"/>
          <w:numId w:val="2"/>
        </w:numPr>
      </w:pPr>
      <w:r>
        <w:t>undelegate</w:t>
      </w:r>
      <w:r>
        <w:rPr>
          <w:rFonts w:hint="eastAsia"/>
        </w:rPr>
        <w:t xml:space="preserve">() </w:t>
      </w:r>
      <w:r>
        <w:rPr>
          <w:rFonts w:hint="eastAsia"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t>解绑</w:t>
      </w:r>
      <w:r>
        <w:t>delegate</w:t>
      </w:r>
      <w:r>
        <w:t>方式绑定的事件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 xml:space="preserve"> ).undelegate(); //</w:t>
      </w:r>
      <w:r>
        <w:t>解绑所有的</w:t>
      </w:r>
      <w:r>
        <w:t>delegate</w:t>
      </w:r>
      <w:r>
        <w:t>事件</w:t>
      </w:r>
    </w:p>
    <w:p w:rsidR="0079622A" w:rsidRDefault="005B21D0">
      <w:pPr>
        <w:ind w:leftChars="100" w:left="240" w:firstLine="560"/>
      </w:pPr>
      <w:r>
        <w:t xml:space="preserve">$( </w:t>
      </w:r>
      <w:r>
        <w:rPr>
          <w:rFonts w:hint="eastAsia"/>
        </w:rPr>
        <w:t>selector</w:t>
      </w:r>
      <w:r>
        <w:t xml:space="preserve">).undelegate( “click” ); </w:t>
      </w:r>
      <w:r>
        <w:t>//</w:t>
      </w:r>
      <w:r>
        <w:t>解绑所有的</w:t>
      </w:r>
      <w:r>
        <w:t>click</w:t>
      </w:r>
      <w:r>
        <w:t>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numPr>
          <w:ilvl w:val="0"/>
          <w:numId w:val="2"/>
        </w:numPr>
      </w:pPr>
      <w:r>
        <w:rPr>
          <w:b/>
        </w:rPr>
        <w:t>off</w:t>
      </w:r>
      <w:r>
        <w:rPr>
          <w:rFonts w:hint="eastAsia"/>
          <w:b/>
        </w:rPr>
        <w:t>f()</w:t>
      </w:r>
      <w:r>
        <w:rPr>
          <w:rFonts w:hint="eastAsia"/>
          <w:b/>
        </w:rPr>
        <w:t>方式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解绑</w:t>
      </w:r>
      <w:r>
        <w:rPr>
          <w:rFonts w:hint="eastAsia"/>
          <w:b/>
          <w:bCs/>
        </w:rPr>
        <w:t>on</w:t>
      </w:r>
      <w:r>
        <w:rPr>
          <w:b/>
          <w:bCs/>
        </w:rPr>
        <w:t>方式绑定的事件</w:t>
      </w:r>
    </w:p>
    <w:p w:rsidR="0079622A" w:rsidRDefault="0079622A">
      <w:pPr>
        <w:ind w:firstLine="562"/>
        <w:rPr>
          <w:b/>
        </w:rPr>
      </w:pPr>
    </w:p>
    <w:p w:rsidR="0079622A" w:rsidRDefault="005B21D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解绑匹配元素的所有事件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>).off();</w:t>
      </w:r>
    </w:p>
    <w:p w:rsidR="0079622A" w:rsidRDefault="005B21D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解绑匹配元素的所有</w:t>
      </w:r>
      <w:r>
        <w:rPr>
          <w:rFonts w:hint="eastAsia"/>
        </w:rPr>
        <w:t>click</w:t>
      </w:r>
      <w:r>
        <w:rPr>
          <w:rFonts w:hint="eastAsia"/>
        </w:rPr>
        <w:t>事件</w:t>
      </w:r>
    </w:p>
    <w:p w:rsidR="0079622A" w:rsidRDefault="005B21D0">
      <w:pPr>
        <w:pStyle w:val="ab"/>
      </w:pPr>
      <w:r>
        <w:rPr>
          <w:rFonts w:hint="eastAsia"/>
        </w:rPr>
        <w:lastRenderedPageBreak/>
        <w:t>$(selector).off(</w:t>
      </w:r>
      <w:r>
        <w:t>“</w:t>
      </w:r>
      <w:r>
        <w:rPr>
          <w:rFonts w:hint="eastAsia"/>
        </w:rPr>
        <w:t>click</w:t>
      </w:r>
      <w:r>
        <w:t>”</w:t>
      </w:r>
      <w:r>
        <w:rPr>
          <w:rFonts w:hint="eastAsia"/>
        </w:rPr>
        <w:t>);</w:t>
      </w:r>
    </w:p>
    <w:p w:rsidR="0079622A" w:rsidRDefault="005B21D0">
      <w:pPr>
        <w:pStyle w:val="ab"/>
      </w:pPr>
      <w:r>
        <w:t xml:space="preserve">// </w:t>
      </w:r>
      <w:r>
        <w:t>解绑所有</w:t>
      </w:r>
      <w:r>
        <w:rPr>
          <w:rFonts w:hint="eastAsia"/>
        </w:rPr>
        <w:t>代理</w:t>
      </w:r>
      <w:r>
        <w:t>的</w:t>
      </w:r>
      <w:r>
        <w:t>click</w:t>
      </w:r>
      <w:r>
        <w:t>事件，元素本身的事件不会被解绑</w:t>
      </w:r>
      <w:r>
        <w:rPr>
          <w:rFonts w:hint="eastAsia"/>
        </w:rPr>
        <w:t xml:space="preserve"> 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 xml:space="preserve">).off( “click”, “**” ); </w:t>
      </w:r>
    </w:p>
    <w:p w:rsidR="0079622A" w:rsidRDefault="0079622A"/>
    <w:p w:rsidR="0079622A" w:rsidRDefault="005B21D0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事件对象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的事件对象</w:t>
      </w:r>
      <w:r>
        <w:rPr>
          <w:rFonts w:hint="eastAsia"/>
        </w:rPr>
        <w:t>ev</w:t>
      </w:r>
      <w:r>
        <w:rPr>
          <w:rFonts w:hint="eastAsia"/>
        </w:rPr>
        <w:t>已经是兼容的，不需要像原生一样再写兼容格式。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ev.pageX----</w:t>
      </w:r>
      <w:r>
        <w:rPr>
          <w:rFonts w:hint="eastAsia"/>
        </w:rPr>
        <w:t>相对于文档</w:t>
      </w:r>
    </w:p>
    <w:p w:rsidR="0079622A" w:rsidRDefault="005B21D0">
      <w:pPr>
        <w:ind w:firstLine="420"/>
      </w:pPr>
      <w:r>
        <w:rPr>
          <w:rFonts w:hint="eastAsia"/>
        </w:rPr>
        <w:t>ev.cl</w:t>
      </w:r>
      <w:r>
        <w:rPr>
          <w:rFonts w:hint="eastAsia"/>
        </w:rPr>
        <w:t>ientX----</w:t>
      </w:r>
      <w:r>
        <w:rPr>
          <w:rFonts w:hint="eastAsia"/>
        </w:rPr>
        <w:t>相对于可视区</w:t>
      </w:r>
    </w:p>
    <w:p w:rsidR="0079622A" w:rsidRDefault="005B21D0">
      <w:pPr>
        <w:ind w:firstLine="420"/>
      </w:pPr>
      <w:r>
        <w:rPr>
          <w:rFonts w:hint="eastAsia"/>
        </w:rPr>
        <w:t>以上同理还有</w:t>
      </w:r>
      <w:r>
        <w:rPr>
          <w:rFonts w:hint="eastAsia"/>
        </w:rPr>
        <w:t>Y</w:t>
      </w:r>
      <w:r>
        <w:rPr>
          <w:rFonts w:hint="eastAsia"/>
        </w:rPr>
        <w:t>轴对应方法。</w:t>
      </w:r>
    </w:p>
    <w:p w:rsidR="0079622A" w:rsidRDefault="005B21D0">
      <w:pPr>
        <w:ind w:firstLine="420"/>
      </w:pPr>
      <w:r>
        <w:rPr>
          <w:rFonts w:hint="eastAsia"/>
        </w:rPr>
        <w:t xml:space="preserve"> </w:t>
      </w:r>
    </w:p>
    <w:p w:rsidR="0079622A" w:rsidRDefault="005B21D0">
      <w:pPr>
        <w:ind w:firstLine="420"/>
      </w:pPr>
      <w:r>
        <w:rPr>
          <w:rFonts w:hint="eastAsia"/>
        </w:rPr>
        <w:t>ev.which:keycode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t xml:space="preserve">event.data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传递给事件处理程序的额外数据</w:t>
      </w:r>
    </w:p>
    <w:p w:rsidR="0079622A" w:rsidRDefault="005B21D0">
      <w:pPr>
        <w:ind w:firstLine="420"/>
      </w:pPr>
      <w:r>
        <w:t xml:space="preserve">event.currentTarget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等同于</w:t>
      </w:r>
      <w:r>
        <w:t>this</w:t>
      </w:r>
      <w:r>
        <w:t>，当前</w:t>
      </w:r>
      <w:r>
        <w:t>DOM</w:t>
      </w:r>
      <w:r>
        <w:t>对象</w:t>
      </w:r>
    </w:p>
    <w:p w:rsidR="0079622A" w:rsidRDefault="005B21D0">
      <w:pPr>
        <w:ind w:firstLine="420"/>
      </w:pPr>
      <w:r>
        <w:rPr>
          <w:bCs/>
        </w:rPr>
        <w:t>event.pageX</w:t>
      </w:r>
      <w:r>
        <w:t>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鼠标相对于文档左部边缘的位置</w:t>
      </w:r>
    </w:p>
    <w:p w:rsidR="0079622A" w:rsidRDefault="005B21D0">
      <w:pPr>
        <w:ind w:firstLine="420"/>
      </w:pPr>
      <w:r>
        <w:rPr>
          <w:b/>
          <w:bCs/>
        </w:rPr>
        <w:t>event.target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触发事件源，不一定</w:t>
      </w:r>
      <w:r>
        <w:t>===this</w:t>
      </w:r>
    </w:p>
    <w:p w:rsidR="0079622A" w:rsidRDefault="005B21D0">
      <w:pPr>
        <w:ind w:firstLine="420"/>
      </w:pPr>
      <w:r>
        <w:rPr>
          <w:b/>
          <w:bCs/>
        </w:rPr>
        <w:t>event.stopPropagation()</w:t>
      </w:r>
      <w:r>
        <w:rPr>
          <w:b/>
          <w:bCs/>
        </w:rPr>
        <w:t>；</w:t>
      </w:r>
      <w:r>
        <w:rPr>
          <w:rFonts w:hint="eastAsia"/>
        </w:rPr>
        <w:tab/>
      </w:r>
      <w:r>
        <w:t>阻止事件冒泡</w:t>
      </w:r>
    </w:p>
    <w:p w:rsidR="0079622A" w:rsidRDefault="005B21D0">
      <w:pPr>
        <w:ind w:firstLine="420"/>
      </w:pPr>
      <w:r>
        <w:rPr>
          <w:b/>
          <w:bCs/>
        </w:rPr>
        <w:t>event.preventDefault();</w:t>
      </w:r>
      <w:r>
        <w:t> </w:t>
      </w:r>
      <w:r>
        <w:rPr>
          <w:rFonts w:hint="eastAsia"/>
        </w:rPr>
        <w:tab/>
      </w:r>
      <w:r>
        <w:t>阻止默认行为</w:t>
      </w:r>
    </w:p>
    <w:p w:rsidR="0079622A" w:rsidRDefault="005B21D0">
      <w:pPr>
        <w:ind w:firstLine="420"/>
      </w:pPr>
      <w:r>
        <w:t xml:space="preserve">event.type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事件类型：</w:t>
      </w:r>
      <w:r>
        <w:t>click</w:t>
      </w:r>
      <w:r>
        <w:t>，</w:t>
      </w:r>
      <w:r>
        <w:t>dbclick…</w:t>
      </w:r>
    </w:p>
    <w:p w:rsidR="0079622A" w:rsidRDefault="005B21D0">
      <w:pPr>
        <w:ind w:firstLine="420"/>
      </w:pPr>
      <w:r>
        <w:t xml:space="preserve">event.which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鼠标的按键类型：左</w:t>
      </w:r>
      <w:r>
        <w:t xml:space="preserve">1 </w:t>
      </w:r>
      <w:r>
        <w:t>中</w:t>
      </w:r>
      <w:r>
        <w:t xml:space="preserve">2 </w:t>
      </w:r>
      <w:r>
        <w:t>右</w:t>
      </w:r>
      <w:r>
        <w:t>3</w:t>
      </w:r>
    </w:p>
    <w:p w:rsidR="0079622A" w:rsidRDefault="005B21D0">
      <w:pPr>
        <w:ind w:firstLine="420"/>
      </w:pPr>
      <w:r>
        <w:t>event.keyCode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键盘按键代码</w:t>
      </w:r>
    </w:p>
    <w:p w:rsidR="0079622A" w:rsidRDefault="005B21D0">
      <w:pPr>
        <w:pStyle w:val="2"/>
      </w:pPr>
      <w:r>
        <w:rPr>
          <w:rFonts w:hint="eastAsia"/>
        </w:rPr>
        <w:t xml:space="preserve">6 </w:t>
      </w:r>
      <w:r>
        <w:rPr>
          <w:rFonts w:hint="eastAsia"/>
        </w:rPr>
        <w:t>事件触发</w:t>
      </w:r>
    </w:p>
    <w:p w:rsidR="0079622A" w:rsidRDefault="005B21D0">
      <w:pPr>
        <w:pStyle w:val="ab"/>
      </w:pPr>
      <w:r>
        <w:t xml:space="preserve">$(selector).click();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rPr>
          <w:rFonts w:hint="eastAsia"/>
        </w:rPr>
        <w:t>简单事件触发：</w:t>
      </w:r>
      <w:r>
        <w:t>触发</w:t>
      </w:r>
      <w:r>
        <w:t xml:space="preserve"> click</w:t>
      </w:r>
      <w:r>
        <w:t>事件</w:t>
      </w:r>
    </w:p>
    <w:p w:rsidR="0079622A" w:rsidRDefault="005B21D0">
      <w:pPr>
        <w:pStyle w:val="ab"/>
      </w:pPr>
      <w:r>
        <w:t>$(selector).trigger(“click”);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//trigger</w:t>
      </w:r>
      <w:r>
        <w:rPr>
          <w:rFonts w:hint="eastAsia"/>
        </w:rPr>
        <w:t>方法触发事件</w:t>
      </w:r>
    </w:p>
    <w:p w:rsidR="0079622A" w:rsidRDefault="005B21D0">
      <w:pPr>
        <w:pStyle w:val="ab"/>
      </w:pPr>
      <w:r>
        <w:t>$(</w:t>
      </w:r>
      <w:r>
        <w:rPr>
          <w:rFonts w:hint="eastAsia"/>
        </w:rPr>
        <w:t>selector</w:t>
      </w:r>
      <w:r>
        <w:t>).triggerHandler(“focus”);</w:t>
      </w:r>
      <w:r>
        <w:rPr>
          <w:rFonts w:hint="eastAsia"/>
        </w:rPr>
        <w:tab/>
        <w:t>//</w:t>
      </w:r>
      <w:r>
        <w:rPr>
          <w:rFonts w:hint="eastAsia"/>
        </w:rPr>
        <w:t>此方式不触发浏览器行为如文本框获焦点</w:t>
      </w:r>
    </w:p>
    <w:p w:rsidR="0079622A" w:rsidRDefault="0079622A">
      <w:pPr>
        <w:ind w:firstLine="560"/>
      </w:pPr>
    </w:p>
    <w:p w:rsidR="0079622A" w:rsidRDefault="005B21D0">
      <w:pPr>
        <w:pStyle w:val="2"/>
      </w:pPr>
      <w:r>
        <w:rPr>
          <w:rFonts w:hint="eastAsia"/>
        </w:rPr>
        <w:t xml:space="preserve">7 </w:t>
      </w:r>
      <w:r>
        <w:rPr>
          <w:rFonts w:hint="eastAsia"/>
        </w:rPr>
        <w:t>阻止冒泡与默认行为</w:t>
      </w:r>
    </w:p>
    <w:p w:rsidR="0079622A" w:rsidRDefault="005B21D0">
      <w:pPr>
        <w:ind w:firstLine="560"/>
      </w:pPr>
      <w:r>
        <w:t>event.stopPropagation()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阻止事件冒泡</w:t>
      </w:r>
    </w:p>
    <w:p w:rsidR="0079622A" w:rsidRDefault="005B21D0">
      <w:pPr>
        <w:ind w:firstLine="560"/>
      </w:pPr>
      <w:r>
        <w:t>e</w:t>
      </w:r>
      <w:r>
        <w:rPr>
          <w:rFonts w:hint="eastAsia"/>
        </w:rPr>
        <w:t>vent</w:t>
      </w:r>
      <w:r>
        <w:t>.preventDefault(); </w:t>
      </w:r>
      <w:r>
        <w:rPr>
          <w:rFonts w:hint="eastAsia"/>
        </w:rPr>
        <w:tab/>
      </w:r>
      <w:r>
        <w:rPr>
          <w:rFonts w:hint="eastAsia"/>
        </w:rPr>
        <w:tab/>
      </w:r>
      <w:r>
        <w:t>//</w:t>
      </w:r>
      <w:r>
        <w:t>阻止默认行为</w:t>
      </w:r>
    </w:p>
    <w:p w:rsidR="0079622A" w:rsidRDefault="005B21D0">
      <w:pPr>
        <w:ind w:firstLine="560"/>
        <w:rPr>
          <w:color w:val="0000FF"/>
        </w:rPr>
      </w:pPr>
      <w:r>
        <w:rPr>
          <w:rFonts w:hint="eastAsia"/>
          <w:color w:val="0000FF"/>
        </w:rPr>
        <w:t>如果：</w:t>
      </w:r>
      <w:r>
        <w:rPr>
          <w:rFonts w:hint="eastAsia"/>
          <w:color w:val="0000FF"/>
        </w:rPr>
        <w:t xml:space="preserve">return false </w:t>
      </w:r>
      <w:r>
        <w:rPr>
          <w:rFonts w:hint="eastAsia"/>
          <w:color w:val="0000FF"/>
        </w:rPr>
        <w:t>则直接阻止全部</w:t>
      </w:r>
    </w:p>
    <w:p w:rsidR="0079622A" w:rsidRDefault="005B21D0">
      <w:pPr>
        <w:pStyle w:val="2"/>
      </w:pPr>
      <w:r>
        <w:rPr>
          <w:rFonts w:hint="eastAsia"/>
        </w:rPr>
        <w:t xml:space="preserve">8 </w:t>
      </w:r>
      <w:r>
        <w:rPr>
          <w:rFonts w:hint="eastAsia"/>
        </w:rPr>
        <w:t>节流阀</w:t>
      </w:r>
    </w:p>
    <w:p w:rsidR="0079622A" w:rsidRDefault="005B21D0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onkeydown</w:t>
      </w:r>
      <w:r>
        <w:rPr>
          <w:rFonts w:hint="eastAsia"/>
        </w:rPr>
        <w:t>事件触发时，用户不停的按按按键，会反复触发，为了保证只触发一次，</w:t>
      </w:r>
      <w:r>
        <w:rPr>
          <w:rFonts w:hint="eastAsia"/>
        </w:rPr>
        <w:lastRenderedPageBreak/>
        <w:t>需要添加节流阀：</w:t>
      </w:r>
    </w:p>
    <w:p w:rsidR="0079622A" w:rsidRDefault="005B21D0">
      <w:pPr>
        <w:pStyle w:val="HTML"/>
        <w:widowControl/>
        <w:shd w:val="clear" w:color="auto" w:fill="292D35"/>
        <w:rPr>
          <w:rFonts w:hint="default"/>
        </w:rPr>
      </w:pP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按下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1-9</w:t>
      </w:r>
      <w:r>
        <w:rPr>
          <w:rFonts w:cs="宋体"/>
          <w:i/>
          <w:color w:val="5C6370"/>
          <w:shd w:val="clear" w:color="auto" w:fill="292D35"/>
        </w:rPr>
        <w:t>这几个数字键，能触发对应的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"keydown"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flag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false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var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nav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mouseenter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document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on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"keyup"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 xml:space="preserve">,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(e)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flag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true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获取到按下的键</w:t>
      </w:r>
      <w:r>
        <w:rPr>
          <w:rFonts w:cs="宋体"/>
          <w:i/>
          <w:color w:val="5C6370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var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=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e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.keyCode;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if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&gt;=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 xml:space="preserve">49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&amp;&amp;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&lt;=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57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//</w:t>
      </w:r>
      <w:r>
        <w:rPr>
          <w:rFonts w:cs="宋体"/>
          <w:i/>
          <w:color w:val="5C6370"/>
          <w:shd w:val="clear" w:color="auto" w:fill="292D35"/>
        </w:rPr>
        <w:t>触发对应的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li</w:t>
      </w:r>
      <w:r>
        <w:rPr>
          <w:rFonts w:cs="宋体"/>
          <w:i/>
          <w:color w:val="5C6370"/>
          <w:shd w:val="clear" w:color="auto" w:fill="292D35"/>
        </w:rPr>
        <w:t>的</w:t>
      </w:r>
      <w:r>
        <w:rPr>
          <w:rFonts w:ascii="Consolas" w:eastAsia="Consolas" w:hAnsi="Consolas" w:cs="Consolas" w:hint="default"/>
          <w:i/>
          <w:color w:val="5C6370"/>
          <w:shd w:val="clear" w:color="auto" w:fill="292D35"/>
        </w:rPr>
        <w:t>mouseenter</w:t>
      </w:r>
      <w:r>
        <w:rPr>
          <w:rFonts w:cs="宋体"/>
          <w:i/>
          <w:color w:val="5C6370"/>
          <w:shd w:val="clear" w:color="auto" w:fill="292D35"/>
        </w:rPr>
        <w:t>事件</w:t>
      </w:r>
      <w:r>
        <w:rPr>
          <w:rFonts w:cs="宋体"/>
          <w:i/>
          <w:color w:val="5C6370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".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 xml:space="preserve">nav 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li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eq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code </w:t>
      </w:r>
      <w:r>
        <w:rPr>
          <w:rFonts w:ascii="Consolas" w:eastAsia="Consolas" w:hAnsi="Consolas" w:cs="Consolas" w:hint="default"/>
          <w:color w:val="56B6B9"/>
          <w:shd w:val="clear" w:color="auto" w:fill="292D35"/>
        </w:rPr>
        <w:t xml:space="preserve">- </w:t>
      </w:r>
      <w:r>
        <w:rPr>
          <w:rFonts w:ascii="Consolas" w:eastAsia="Consolas" w:hAnsi="Consolas" w:cs="Consolas" w:hint="default"/>
          <w:color w:val="FFB639"/>
          <w:shd w:val="clear" w:color="auto" w:fill="292D35"/>
        </w:rPr>
        <w:t>49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mouseleave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5B21D0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jQuery</w:t>
      </w:r>
      <w:r>
        <w:rPr>
          <w:rFonts w:hint="eastAsia"/>
        </w:rPr>
        <w:t>对象方法补充</w:t>
      </w:r>
    </w:p>
    <w:p w:rsidR="0079622A" w:rsidRDefault="005B21D0">
      <w:pPr>
        <w:pStyle w:val="2"/>
      </w:pPr>
      <w:r>
        <w:rPr>
          <w:rFonts w:hint="eastAsia"/>
        </w:rPr>
        <w:t>1 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混用</w:t>
      </w:r>
    </w:p>
    <w:p w:rsidR="0079622A" w:rsidRDefault="005B21D0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与原生</w:t>
      </w:r>
      <w:r>
        <w:rPr>
          <w:rFonts w:hint="eastAsia"/>
        </w:rPr>
        <w:t>JS</w:t>
      </w:r>
      <w:r>
        <w:rPr>
          <w:rFonts w:hint="eastAsia"/>
        </w:rPr>
        <w:t>可以同时使用，但是最好不要混用：</w:t>
      </w: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 xml:space="preserve">script </w:t>
      </w:r>
      <w:r>
        <w:rPr>
          <w:rFonts w:ascii="Consolas" w:eastAsia="Consolas" w:hAnsi="Consolas" w:cs="Consolas" w:hint="default"/>
          <w:color w:val="D19A66"/>
          <w:shd w:val="clear" w:color="auto" w:fill="292D35"/>
        </w:rPr>
        <w:t>src=</w:t>
      </w:r>
      <w:r>
        <w:rPr>
          <w:rFonts w:ascii="Consolas" w:eastAsia="Consolas" w:hAnsi="Consolas" w:cs="Consolas" w:hint="default"/>
          <w:color w:val="A6DE78"/>
          <w:shd w:val="clear" w:color="auto" w:fill="292D35"/>
        </w:rPr>
        <w:t>"jquery-3.3.1.min.js"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>&lt;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click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    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alert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>this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html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&lt;/</w:t>
      </w:r>
      <w:r>
        <w:rPr>
          <w:rFonts w:ascii="Consolas" w:eastAsia="Consolas" w:hAnsi="Consolas" w:cs="Consolas" w:hint="default"/>
          <w:color w:val="E06C75"/>
          <w:shd w:val="clear" w:color="auto" w:fill="292D35"/>
        </w:rPr>
        <w:t>script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&gt;</w:t>
      </w:r>
    </w:p>
    <w:p w:rsidR="0079622A" w:rsidRDefault="0079622A">
      <w:pPr>
        <w:ind w:firstLine="420"/>
      </w:pPr>
    </w:p>
    <w:p w:rsidR="0079622A" w:rsidRDefault="005B21D0">
      <w:pPr>
        <w:ind w:firstLine="420"/>
      </w:pPr>
      <w:r>
        <w:rPr>
          <w:rFonts w:hint="eastAsia"/>
        </w:rPr>
        <w:t>这里使用</w:t>
      </w:r>
      <w:r>
        <w:rPr>
          <w:rFonts w:hint="eastAsia"/>
        </w:rPr>
        <w:t>$(this)</w:t>
      </w:r>
      <w:r>
        <w:rPr>
          <w:rFonts w:hint="eastAsia"/>
        </w:rPr>
        <w:t>来避免直接使用</w:t>
      </w:r>
      <w:r>
        <w:rPr>
          <w:rFonts w:hint="eastAsia"/>
        </w:rPr>
        <w:t>this</w:t>
      </w:r>
      <w:r>
        <w:rPr>
          <w:rFonts w:hint="eastAsia"/>
        </w:rPr>
        <w:t>引起的原生</w:t>
      </w:r>
      <w:r>
        <w:rPr>
          <w:rFonts w:hint="eastAsia"/>
        </w:rPr>
        <w:t>JS</w:t>
      </w:r>
      <w:r>
        <w:rPr>
          <w:rFonts w:hint="eastAsia"/>
        </w:rPr>
        <w:t>与</w:t>
      </w:r>
      <w:r>
        <w:rPr>
          <w:rFonts w:hint="eastAsia"/>
        </w:rPr>
        <w:t>jquery</w:t>
      </w:r>
      <w:r>
        <w:rPr>
          <w:rFonts w:hint="eastAsia"/>
        </w:rPr>
        <w:t>的混用。</w:t>
      </w:r>
    </w:p>
    <w:p w:rsidR="0079622A" w:rsidRDefault="005B21D0">
      <w:pPr>
        <w:pStyle w:val="2"/>
      </w:pPr>
      <w:r>
        <w:rPr>
          <w:rFonts w:hint="eastAsia"/>
        </w:rPr>
        <w:lastRenderedPageBreak/>
        <w:t>2 filter has not</w:t>
      </w:r>
    </w:p>
    <w:p w:rsidR="0079622A" w:rsidRDefault="0079622A">
      <w:pPr>
        <w:ind w:firstLine="420"/>
      </w:pPr>
    </w:p>
    <w:p w:rsidR="0079622A" w:rsidRDefault="005B21D0">
      <w:pPr>
        <w:pStyle w:val="HTML"/>
        <w:widowControl/>
        <w:shd w:val="clear" w:color="auto" w:fill="292D35"/>
        <w:rPr>
          <w:rFonts w:ascii="Consolas" w:eastAsia="Consolas" w:hAnsi="Consolas" w:cs="Consolas" w:hint="default"/>
          <w:color w:val="E0E2E4"/>
        </w:rPr>
      </w:pP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C678DD"/>
          <w:shd w:val="clear" w:color="auto" w:fill="292D35"/>
        </w:rPr>
        <w:t xml:space="preserve">function 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() {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filter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'#div1'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'red'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  <w:t xml:space="preserve">    </w:t>
      </w:r>
      <w:r>
        <w:rPr>
          <w:rFonts w:ascii="Consolas" w:eastAsia="Consolas" w:hAnsi="Consolas" w:cs="Consolas" w:hint="default"/>
          <w:color w:val="61AFEF"/>
          <w:shd w:val="clear" w:color="auto" w:fill="292D35"/>
        </w:rPr>
        <w:t>$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'div'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has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'span'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.</w:t>
      </w:r>
      <w:r>
        <w:rPr>
          <w:rFonts w:ascii="Consolas" w:eastAsia="Consolas" w:hAnsi="Consolas" w:cs="Consolas" w:hint="default"/>
          <w:color w:val="43B6B9"/>
          <w:shd w:val="clear" w:color="auto" w:fill="292D35"/>
        </w:rPr>
        <w:t>css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(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'background'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,</w:t>
      </w:r>
      <w:r>
        <w:rPr>
          <w:rFonts w:ascii="Consolas" w:eastAsia="Consolas" w:hAnsi="Consolas" w:cs="Consolas" w:hint="default"/>
          <w:color w:val="98C379"/>
          <w:shd w:val="clear" w:color="auto" w:fill="292D35"/>
        </w:rPr>
        <w:t>'green'</w:t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br/>
      </w:r>
      <w:r>
        <w:rPr>
          <w:rFonts w:ascii="Consolas" w:eastAsia="Consolas" w:hAnsi="Consolas" w:cs="Consolas" w:hint="default"/>
          <w:color w:val="ABB2BE"/>
          <w:shd w:val="clear" w:color="auto" w:fill="292D35"/>
        </w:rPr>
        <w:t>})</w:t>
      </w:r>
      <w:r>
        <w:rPr>
          <w:rFonts w:ascii="Consolas" w:eastAsia="Consolas" w:hAnsi="Consolas" w:cs="Consolas" w:hint="default"/>
          <w:color w:val="E0E2E4"/>
          <w:shd w:val="clear" w:color="auto" w:fill="292D35"/>
        </w:rPr>
        <w:t>;</w:t>
      </w:r>
    </w:p>
    <w:p w:rsidR="0079622A" w:rsidRDefault="0079622A"/>
    <w:p w:rsidR="0079622A" w:rsidRDefault="005B21D0">
      <w:pPr>
        <w:ind w:firstLine="420"/>
      </w:pPr>
      <w:r>
        <w:t>filter</w:t>
      </w:r>
      <w:r>
        <w:rPr>
          <w:rFonts w:hint="eastAsia"/>
        </w:rPr>
        <w:t>()</w:t>
      </w:r>
      <w: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过滤</w:t>
      </w:r>
      <w:r>
        <w:br/>
      </w:r>
      <w:r>
        <w:rPr>
          <w:rFonts w:hint="eastAsia"/>
        </w:rPr>
        <w:tab/>
      </w:r>
      <w:r>
        <w:t>not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t>filter</w:t>
      </w:r>
      <w:r>
        <w:rPr>
          <w:rFonts w:hint="eastAsia"/>
        </w:rPr>
        <w:t>的反义词</w:t>
      </w:r>
      <w:r>
        <w:br/>
      </w:r>
      <w:r>
        <w:rPr>
          <w:rFonts w:hint="eastAsia"/>
        </w:rPr>
        <w:tab/>
      </w:r>
      <w:r>
        <w:t>has</w:t>
      </w:r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是否包含</w:t>
      </w:r>
      <w:r>
        <w:rPr>
          <w:rFonts w:hint="eastAsia"/>
        </w:rPr>
        <w:t>，</w:t>
      </w:r>
      <w:r>
        <w:t>has</w:t>
      </w:r>
      <w:r>
        <w:rPr>
          <w:rFonts w:hint="eastAsia"/>
        </w:rPr>
        <w:t>查看的是当前元素是否包含，</w:t>
      </w:r>
      <w:r>
        <w:t>filter</w:t>
      </w:r>
      <w:r>
        <w:rPr>
          <w:rFonts w:hint="eastAsia"/>
        </w:rPr>
        <w:t>过滤的是所有同级元素</w:t>
      </w:r>
    </w:p>
    <w:p w:rsidR="0079622A" w:rsidRDefault="005B21D0">
      <w:pPr>
        <w:pStyle w:val="2"/>
      </w:pPr>
      <w:r>
        <w:rPr>
          <w:rFonts w:hint="eastAsia"/>
        </w:rPr>
        <w:t xml:space="preserve">3 delay() </w:t>
      </w:r>
      <w:r>
        <w:rPr>
          <w:rFonts w:hint="eastAsia"/>
        </w:rPr>
        <w:t>延时</w:t>
      </w:r>
    </w:p>
    <w:p w:rsidR="0079622A" w:rsidRDefault="005B21D0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$</w:t>
      </w:r>
      <w:r>
        <w:rPr>
          <w:rFonts w:hint="eastAsia"/>
        </w:rPr>
        <w:t>下的常用方法</w:t>
      </w:r>
    </w:p>
    <w:p w:rsidR="0079622A" w:rsidRDefault="005B21D0">
      <w:pPr>
        <w:ind w:firstLine="420"/>
      </w:pPr>
      <w:r>
        <w:rPr>
          <w:rFonts w:hint="eastAsia"/>
        </w:rPr>
        <w:t>$</w:t>
      </w:r>
      <w:r>
        <w:rPr>
          <w:rFonts w:hint="eastAsia"/>
        </w:rPr>
        <w:t>下的方法大多数为工具类方法，不仅可以给</w:t>
      </w:r>
      <w:r>
        <w:rPr>
          <w:rFonts w:hint="eastAsia"/>
        </w:rPr>
        <w:t>jQuery</w:t>
      </w:r>
      <w:r>
        <w:rPr>
          <w:rFonts w:hint="eastAsia"/>
        </w:rPr>
        <w:t>使用，也可以给原生</w:t>
      </w:r>
      <w:r>
        <w:rPr>
          <w:rFonts w:hint="eastAsia"/>
        </w:rPr>
        <w:t>JS</w:t>
      </w:r>
      <w:r>
        <w:rPr>
          <w:rFonts w:hint="eastAsia"/>
        </w:rPr>
        <w:t>使用。</w:t>
      </w:r>
    </w:p>
    <w:p w:rsidR="0079622A" w:rsidRDefault="005B21D0">
      <w:pPr>
        <w:pStyle w:val="2"/>
      </w:pPr>
      <w:r>
        <w:rPr>
          <w:rFonts w:hint="eastAsia"/>
        </w:rPr>
        <w:t>1 type()</w:t>
      </w:r>
    </w:p>
    <w:p w:rsidR="0079622A" w:rsidRDefault="005B21D0">
      <w:pPr>
        <w:ind w:firstLine="420"/>
      </w:pPr>
      <w:r>
        <w:rPr>
          <w:rFonts w:hint="eastAsia"/>
        </w:rPr>
        <w:t>判断类型，与</w:t>
      </w:r>
      <w:r>
        <w:rPr>
          <w:rFonts w:hint="eastAsia"/>
        </w:rPr>
        <w:t>typeof</w:t>
      </w:r>
      <w:r>
        <w:rPr>
          <w:rFonts w:hint="eastAsia"/>
        </w:rPr>
        <w:t>区别是可以判断对象类型，比如时间对象返回</w:t>
      </w:r>
      <w:r>
        <w:rPr>
          <w:rFonts w:hint="eastAsia"/>
        </w:rPr>
        <w:t>Date</w:t>
      </w:r>
      <w:r>
        <w:rPr>
          <w:rFonts w:hint="eastAsia"/>
        </w:rPr>
        <w:t>，而</w:t>
      </w:r>
      <w:r>
        <w:rPr>
          <w:rFonts w:hint="eastAsia"/>
        </w:rPr>
        <w:t>typeof</w:t>
      </w:r>
      <w:r>
        <w:rPr>
          <w:rFonts w:hint="eastAsia"/>
        </w:rPr>
        <w:t>返回的都是</w:t>
      </w:r>
      <w:r>
        <w:rPr>
          <w:rFonts w:hint="eastAsia"/>
        </w:rPr>
        <w:t>Object</w:t>
      </w:r>
      <w:r>
        <w:rPr>
          <w:rFonts w:hint="eastAsia"/>
        </w:rPr>
        <w:t>。</w:t>
      </w:r>
    </w:p>
    <w:p w:rsidR="0079622A" w:rsidRDefault="005B21D0">
      <w:pPr>
        <w:pStyle w:val="2"/>
      </w:pPr>
      <w:r>
        <w:rPr>
          <w:rFonts w:hint="eastAsia"/>
        </w:rPr>
        <w:t>2 trim()</w:t>
      </w:r>
    </w:p>
    <w:p w:rsidR="0079622A" w:rsidRDefault="005B21D0">
      <w:pPr>
        <w:ind w:firstLine="420"/>
      </w:pPr>
      <w:r>
        <w:rPr>
          <w:rFonts w:hint="eastAsia"/>
        </w:rPr>
        <w:t>去除空白；</w:t>
      </w:r>
    </w:p>
    <w:p w:rsidR="0079622A" w:rsidRDefault="005B21D0">
      <w:pPr>
        <w:pStyle w:val="2"/>
      </w:pPr>
      <w:r>
        <w:rPr>
          <w:rFonts w:hint="eastAsia"/>
        </w:rPr>
        <w:t>3 inArray()</w:t>
      </w:r>
    </w:p>
    <w:p w:rsidR="0079622A" w:rsidRDefault="005B21D0">
      <w:pPr>
        <w:ind w:firstLine="420"/>
      </w:pPr>
      <w:r>
        <w:rPr>
          <w:rFonts w:hint="eastAsia"/>
        </w:rPr>
        <w:t>类似</w:t>
      </w:r>
      <w:r>
        <w:rPr>
          <w:rFonts w:hint="eastAsia"/>
        </w:rPr>
        <w:t>indexOf();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'a'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'c'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inArray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</w:t>
      </w:r>
    </w:p>
    <w:p w:rsidR="0079622A" w:rsidRDefault="005B21D0">
      <w:pPr>
        <w:pStyle w:val="2"/>
      </w:pPr>
      <w:r>
        <w:rPr>
          <w:rFonts w:hint="eastAsia"/>
        </w:rPr>
        <w:t>4 proxy()</w:t>
      </w:r>
    </w:p>
    <w:p w:rsidR="0079622A" w:rsidRDefault="005B21D0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this</w:t>
      </w:r>
      <w:r>
        <w:rPr>
          <w:rFonts w:hint="eastAsia"/>
        </w:rPr>
        <w:t>指向。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//show();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//$.proxy(show , document,3)(4);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click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proxy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window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4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);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>5 parseJSON()</w:t>
      </w:r>
    </w:p>
    <w:p w:rsidR="0079622A" w:rsidRDefault="005B21D0">
      <w:pPr>
        <w:ind w:firstLine="420"/>
      </w:pPr>
      <w:r>
        <w:rPr>
          <w:rFonts w:hint="eastAsia"/>
        </w:rPr>
        <w:t>将字符串数据转换成</w:t>
      </w:r>
      <w:r>
        <w:rPr>
          <w:rFonts w:hint="eastAsia"/>
        </w:rPr>
        <w:t>json</w:t>
      </w:r>
      <w:r>
        <w:rPr>
          <w:rFonts w:hint="eastAsia"/>
        </w:rPr>
        <w:t>对象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'{"name":"hello"}'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parseJSON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pStyle w:val="2"/>
      </w:pPr>
      <w:r>
        <w:rPr>
          <w:rFonts w:hint="eastAsia"/>
        </w:rPr>
        <w:t>6 makeArray()</w:t>
      </w:r>
    </w:p>
    <w:p w:rsidR="0079622A" w:rsidRDefault="005B21D0">
      <w:pPr>
        <w:ind w:firstLine="420"/>
      </w:pPr>
      <w:r>
        <w:rPr>
          <w:rFonts w:hint="eastAsia"/>
        </w:rPr>
        <w:t>将类数组转换成真正的数组。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document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getElementsByTagName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'div'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类数组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makeArray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aDiv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79622A">
      <w:pPr>
        <w:ind w:firstLine="420"/>
      </w:pPr>
    </w:p>
    <w:p w:rsidR="0079622A" w:rsidRDefault="005B21D0">
      <w:pPr>
        <w:pStyle w:val="2"/>
      </w:pPr>
      <w:r>
        <w:rPr>
          <w:rFonts w:hint="eastAsia"/>
        </w:rPr>
        <w:t>7 map</w:t>
      </w:r>
      <w:r>
        <w:rPr>
          <w:rFonts w:hint="eastAsia"/>
        </w:rPr>
        <w:t>函数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arry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object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返回一个新的数组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){})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注意参数的顺序是反的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),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()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每一项返回的结果组成新数组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newArr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map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"elem:"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"index:"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retrun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</w:pPr>
    </w:p>
    <w:p w:rsidR="0079622A" w:rsidRDefault="0079622A"/>
    <w:p w:rsidR="0079622A" w:rsidRDefault="0079622A">
      <w:pPr>
        <w:ind w:firstLine="560"/>
      </w:pPr>
    </w:p>
    <w:p w:rsidR="0079622A" w:rsidRDefault="005B21D0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jQuery</w:t>
      </w:r>
      <w:r>
        <w:rPr>
          <w:rFonts w:hint="eastAsia"/>
        </w:rPr>
        <w:t>补充</w:t>
      </w:r>
    </w:p>
    <w:p w:rsidR="0079622A" w:rsidRDefault="005B21D0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链式编程</w:t>
      </w:r>
    </w:p>
    <w:p w:rsidR="0079622A" w:rsidRDefault="005B21D0">
      <w:pPr>
        <w:ind w:firstLine="560"/>
      </w:pPr>
      <w:r>
        <w:rPr>
          <w:rFonts w:hint="eastAsia"/>
        </w:rPr>
        <w:t>链式编程原理：</w:t>
      </w:r>
      <w:r>
        <w:rPr>
          <w:rFonts w:hint="eastAsia"/>
        </w:rPr>
        <w:t>return this;</w:t>
      </w:r>
    </w:p>
    <w:p w:rsidR="0079622A" w:rsidRDefault="005B21D0">
      <w:pPr>
        <w:ind w:firstLine="560"/>
      </w:pPr>
      <w:r>
        <w:rPr>
          <w:rFonts w:hint="eastAsia"/>
        </w:rPr>
        <w:t>通常情况下，只有设置操作才能把链式编程延续下去。因为获取操作的时候，会返回获取到的相应的值，无法返回</w:t>
      </w:r>
      <w:r>
        <w:rPr>
          <w:rFonts w:hint="eastAsia"/>
        </w:rPr>
        <w:t xml:space="preserve"> this</w:t>
      </w:r>
      <w:r>
        <w:rPr>
          <w:rFonts w:hint="eastAsia"/>
        </w:rPr>
        <w:t>。</w:t>
      </w:r>
    </w:p>
    <w:p w:rsidR="0079622A" w:rsidRDefault="0079622A">
      <w:pPr>
        <w:ind w:firstLine="560"/>
      </w:pPr>
    </w:p>
    <w:p w:rsidR="0079622A" w:rsidRDefault="005B21D0">
      <w:pPr>
        <w:ind w:leftChars="200" w:left="480"/>
      </w:pPr>
      <w:r>
        <w:t xml:space="preserve">end(); // </w:t>
      </w:r>
      <w:r>
        <w:t>结束当前链最近的一次过滤操作，并且返回匹配元素之前的状态。</w:t>
      </w:r>
    </w:p>
    <w:p w:rsidR="0079622A" w:rsidRDefault="005B21D0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隐式迭代</w:t>
      </w:r>
    </w:p>
    <w:p w:rsidR="0079622A" w:rsidRDefault="005B21D0">
      <w:pPr>
        <w:ind w:firstLine="560"/>
      </w:pPr>
      <w:r>
        <w:rPr>
          <w:rFonts w:hint="eastAsia"/>
        </w:rPr>
        <w:t>在方法的内部会为匹配到的所有元素进行循环遍历，执行相应的方法；而不用我们再进行循环，简化我们的操作，方便我们调用。</w:t>
      </w:r>
    </w:p>
    <w:p w:rsidR="0079622A" w:rsidRDefault="005B21D0">
      <w:pPr>
        <w:ind w:firstLine="560"/>
      </w:pPr>
      <w:r>
        <w:t>如果获取的是多元素的值，大部分情况下返回的是第一个元素的值。</w:t>
      </w:r>
    </w:p>
    <w:p w:rsidR="0079622A" w:rsidRDefault="005B21D0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79622A" w:rsidRDefault="005B21D0">
      <w:pPr>
        <w:ind w:firstLine="420"/>
      </w:pPr>
      <w:r>
        <w:rPr>
          <w:rFonts w:hint="eastAsia"/>
        </w:rPr>
        <w:t>each():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可以看做</w:t>
      </w:r>
      <w:r>
        <w:rPr>
          <w:rFonts w:hint="eastAsia"/>
        </w:rPr>
        <w:t>for</w:t>
      </w:r>
      <w:r>
        <w:rPr>
          <w:rFonts w:hint="eastAsia"/>
        </w:rPr>
        <w:t>循环的加强版：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'li'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){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：下标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 xml:space="preserve"> elem : 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每个元素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html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});</w:t>
      </w:r>
    </w:p>
    <w:p w:rsidR="0079622A" w:rsidRDefault="0079622A"/>
    <w:p w:rsidR="0079622A" w:rsidRDefault="005B21D0">
      <w:pPr>
        <w:ind w:firstLine="560"/>
      </w:pPr>
      <w:r>
        <w:rPr>
          <w:rFonts w:hint="eastAsia"/>
        </w:rPr>
        <w:t>有了隐式迭代，为什么还要使用</w:t>
      </w:r>
      <w:r>
        <w:rPr>
          <w:rFonts w:hint="eastAsia"/>
        </w:rPr>
        <w:t>each</w:t>
      </w:r>
      <w:r>
        <w:rPr>
          <w:rFonts w:hint="eastAsia"/>
        </w:rPr>
        <w:t>函数遍历？</w:t>
      </w:r>
    </w:p>
    <w:p w:rsidR="0079622A" w:rsidRDefault="005B21D0">
      <w:pPr>
        <w:ind w:firstLine="560"/>
      </w:pPr>
      <w:r>
        <w:rPr>
          <w:rFonts w:hint="eastAsia"/>
        </w:rPr>
        <w:t>大部分情况下是不需要使用</w:t>
      </w:r>
      <w:r>
        <w:rPr>
          <w:rFonts w:hint="eastAsia"/>
        </w:rPr>
        <w:t>each</w:t>
      </w:r>
      <w:r>
        <w:rPr>
          <w:rFonts w:hint="eastAsia"/>
        </w:rPr>
        <w:t>方法的，因为</w:t>
      </w:r>
      <w:r>
        <w:rPr>
          <w:rFonts w:hint="eastAsia"/>
        </w:rPr>
        <w:t>jQuery</w:t>
      </w:r>
      <w:r>
        <w:rPr>
          <w:rFonts w:hint="eastAsia"/>
        </w:rPr>
        <w:t>的隐式迭代特性。</w:t>
      </w:r>
    </w:p>
    <w:p w:rsidR="0079622A" w:rsidRDefault="005B21D0">
      <w:pPr>
        <w:ind w:firstLine="560"/>
      </w:pPr>
      <w:r>
        <w:rPr>
          <w:rFonts w:hint="eastAsia"/>
        </w:rPr>
        <w:t>如果要对每个元素做不同的处理，这时候就用到了</w:t>
      </w:r>
      <w:r>
        <w:rPr>
          <w:rFonts w:hint="eastAsia"/>
        </w:rPr>
        <w:t>each</w:t>
      </w:r>
      <w:r>
        <w:rPr>
          <w:rFonts w:hint="eastAsia"/>
        </w:rPr>
        <w:t>方法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作用：遍历</w:t>
      </w:r>
      <w:r>
        <w:rPr>
          <w:rFonts w:hint="eastAsia"/>
        </w:rPr>
        <w:t>jQuery</w:t>
      </w:r>
      <w:r>
        <w:rPr>
          <w:rFonts w:hint="eastAsia"/>
        </w:rPr>
        <w:t>对象集合，为每个匹配的元素执行一个函数</w:t>
      </w:r>
    </w:p>
    <w:p w:rsidR="0079622A" w:rsidRDefault="005B21D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参数一表示当前元素在所有匹配元素中的索引号</w:t>
      </w:r>
    </w:p>
    <w:p w:rsidR="0079622A" w:rsidRDefault="005B21D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参数二表示当前元素（</w:t>
      </w:r>
      <w:r>
        <w:rPr>
          <w:rFonts w:hint="eastAsia"/>
        </w:rPr>
        <w:t>DOM</w:t>
      </w:r>
      <w:r>
        <w:rPr>
          <w:rFonts w:hint="eastAsia"/>
        </w:rPr>
        <w:t>对象）</w:t>
      </w:r>
    </w:p>
    <w:p w:rsidR="0079622A" w:rsidRDefault="005B21D0">
      <w:pPr>
        <w:pStyle w:val="ab"/>
      </w:pPr>
      <w:r>
        <w:rPr>
          <w:rFonts w:hint="eastAsia"/>
        </w:rPr>
        <w:t>$(selector).each(function(index,element){});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addClass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"foo"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"li"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":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text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"div"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each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element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{});</w:t>
      </w:r>
    </w:p>
    <w:p w:rsidR="0079622A" w:rsidRDefault="005B21D0">
      <w:pPr>
        <w:pStyle w:val="2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多库共存</w:t>
      </w:r>
    </w:p>
    <w:p w:rsidR="0079622A" w:rsidRDefault="005B21D0">
      <w:pPr>
        <w:ind w:firstLine="560"/>
      </w:pPr>
      <w:r>
        <w:rPr>
          <w:rFonts w:hint="eastAsia"/>
        </w:rPr>
        <w:t>多库共存指的是：</w:t>
      </w:r>
      <w:r>
        <w:rPr>
          <w:rFonts w:hint="eastAsia"/>
        </w:rPr>
        <w:t>jQuery</w:t>
      </w:r>
      <w:r>
        <w:rPr>
          <w:rFonts w:hint="eastAsia"/>
        </w:rPr>
        <w:t>占用了</w:t>
      </w:r>
      <w:r>
        <w:t xml:space="preserve">$ </w:t>
      </w:r>
      <w:r>
        <w:t>和</w:t>
      </w:r>
      <w:r>
        <w:t>jQuery</w:t>
      </w:r>
      <w:r>
        <w:t>这两个变量。当</w:t>
      </w:r>
      <w:r>
        <w:rPr>
          <w:rFonts w:hint="eastAsia"/>
        </w:rPr>
        <w:t>在同一个页面中引用了</w:t>
      </w:r>
      <w:r>
        <w:rPr>
          <w:rFonts w:hint="eastAsia"/>
        </w:rPr>
        <w:t>jQuery</w:t>
      </w:r>
      <w:r>
        <w:rPr>
          <w:rFonts w:hint="eastAsia"/>
        </w:rPr>
        <w:t>这个</w:t>
      </w:r>
      <w:r>
        <w:rPr>
          <w:rFonts w:hint="eastAsia"/>
        </w:rPr>
        <w:t>js</w:t>
      </w:r>
      <w:r>
        <w:rPr>
          <w:rFonts w:hint="eastAsia"/>
        </w:rPr>
        <w:t>库，并且引用的其他库（或者其他版本的</w:t>
      </w:r>
      <w:r>
        <w:rPr>
          <w:rFonts w:hint="eastAsia"/>
        </w:rPr>
        <w:t>jQuery</w:t>
      </w:r>
      <w:r>
        <w:rPr>
          <w:rFonts w:hint="eastAsia"/>
        </w:rPr>
        <w:t>库）中也用到了</w:t>
      </w:r>
      <w:r>
        <w:rPr>
          <w:rFonts w:hint="eastAsia"/>
        </w:rPr>
        <w:t>$</w:t>
      </w:r>
      <w:r>
        <w:rPr>
          <w:rFonts w:hint="eastAsia"/>
        </w:rPr>
        <w:t>或者</w:t>
      </w:r>
      <w:r>
        <w:rPr>
          <w:rFonts w:hint="eastAsia"/>
        </w:rPr>
        <w:t>jQuery</w:t>
      </w:r>
      <w:r>
        <w:rPr>
          <w:rFonts w:hint="eastAsia"/>
        </w:rPr>
        <w:t>这两个变量，那么，要保证每个库都能正常使用，这时候就有了多库共存的问题。</w:t>
      </w:r>
    </w:p>
    <w:p w:rsidR="0079622A" w:rsidRDefault="0079622A">
      <w:pPr>
        <w:ind w:firstLine="560"/>
      </w:pPr>
    </w:p>
    <w:p w:rsidR="0079622A" w:rsidRDefault="005B21D0">
      <w:pPr>
        <w:pStyle w:val="ab"/>
      </w:pPr>
      <w:r>
        <w:rPr>
          <w:rFonts w:hint="eastAsia"/>
        </w:rPr>
        <w:t xml:space="preserve">// </w:t>
      </w:r>
      <w:r>
        <w:rPr>
          <w:rFonts w:hint="eastAsia"/>
        </w:rPr>
        <w:t>模拟另外的库使用了</w:t>
      </w:r>
      <w:r>
        <w:rPr>
          <w:rFonts w:hint="eastAsia"/>
        </w:rPr>
        <w:t xml:space="preserve"> $ </w:t>
      </w:r>
      <w:r>
        <w:rPr>
          <w:rFonts w:hint="eastAsia"/>
        </w:rPr>
        <w:t>这个变量，就与</w:t>
      </w:r>
      <w:r>
        <w:rPr>
          <w:rFonts w:hint="eastAsia"/>
        </w:rPr>
        <w:t>jQuery</w:t>
      </w:r>
      <w:r>
        <w:rPr>
          <w:rFonts w:hint="eastAsia"/>
        </w:rPr>
        <w:t>库产生了冲突</w:t>
      </w:r>
    </w:p>
    <w:p w:rsidR="0079622A" w:rsidRDefault="005B21D0">
      <w:pPr>
        <w:pStyle w:val="ab"/>
      </w:pPr>
      <w:r>
        <w:t>var $ = { name : “itecast” };</w:t>
      </w:r>
    </w:p>
    <w:p w:rsidR="0079622A" w:rsidRDefault="0079622A">
      <w:pPr>
        <w:ind w:firstLine="560"/>
      </w:pPr>
    </w:p>
    <w:p w:rsidR="0079622A" w:rsidRDefault="005B21D0">
      <w:pPr>
        <w:ind w:firstLine="560"/>
      </w:pPr>
      <w:r>
        <w:rPr>
          <w:rFonts w:hint="eastAsia"/>
        </w:rPr>
        <w:t>解决方式：</w:t>
      </w:r>
    </w:p>
    <w:p w:rsidR="0079622A" w:rsidRDefault="005B21D0">
      <w:pPr>
        <w:pStyle w:val="ab"/>
      </w:pPr>
      <w:r>
        <w:t>//</w:t>
      </w:r>
      <w:r>
        <w:rPr>
          <w:rFonts w:hint="eastAsia"/>
        </w:rPr>
        <w:t xml:space="preserve"> </w:t>
      </w:r>
      <w:r>
        <w:t>作用：让</w:t>
      </w:r>
      <w:r>
        <w:t>jQuery</w:t>
      </w:r>
      <w:r>
        <w:t>释放对</w:t>
      </w:r>
      <w:r>
        <w:t>$</w:t>
      </w:r>
      <w:r>
        <w:t>的控制权，让其他库能够使用</w:t>
      </w:r>
      <w:r>
        <w:t>$</w:t>
      </w:r>
      <w:r>
        <w:t>符号，</w:t>
      </w:r>
      <w:r>
        <w:rPr>
          <w:rFonts w:hint="eastAsia"/>
        </w:rPr>
        <w:t>此后，</w:t>
      </w:r>
      <w:r>
        <w:t>只能使用</w:t>
      </w:r>
      <w:r>
        <w:t>jQuery</w:t>
      </w:r>
      <w:r>
        <w:t>来调用</w:t>
      </w:r>
      <w:r>
        <w:t>jQuery</w:t>
      </w:r>
      <w:r>
        <w:t>提供的方法</w:t>
      </w:r>
    </w:p>
    <w:p w:rsidR="0079622A" w:rsidRDefault="005B21D0">
      <w:pPr>
        <w:pStyle w:val="ab"/>
        <w:ind w:firstLine="0"/>
      </w:pPr>
      <w:r>
        <w:rPr>
          <w:rFonts w:hint="eastAsia"/>
        </w:rPr>
        <w:tab/>
      </w:r>
      <w:r>
        <w:t>$.noConflict();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noConflict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  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myQuery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'body'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css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'background'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'red'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79622A"/>
    <w:p w:rsidR="0079622A" w:rsidRDefault="0079622A"/>
    <w:p w:rsidR="0079622A" w:rsidRDefault="005B21D0">
      <w:pPr>
        <w:pStyle w:val="2"/>
        <w:tabs>
          <w:tab w:val="left" w:pos="567"/>
        </w:tabs>
        <w:rPr>
          <w:b w:val="0"/>
        </w:rPr>
      </w:pPr>
      <w:r>
        <w:rPr>
          <w:rFonts w:hint="eastAsia"/>
        </w:rPr>
        <w:t xml:space="preserve">5 </w:t>
      </w:r>
      <w:r>
        <w:rPr>
          <w:rFonts w:hint="eastAsia"/>
        </w:rPr>
        <w:t>jQuery</w:t>
      </w:r>
      <w:r>
        <w:rPr>
          <w:rFonts w:hint="eastAsia"/>
        </w:rPr>
        <w:t>插件机制</w:t>
      </w:r>
    </w:p>
    <w:p w:rsidR="0079622A" w:rsidRDefault="005B21D0">
      <w:pPr>
        <w:ind w:firstLine="560"/>
      </w:pPr>
      <w:r>
        <w:rPr>
          <w:rFonts w:hint="eastAsia"/>
        </w:rPr>
        <w:t>，</w:t>
      </w:r>
      <w:r>
        <w:rPr>
          <w:rFonts w:hint="eastAsia"/>
        </w:rPr>
        <w:t>通过插件的方式，</w:t>
      </w:r>
      <w:r>
        <w:rPr>
          <w:rFonts w:hint="eastAsia"/>
        </w:rPr>
        <w:t>可以</w:t>
      </w:r>
      <w:r>
        <w:rPr>
          <w:rFonts w:hint="eastAsia"/>
        </w:rPr>
        <w:t>扩展</w:t>
      </w:r>
      <w:r>
        <w:rPr>
          <w:rFonts w:hint="eastAsia"/>
        </w:rPr>
        <w:t>jQuery</w:t>
      </w:r>
      <w:r>
        <w:rPr>
          <w:rFonts w:hint="eastAsia"/>
        </w:rPr>
        <w:t>的功能</w:t>
      </w:r>
      <w:r>
        <w:rPr>
          <w:rFonts w:hint="eastAsia"/>
        </w:rPr>
        <w:t>。</w:t>
      </w:r>
    </w:p>
    <w:p w:rsidR="0079622A" w:rsidRDefault="005B21D0">
      <w:pPr>
        <w:ind w:firstLine="560"/>
      </w:pPr>
      <w:r>
        <w:rPr>
          <w:rFonts w:hint="eastAsia"/>
        </w:rPr>
        <w:t xml:space="preserve">$.extend: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扩展工具方法下的插件形式</w:t>
      </w:r>
      <w:r>
        <w:rPr>
          <w:rFonts w:hint="eastAsia"/>
        </w:rPr>
        <w:t xml:space="preserve"> </w:t>
      </w:r>
    </w:p>
    <w:p w:rsidR="0079622A" w:rsidRDefault="005B21D0">
      <w:pPr>
        <w:ind w:firstLine="560"/>
      </w:pPr>
      <w:r>
        <w:rPr>
          <w:rFonts w:hint="eastAsia"/>
        </w:rPr>
        <w:t xml:space="preserve">$.fn.extend:  </w:t>
      </w:r>
      <w:r>
        <w:rPr>
          <w:rFonts w:hint="eastAsia"/>
        </w:rPr>
        <w:tab/>
      </w:r>
      <w:r>
        <w:rPr>
          <w:rFonts w:hint="eastAsia"/>
        </w:rPr>
        <w:t>扩展到</w:t>
      </w:r>
      <w:r>
        <w:rPr>
          <w:rFonts w:hint="eastAsia"/>
        </w:rPr>
        <w:t>JQ</w:t>
      </w:r>
      <w:r>
        <w:rPr>
          <w:rFonts w:hint="eastAsia"/>
        </w:rPr>
        <w:t>对象下的插件形式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fn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prototype</w:t>
      </w:r>
      <w:r>
        <w:rPr>
          <w:rFonts w:hint="eastAsia"/>
        </w:rPr>
        <w:t>的简写</w:t>
      </w:r>
      <w:r>
        <w:rPr>
          <w:rFonts w:hint="eastAsia"/>
        </w:rPr>
        <w:t>）</w:t>
      </w:r>
    </w:p>
    <w:p w:rsidR="0079622A" w:rsidRDefault="0079622A">
      <w:pPr>
        <w:ind w:firstLine="560"/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extend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^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\s</w:t>
      </w:r>
      <w:r>
        <w:rPr>
          <w:rFonts w:ascii="Consolas" w:eastAsia="Consolas" w:hAnsi="Consolas" w:cs="Consolas"/>
          <w:color w:val="D7BA7D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D16969"/>
          <w:kern w:val="0"/>
          <w:sz w:val="21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},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rightTrim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 xml:space="preserve"> :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    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方法体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    }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 hello 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79622A" w:rsidRDefault="0079622A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alert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'('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+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$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leftTrim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str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)+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')'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);</w:t>
      </w:r>
    </w:p>
    <w:p w:rsidR="0079622A" w:rsidRDefault="005B21D0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s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cript</w:t>
      </w:r>
      <w:r>
        <w:rPr>
          <w:rFonts w:ascii="Consolas" w:eastAsia="Consolas" w:hAnsi="Consolas" w:cs="Consolas"/>
          <w:color w:val="808080"/>
          <w:kern w:val="0"/>
          <w:sz w:val="21"/>
          <w:szCs w:val="21"/>
          <w:shd w:val="clear" w:color="auto" w:fill="1E1E1E"/>
          <w:lang w:bidi="ar"/>
        </w:rPr>
        <w:t>&gt;</w:t>
      </w: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Default="008A300F" w:rsidP="008A300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缓存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1.1 </w:t>
      </w:r>
      <w:r>
        <w:rPr>
          <w:rFonts w:hint="eastAsia"/>
        </w:rPr>
        <w:t>缓存简介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缓存：</w:t>
      </w:r>
      <w:r>
        <w:rPr>
          <w:rFonts w:hint="eastAsia"/>
        </w:rPr>
        <w:t>cache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缓存的作用，就是将一些常用的数据，存储起来，提供使用，提升性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CDN Content Delivery Network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数据库</w:t>
      </w:r>
      <w:r>
        <w:rPr>
          <w:rFonts w:hint="eastAsia"/>
        </w:rPr>
        <w:t xml:space="preserve">  </w:t>
      </w:r>
      <w:r>
        <w:rPr>
          <w:rFonts w:hint="eastAsia"/>
        </w:rPr>
        <w:t>高并发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非关系型数据库（内存型数据库）</w:t>
      </w:r>
      <w:r>
        <w:rPr>
          <w:rFonts w:hint="eastAsia"/>
        </w:rPr>
        <w:t xml:space="preserve"> MongoDB  Redis</w:t>
      </w:r>
    </w:p>
    <w:p w:rsidR="008A300F" w:rsidRDefault="008A300F" w:rsidP="008A300F"/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网站静态页面缓存机制</w:t>
      </w:r>
    </w:p>
    <w:p w:rsidR="008A300F" w:rsidRDefault="008A300F" w:rsidP="008A300F">
      <w:r>
        <w:rPr>
          <w:rFonts w:hint="eastAsia"/>
        </w:rPr>
        <w:t xml:space="preserve">        </w:t>
      </w:r>
      <w:r>
        <w:rPr>
          <w:rFonts w:hint="eastAsia"/>
        </w:rPr>
        <w:t>将网页静态化，存储在服务器端</w:t>
      </w:r>
      <w:r>
        <w:rPr>
          <w:rFonts w:hint="eastAsia"/>
        </w:rPr>
        <w:t xml:space="preserve"> </w:t>
      </w:r>
    </w:p>
    <w:p w:rsidR="008A300F" w:rsidRDefault="008A300F" w:rsidP="008A300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斐波那契数列性能问题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//f(n) = f(n-1) + f(n - 2)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/>
    <w:p w:rsidR="008A300F" w:rsidRDefault="008A300F" w:rsidP="008A300F">
      <w:r>
        <w:rPr>
          <w:rFonts w:hint="eastAsia"/>
        </w:rPr>
        <w:t>我们发现，随着计算数值越大，计算量增长速度远远超过我们的预期。</w:t>
      </w:r>
    </w:p>
    <w:p w:rsidR="008A300F" w:rsidRDefault="008A300F" w:rsidP="008A300F">
      <w:r>
        <w:rPr>
          <w:rFonts w:hint="eastAsia"/>
        </w:rPr>
        <w:t>使用缓存优化：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定义一个缓存数组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存储已经计算出来的斐波那契数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计算的步骤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1.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先从cache数组中去取想要获取的数字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2.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如果获取到了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直接使用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3.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如果没有获取到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就去计算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计算完之后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把计算结果存入cache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，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然后将结果返回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这样创建的缓存暴露了出来，不安全，可以使用闭包方式：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lastRenderedPageBreak/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6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</w:pPr>
    </w:p>
    <w:p w:rsidR="008A300F" w:rsidRDefault="008A300F" w:rsidP="008A300F"/>
    <w:p w:rsidR="008A300F" w:rsidRDefault="008A300F" w:rsidP="008A300F"/>
    <w:p w:rsidR="008A300F" w:rsidRDefault="008A300F" w:rsidP="008A300F">
      <w:r>
        <w:rPr>
          <w:rFonts w:hint="eastAsia"/>
        </w:rPr>
        <w:t>jQuery</w:t>
      </w:r>
      <w:r>
        <w:rPr>
          <w:rFonts w:hint="eastAsia"/>
        </w:rPr>
        <w:t>源码分析：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使用(key + " ") 是为了避免和原生（本地）的原型中的属性冲突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(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&gt;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只保留最新存入的数据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keys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 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1 给 cache 赋值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2 把值返回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[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"张学友"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"monitor1"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"刘德华"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"monitor2"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"彭于晏"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"monitor3 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console.log(typeCache["monitor "]);</w:t>
      </w:r>
    </w:p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1.3 jQuery</w:t>
      </w:r>
      <w:r>
        <w:rPr>
          <w:rFonts w:hint="eastAsia"/>
        </w:rPr>
        <w:t>缓存处理</w:t>
      </w:r>
    </w:p>
    <w:p w:rsidR="008A300F" w:rsidRDefault="008A300F" w:rsidP="008A300F">
      <w:pPr>
        <w:ind w:firstLine="420"/>
      </w:pPr>
      <w:r>
        <w:rPr>
          <w:rFonts w:hint="eastAsia"/>
        </w:rPr>
        <w:t>jQuery</w:t>
      </w:r>
      <w:r>
        <w:rPr>
          <w:rFonts w:hint="eastAsia"/>
        </w:rPr>
        <w:t>的查找也是从缓存中进行查找，</w:t>
      </w:r>
    </w:p>
    <w:p w:rsidR="008A300F" w:rsidRDefault="008A300F" w:rsidP="008A300F">
      <w:pPr>
        <w:ind w:firstLine="420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//eleCache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//typeCache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//classCache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//eventCache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//cache对象中以键值对的形式存储我们的缓存数据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//index数组中该存储键，这个键是有顺序，可以方便我们做超出容量的处理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[];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//将数据存入cache对象，做缓存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]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value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//将键存入index数组中，以和cache中的数据进行对应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push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//判断缓存中的数据数量是不是超出了限制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&gt;=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50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//如果超出了限制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//删除掉最早存储缓存的数据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//最早存入缓存的数据的键是在index数组的第一位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//使用数组的shift方法可以获取并删除掉数组的第一个元素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shift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//获取到最早加入缓存的这个数据的键，可以使用它将数据从缓存各种删除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delete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[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key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"高金彪"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4EC9B0"/>
          <w:kern w:val="0"/>
          <w:sz w:val="21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eleCache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CE9178"/>
          <w:kern w:val="0"/>
          <w:sz w:val="21"/>
          <w:szCs w:val="21"/>
          <w:shd w:val="clear" w:color="auto" w:fill="1E1E1E"/>
          <w:lang w:bidi="ar"/>
        </w:rPr>
        <w:t>"name"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typeCche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ind w:firstLine="420"/>
      </w:pPr>
    </w:p>
    <w:p w:rsidR="008A300F" w:rsidRDefault="008A300F" w:rsidP="008A300F"/>
    <w:p w:rsidR="008A300F" w:rsidRDefault="008A300F" w:rsidP="008A300F"/>
    <w:p w:rsidR="008A300F" w:rsidRDefault="008A300F" w:rsidP="008A300F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斐波那契数列最终版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创建缓存容器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function createCache(){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var cache = {};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function (key, value) 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//如果传了值，就说名是设置值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if(value !== undefined){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cache[key] = value;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//如果没有传值，只穿了键，那就是获取值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else{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return cache[key];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 }</w:t>
      </w:r>
    </w:p>
    <w:p w:rsidR="008A300F" w:rsidRDefault="008A300F" w:rsidP="008A300F"/>
    <w:p w:rsidR="008A300F" w:rsidRDefault="008A300F" w:rsidP="008A300F"/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createCache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function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count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++;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//1.从cache中获取数据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!== </w:t>
      </w: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undefined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//如果缓存中有 直接返回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//如果缓存中没有 就计算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&lt;=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){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,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kern w:val="0"/>
          <w:sz w:val="21"/>
          <w:szCs w:val="21"/>
          <w:shd w:val="clear" w:color="auto" w:fill="1E1E1E"/>
          <w:lang w:bidi="ar"/>
        </w:rPr>
        <w:t>var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) + </w:t>
      </w: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- </w:t>
      </w:r>
      <w:r>
        <w:rPr>
          <w:rFonts w:ascii="Consolas" w:eastAsia="Consolas" w:hAnsi="Consolas" w:cs="Consolas"/>
          <w:color w:val="B5CEA8"/>
          <w:kern w:val="0"/>
          <w:sz w:val="21"/>
          <w:szCs w:val="21"/>
          <w:shd w:val="clear" w:color="auto" w:fill="1E1E1E"/>
          <w:lang w:bidi="ar"/>
        </w:rPr>
        <w:t>2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608B4E"/>
          <w:kern w:val="0"/>
          <w:sz w:val="21"/>
          <w:szCs w:val="21"/>
          <w:shd w:val="clear" w:color="auto" w:fill="1E1E1E"/>
          <w:lang w:bidi="ar"/>
        </w:rPr>
        <w:t>//把计算结果存入数组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CDCAA"/>
          <w:kern w:val="0"/>
          <w:sz w:val="21"/>
          <w:szCs w:val="21"/>
          <w:shd w:val="clear" w:color="auto" w:fill="1E1E1E"/>
          <w:lang w:bidi="ar"/>
        </w:rPr>
        <w:t>fibCache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) 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temp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widowControl/>
        <w:jc w:val="left"/>
      </w:pP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C586C0"/>
          <w:kern w:val="0"/>
          <w:sz w:val="21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1"/>
          <w:szCs w:val="21"/>
          <w:shd w:val="clear" w:color="auto" w:fill="1E1E1E"/>
          <w:lang w:bidi="ar"/>
        </w:rPr>
        <w:t>fib</w:t>
      </w: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;</w:t>
      </w:r>
    </w:p>
    <w:p w:rsidR="008A300F" w:rsidRDefault="008A300F" w:rsidP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kern w:val="0"/>
          <w:sz w:val="21"/>
          <w:szCs w:val="21"/>
          <w:shd w:val="clear" w:color="auto" w:fill="1E1E1E"/>
          <w:lang w:bidi="ar"/>
        </w:rPr>
        <w:t>}</w:t>
      </w:r>
    </w:p>
    <w:p w:rsidR="008A300F" w:rsidRDefault="008A300F" w:rsidP="008A300F">
      <w:pPr>
        <w:rPr>
          <w:shd w:val="clear" w:color="auto" w:fill="1E1E1E"/>
          <w:lang w:bidi="ar"/>
        </w:rPr>
      </w:pPr>
      <w:bookmarkStart w:id="0" w:name="_GoBack"/>
      <w:bookmarkEnd w:id="0"/>
    </w:p>
    <w:p w:rsidR="008A300F" w:rsidRDefault="008A300F" w:rsidP="008A300F">
      <w:pPr>
        <w:rPr>
          <w:rFonts w:hint="eastAsia"/>
          <w:shd w:val="clear" w:color="auto" w:fill="1E1E1E"/>
          <w:lang w:bidi="ar"/>
        </w:rPr>
      </w:pPr>
    </w:p>
    <w:p w:rsidR="008A300F" w:rsidRDefault="008A300F" w:rsidP="008A300F">
      <w:pPr>
        <w:rPr>
          <w:shd w:val="clear" w:color="auto" w:fill="1E1E1E"/>
          <w:lang w:bidi="ar"/>
        </w:rPr>
      </w:pPr>
    </w:p>
    <w:p w:rsidR="008A300F" w:rsidRPr="008A300F" w:rsidRDefault="008A300F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 w:hint="eastAsia"/>
          <w:color w:val="569CD6"/>
          <w:kern w:val="0"/>
          <w:sz w:val="21"/>
          <w:szCs w:val="21"/>
          <w:shd w:val="clear" w:color="auto" w:fill="1E1E1E"/>
          <w:lang w:bidi="ar"/>
        </w:rPr>
      </w:pPr>
    </w:p>
    <w:sectPr w:rsidR="008A300F" w:rsidRPr="008A30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21D0" w:rsidRDefault="005B21D0">
      <w:r>
        <w:separator/>
      </w:r>
    </w:p>
  </w:endnote>
  <w:endnote w:type="continuationSeparator" w:id="0">
    <w:p w:rsidR="005B21D0" w:rsidRDefault="005B2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7" name="直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直线 3" o:spid="_x0000_s1026" o:spt="20" style="position:absolute;left:0pt;margin-left:0.55pt;margin-top:-1.05pt;height:0.05pt;width:510pt;z-index:251661312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Ka5t8dEAAAAIAQAADwAAAAAAAAABACAAAAAiAAAAZHJzL2Rv&#10;d25yZXYueG1sUEsBAhQAFAAAAAgAh07iQIeKqw3PAQAAjwMAAA4AAAAAAAAAAQAgAAAAIAEAAGRy&#10;cy9lMm9Eb2MueG1sUEsFBgAAAAAGAAYAWQEAAGE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微软雅黑" w:eastAsia="微软雅黑" w:hAnsi="微软雅黑" w:cs="微软雅黑" w:hint="eastAsia"/>
        <w:sz w:val="18"/>
        <w:szCs w:val="18"/>
      </w:rPr>
      <w:t>传智播客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 w:val="18"/>
        <w:szCs w:val="18"/>
      </w:rPr>
      <w:t xml:space="preserve">    </w:t>
    </w:r>
    <w:r>
      <w:rPr>
        <w:rFonts w:ascii="微软雅黑" w:eastAsia="微软雅黑" w:hAnsi="微软雅黑" w:cs="微软雅黑" w:hint="eastAsia"/>
        <w:sz w:val="18"/>
        <w:szCs w:val="18"/>
      </w:rPr>
      <w:t>http://web.itcast.cn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5490845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:rsidR="0079622A" w:rsidRDefault="005B21D0">
                          <w:pPr>
                            <w:snapToGrid w:val="0"/>
                            <w:ind w:firstLine="36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矩形 4" o:spid="_x0000_s1026" o:spt="1" style="position:absolute;left:0pt;margin-left:432.35pt;margin-top:0pt;height:144pt;width:144pt;mso-position-horizontal-relative:margin;mso-wrap-style:none;z-index:251660288;mso-width-relative:page;mso-height-relative:page;" filled="f" stroked="f" coordsize="21600,21600" o:gfxdata="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2t59CtUAAAAJ&#10;AQAADwAAAAAAAAABACAAAAAiAAAAZHJzL2Rvd25yZXYueG1sUEsBAhQAFAAAAAgAh07iQD51kYKt&#10;AQAARwMAAA4AAAAAAAAAAQAgAAAAJA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ind w:firstLine="36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</w:p>
  <w:p w:rsidR="0079622A" w:rsidRDefault="0079622A">
    <w:pPr>
      <w:ind w:firstLine="560"/>
      <w:jc w:val="center"/>
    </w:pPr>
  </w:p>
  <w:p w:rsidR="0079622A" w:rsidRDefault="0079622A">
    <w:pPr>
      <w:ind w:firstLine="5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  <w:ind w:firstLine="5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6985</wp:posOffset>
              </wp:positionH>
              <wp:positionV relativeFrom="paragraph">
                <wp:posOffset>-13335</wp:posOffset>
              </wp:positionV>
              <wp:extent cx="6477000" cy="635"/>
              <wp:effectExtent l="0" t="0" r="0" b="0"/>
              <wp:wrapNone/>
              <wp:docPr id="6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ln w="952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line id="Line 1" o:spid="_x0000_s1026" o:spt="20" style="position:absolute;left:0pt;margin-left:0.55pt;margin-top:-1.05pt;height:0.05pt;width:510pt;z-index:251659264;mso-width-relative:page;mso-height-relative:page;" filled="f" stroked="t" coordsize="21600,21600" o:gfxdata="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CmubfHRAAAACAEAAA8AAAAAAAAAAQAgAAAAIgAAAGRycy9kb3ducmV2LnhtbFBLAQIU&#10;ABQAAAAIAIdO4kBfOna4wQEAAI0DAAAOAAAAAAAAAAEAIAAAACABAABkcnMvZTJvRG9jLnhtbFBL&#10;BQYAAAAABgAGAFkBAABT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21D0" w:rsidRDefault="005B21D0">
      <w:r>
        <w:separator/>
      </w:r>
    </w:p>
  </w:footnote>
  <w:footnote w:type="continuationSeparator" w:id="0">
    <w:p w:rsidR="005B21D0" w:rsidRDefault="005B21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5B21D0">
    <w:pPr>
      <w:tabs>
        <w:tab w:val="center" w:pos="4153"/>
        <w:tab w:val="right" w:pos="8306"/>
      </w:tabs>
    </w:pPr>
    <w:r>
      <w:rPr>
        <w:rFonts w:ascii="微软雅黑" w:eastAsia="微软雅黑" w:hAnsi="微软雅黑" w:cs="微软雅黑" w:hint="eastAsia"/>
        <w:sz w:val="18"/>
        <w:szCs w:val="18"/>
      </w:rPr>
      <w:t>传智播客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前端与移动开发学院</w:t>
    </w:r>
    <w:r>
      <w:rPr>
        <w:rFonts w:ascii="微软雅黑" w:eastAsia="微软雅黑" w:hAnsi="微软雅黑" w:cs="微软雅黑" w:hint="eastAsia"/>
        <w:sz w:val="18"/>
        <w:szCs w:val="18"/>
      </w:rPr>
      <w:t xml:space="preserve"> </w:t>
    </w:r>
    <w:r>
      <w:rPr>
        <w:rFonts w:ascii="微软雅黑" w:hAnsi="微软雅黑" w:cs="微软雅黑" w:hint="eastAsia"/>
        <w:sz w:val="21"/>
        <w:szCs w:val="21"/>
      </w:rPr>
      <w:t xml:space="preserve"> </w:t>
    </w:r>
    <w:r>
      <w:rPr>
        <w:rFonts w:ascii="微软雅黑" w:eastAsia="微软雅黑" w:hAnsi="微软雅黑" w:cs="微软雅黑" w:hint="eastAsia"/>
        <w:sz w:val="18"/>
        <w:szCs w:val="18"/>
      </w:rPr>
      <w:t>前端开发工程师、移动</w:t>
    </w:r>
    <w:r>
      <w:rPr>
        <w:rFonts w:ascii="微软雅黑" w:eastAsia="微软雅黑" w:hAnsi="微软雅黑" w:cs="微软雅黑" w:hint="eastAsia"/>
        <w:sz w:val="18"/>
        <w:szCs w:val="18"/>
      </w:rPr>
      <w:t>HTML5</w:t>
    </w:r>
    <w:r>
      <w:rPr>
        <w:rFonts w:ascii="微软雅黑" w:eastAsia="微软雅黑" w:hAnsi="微软雅黑" w:cs="微软雅黑" w:hint="eastAsia"/>
        <w:sz w:val="18"/>
        <w:szCs w:val="18"/>
      </w:rPr>
      <w:t>开发工程师、全栈开发培训</w:t>
    </w:r>
    <w:r>
      <w:rPr>
        <w:rFonts w:ascii="微软雅黑" w:hAnsi="微软雅黑" w:cs="微软雅黑" w:hint="eastAsia"/>
        <w:sz w:val="21"/>
        <w:szCs w:val="21"/>
      </w:rPr>
      <w:t xml:space="preserve">  </w:t>
    </w:r>
    <w:r>
      <w:rPr>
        <w:rFonts w:ascii="微软雅黑" w:hAnsi="微软雅黑" w:cs="微软雅黑" w:hint="eastAsia"/>
        <w:sz w:val="18"/>
        <w:szCs w:val="18"/>
      </w:rPr>
      <w:t>http://web.itcast.cn</w:t>
    </w:r>
  </w:p>
  <w:p w:rsidR="0079622A" w:rsidRDefault="0079622A">
    <w:pPr>
      <w:ind w:firstLine="5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tabs>
        <w:tab w:val="center" w:pos="4153"/>
        <w:tab w:val="right" w:pos="8306"/>
      </w:tabs>
      <w:rPr>
        <w:rFonts w:ascii="微软雅黑" w:hAnsi="微软雅黑" w:cs="微软雅黑"/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22A" w:rsidRDefault="0079622A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77AB4"/>
    <w:multiLevelType w:val="multilevel"/>
    <w:tmpl w:val="06577AB4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defaultTabStop w:val="420"/>
  <w:drawingGridVerticalSpacing w:val="156"/>
  <w:noPunctuationKerning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26D2D0D"/>
    <w:rsid w:val="00080D20"/>
    <w:rsid w:val="00300731"/>
    <w:rsid w:val="003E5678"/>
    <w:rsid w:val="00427384"/>
    <w:rsid w:val="005359F7"/>
    <w:rsid w:val="0056234A"/>
    <w:rsid w:val="005B21D0"/>
    <w:rsid w:val="0079622A"/>
    <w:rsid w:val="008A300F"/>
    <w:rsid w:val="00B043EB"/>
    <w:rsid w:val="00B36EBE"/>
    <w:rsid w:val="00FD5F3C"/>
    <w:rsid w:val="010C15E7"/>
    <w:rsid w:val="013F03B8"/>
    <w:rsid w:val="015C7FC5"/>
    <w:rsid w:val="018A43A4"/>
    <w:rsid w:val="0197203C"/>
    <w:rsid w:val="01A85ACE"/>
    <w:rsid w:val="01C42B2C"/>
    <w:rsid w:val="01EB05AA"/>
    <w:rsid w:val="023A3474"/>
    <w:rsid w:val="02986FBA"/>
    <w:rsid w:val="02AC75AF"/>
    <w:rsid w:val="03017C60"/>
    <w:rsid w:val="034D35E1"/>
    <w:rsid w:val="03DC2C27"/>
    <w:rsid w:val="03DD006E"/>
    <w:rsid w:val="03FC21BD"/>
    <w:rsid w:val="041B6BAC"/>
    <w:rsid w:val="04464AF9"/>
    <w:rsid w:val="049C616A"/>
    <w:rsid w:val="04A74B9D"/>
    <w:rsid w:val="054A73F4"/>
    <w:rsid w:val="05792D83"/>
    <w:rsid w:val="05CA5E17"/>
    <w:rsid w:val="064F0A2A"/>
    <w:rsid w:val="0686309D"/>
    <w:rsid w:val="06AB1A3E"/>
    <w:rsid w:val="06E23711"/>
    <w:rsid w:val="06EE3A0D"/>
    <w:rsid w:val="072B59F6"/>
    <w:rsid w:val="07411A90"/>
    <w:rsid w:val="07C41673"/>
    <w:rsid w:val="080024BC"/>
    <w:rsid w:val="08044E91"/>
    <w:rsid w:val="0858390A"/>
    <w:rsid w:val="08A053B6"/>
    <w:rsid w:val="08DC0F71"/>
    <w:rsid w:val="096C0EFC"/>
    <w:rsid w:val="09704FDC"/>
    <w:rsid w:val="09E577A6"/>
    <w:rsid w:val="0A6D3C92"/>
    <w:rsid w:val="0A6D451A"/>
    <w:rsid w:val="0A7D22B8"/>
    <w:rsid w:val="0AF458F0"/>
    <w:rsid w:val="0B26307A"/>
    <w:rsid w:val="0B582935"/>
    <w:rsid w:val="0BA2522D"/>
    <w:rsid w:val="0BA762DC"/>
    <w:rsid w:val="0BCB294B"/>
    <w:rsid w:val="0C0F73C8"/>
    <w:rsid w:val="0C2A5DDB"/>
    <w:rsid w:val="0C4858D6"/>
    <w:rsid w:val="0C746903"/>
    <w:rsid w:val="0C760BE6"/>
    <w:rsid w:val="0C9F1C62"/>
    <w:rsid w:val="0CD76ADC"/>
    <w:rsid w:val="0D43468C"/>
    <w:rsid w:val="0D4A0203"/>
    <w:rsid w:val="0D521790"/>
    <w:rsid w:val="0D672AEE"/>
    <w:rsid w:val="0D926FE3"/>
    <w:rsid w:val="0DD9020C"/>
    <w:rsid w:val="0DEA7828"/>
    <w:rsid w:val="0E035906"/>
    <w:rsid w:val="0E3236C6"/>
    <w:rsid w:val="0E5D7564"/>
    <w:rsid w:val="0E5F5809"/>
    <w:rsid w:val="0E9E501F"/>
    <w:rsid w:val="0EE5354E"/>
    <w:rsid w:val="0EF04F72"/>
    <w:rsid w:val="0F1604C7"/>
    <w:rsid w:val="0F1E5959"/>
    <w:rsid w:val="0F66250E"/>
    <w:rsid w:val="0F762FDE"/>
    <w:rsid w:val="0F801C95"/>
    <w:rsid w:val="0FB17D11"/>
    <w:rsid w:val="0FCD374E"/>
    <w:rsid w:val="0FEA5295"/>
    <w:rsid w:val="101F3AEE"/>
    <w:rsid w:val="10286BF4"/>
    <w:rsid w:val="10442F65"/>
    <w:rsid w:val="10CE49B9"/>
    <w:rsid w:val="10E002C0"/>
    <w:rsid w:val="10E729E6"/>
    <w:rsid w:val="115718FB"/>
    <w:rsid w:val="118422FD"/>
    <w:rsid w:val="11B748AE"/>
    <w:rsid w:val="128E6EC0"/>
    <w:rsid w:val="12FC6624"/>
    <w:rsid w:val="132F1517"/>
    <w:rsid w:val="133B6107"/>
    <w:rsid w:val="13410F18"/>
    <w:rsid w:val="13884AE7"/>
    <w:rsid w:val="13A42E1F"/>
    <w:rsid w:val="13D14682"/>
    <w:rsid w:val="14224499"/>
    <w:rsid w:val="14667AC0"/>
    <w:rsid w:val="14920FAC"/>
    <w:rsid w:val="14A34D56"/>
    <w:rsid w:val="14FB76B3"/>
    <w:rsid w:val="151C136C"/>
    <w:rsid w:val="151C3775"/>
    <w:rsid w:val="153B768E"/>
    <w:rsid w:val="15AD2651"/>
    <w:rsid w:val="15C00F96"/>
    <w:rsid w:val="15CE6284"/>
    <w:rsid w:val="161F1BC3"/>
    <w:rsid w:val="164524AD"/>
    <w:rsid w:val="165A00E3"/>
    <w:rsid w:val="16A37C3D"/>
    <w:rsid w:val="174F0BAB"/>
    <w:rsid w:val="174F40F1"/>
    <w:rsid w:val="176E2F8F"/>
    <w:rsid w:val="178961E5"/>
    <w:rsid w:val="179F0F93"/>
    <w:rsid w:val="17A44751"/>
    <w:rsid w:val="17C309B8"/>
    <w:rsid w:val="17DB5400"/>
    <w:rsid w:val="181E53AD"/>
    <w:rsid w:val="183324F8"/>
    <w:rsid w:val="18794E9A"/>
    <w:rsid w:val="18996A2F"/>
    <w:rsid w:val="18A83425"/>
    <w:rsid w:val="18A85EF8"/>
    <w:rsid w:val="19657A68"/>
    <w:rsid w:val="19727AD2"/>
    <w:rsid w:val="198B2906"/>
    <w:rsid w:val="19A94BD0"/>
    <w:rsid w:val="19AE7676"/>
    <w:rsid w:val="1A311A8F"/>
    <w:rsid w:val="1A5F0D40"/>
    <w:rsid w:val="1A68258E"/>
    <w:rsid w:val="1A79463B"/>
    <w:rsid w:val="1A821250"/>
    <w:rsid w:val="1AA844C7"/>
    <w:rsid w:val="1B750BBA"/>
    <w:rsid w:val="1B820CDA"/>
    <w:rsid w:val="1C9216EC"/>
    <w:rsid w:val="1CC71E89"/>
    <w:rsid w:val="1CD03D78"/>
    <w:rsid w:val="1D12502D"/>
    <w:rsid w:val="1DE15F15"/>
    <w:rsid w:val="1DFF2886"/>
    <w:rsid w:val="1E0E0282"/>
    <w:rsid w:val="1E300948"/>
    <w:rsid w:val="1E672820"/>
    <w:rsid w:val="1E6E3247"/>
    <w:rsid w:val="1EA707F2"/>
    <w:rsid w:val="1EB10C45"/>
    <w:rsid w:val="1F6267D2"/>
    <w:rsid w:val="1FE36B2E"/>
    <w:rsid w:val="1FF977B2"/>
    <w:rsid w:val="20882E6F"/>
    <w:rsid w:val="20B46BCC"/>
    <w:rsid w:val="20C95074"/>
    <w:rsid w:val="20CD5CF5"/>
    <w:rsid w:val="20DC2DBD"/>
    <w:rsid w:val="20F62455"/>
    <w:rsid w:val="214A0FE6"/>
    <w:rsid w:val="21587E11"/>
    <w:rsid w:val="21A033A7"/>
    <w:rsid w:val="21AE6757"/>
    <w:rsid w:val="21F50778"/>
    <w:rsid w:val="22210B44"/>
    <w:rsid w:val="22617E5A"/>
    <w:rsid w:val="22631332"/>
    <w:rsid w:val="2275596A"/>
    <w:rsid w:val="2287207D"/>
    <w:rsid w:val="22935EE3"/>
    <w:rsid w:val="22D03FA5"/>
    <w:rsid w:val="232B330A"/>
    <w:rsid w:val="23B32888"/>
    <w:rsid w:val="23DD360B"/>
    <w:rsid w:val="23E5465E"/>
    <w:rsid w:val="2449102A"/>
    <w:rsid w:val="24737419"/>
    <w:rsid w:val="24975357"/>
    <w:rsid w:val="24AA7D6D"/>
    <w:rsid w:val="24C316E1"/>
    <w:rsid w:val="25491FE2"/>
    <w:rsid w:val="256824FB"/>
    <w:rsid w:val="256D23D7"/>
    <w:rsid w:val="258E7D0F"/>
    <w:rsid w:val="25966028"/>
    <w:rsid w:val="26463520"/>
    <w:rsid w:val="26633BDC"/>
    <w:rsid w:val="26656680"/>
    <w:rsid w:val="26827ADD"/>
    <w:rsid w:val="26C27265"/>
    <w:rsid w:val="26C72F2F"/>
    <w:rsid w:val="26E11E7D"/>
    <w:rsid w:val="2705413B"/>
    <w:rsid w:val="2727130E"/>
    <w:rsid w:val="281C486E"/>
    <w:rsid w:val="282370F3"/>
    <w:rsid w:val="28274AFC"/>
    <w:rsid w:val="29397AEB"/>
    <w:rsid w:val="29983D0A"/>
    <w:rsid w:val="299E4163"/>
    <w:rsid w:val="29A819F4"/>
    <w:rsid w:val="29C07E9D"/>
    <w:rsid w:val="29C66E65"/>
    <w:rsid w:val="29CB0B12"/>
    <w:rsid w:val="29EC3315"/>
    <w:rsid w:val="2A4710C7"/>
    <w:rsid w:val="2A4B6481"/>
    <w:rsid w:val="2A814619"/>
    <w:rsid w:val="2AAC04A5"/>
    <w:rsid w:val="2B2F413F"/>
    <w:rsid w:val="2BFC731B"/>
    <w:rsid w:val="2C1143C8"/>
    <w:rsid w:val="2C32465B"/>
    <w:rsid w:val="2C4476C5"/>
    <w:rsid w:val="2C6054F6"/>
    <w:rsid w:val="2C7D4846"/>
    <w:rsid w:val="2CC452E3"/>
    <w:rsid w:val="2CDC0981"/>
    <w:rsid w:val="2CE854D1"/>
    <w:rsid w:val="2D005FDA"/>
    <w:rsid w:val="2D28496F"/>
    <w:rsid w:val="2D697093"/>
    <w:rsid w:val="2DA067CB"/>
    <w:rsid w:val="2DBC04CA"/>
    <w:rsid w:val="2DBD3021"/>
    <w:rsid w:val="2DCD7EC5"/>
    <w:rsid w:val="2E071E1C"/>
    <w:rsid w:val="2E11760C"/>
    <w:rsid w:val="2E25417A"/>
    <w:rsid w:val="2E6026E6"/>
    <w:rsid w:val="2E731C66"/>
    <w:rsid w:val="2E8217C0"/>
    <w:rsid w:val="2EAE3A2D"/>
    <w:rsid w:val="2EC46C62"/>
    <w:rsid w:val="2F460769"/>
    <w:rsid w:val="2F783321"/>
    <w:rsid w:val="2F905A8B"/>
    <w:rsid w:val="2FB06AC6"/>
    <w:rsid w:val="307B4682"/>
    <w:rsid w:val="308B7D05"/>
    <w:rsid w:val="30D4351F"/>
    <w:rsid w:val="30F34503"/>
    <w:rsid w:val="31217301"/>
    <w:rsid w:val="31282062"/>
    <w:rsid w:val="316A6488"/>
    <w:rsid w:val="316E3D08"/>
    <w:rsid w:val="31881F5E"/>
    <w:rsid w:val="319C674E"/>
    <w:rsid w:val="32356F45"/>
    <w:rsid w:val="324E7CF5"/>
    <w:rsid w:val="328C1485"/>
    <w:rsid w:val="32B15359"/>
    <w:rsid w:val="333C471E"/>
    <w:rsid w:val="334F67A2"/>
    <w:rsid w:val="33627DBE"/>
    <w:rsid w:val="33713B3D"/>
    <w:rsid w:val="34142AD2"/>
    <w:rsid w:val="34B7514F"/>
    <w:rsid w:val="34FB7456"/>
    <w:rsid w:val="353550DC"/>
    <w:rsid w:val="3539490B"/>
    <w:rsid w:val="355B2A8A"/>
    <w:rsid w:val="359B7222"/>
    <w:rsid w:val="360F7457"/>
    <w:rsid w:val="363A2A7F"/>
    <w:rsid w:val="36583EFC"/>
    <w:rsid w:val="36B31E62"/>
    <w:rsid w:val="371146DB"/>
    <w:rsid w:val="375220F5"/>
    <w:rsid w:val="37571F16"/>
    <w:rsid w:val="37681038"/>
    <w:rsid w:val="383E1035"/>
    <w:rsid w:val="38740F18"/>
    <w:rsid w:val="388B788B"/>
    <w:rsid w:val="389675C4"/>
    <w:rsid w:val="38C76AD4"/>
    <w:rsid w:val="39B815E8"/>
    <w:rsid w:val="39C12455"/>
    <w:rsid w:val="3A0520DE"/>
    <w:rsid w:val="3A3D2404"/>
    <w:rsid w:val="3A811592"/>
    <w:rsid w:val="3A937816"/>
    <w:rsid w:val="3AA46F36"/>
    <w:rsid w:val="3AAF113A"/>
    <w:rsid w:val="3B174F85"/>
    <w:rsid w:val="3B1D629D"/>
    <w:rsid w:val="3BD20B6E"/>
    <w:rsid w:val="3C422E28"/>
    <w:rsid w:val="3CBD2756"/>
    <w:rsid w:val="3CD06F8B"/>
    <w:rsid w:val="3D0D4FC3"/>
    <w:rsid w:val="3D115978"/>
    <w:rsid w:val="3E1E4E41"/>
    <w:rsid w:val="3EC26E6B"/>
    <w:rsid w:val="3F6D14CA"/>
    <w:rsid w:val="3F9B1C09"/>
    <w:rsid w:val="3FAC197E"/>
    <w:rsid w:val="406B0423"/>
    <w:rsid w:val="406F3802"/>
    <w:rsid w:val="413C637C"/>
    <w:rsid w:val="41597A69"/>
    <w:rsid w:val="415C23FA"/>
    <w:rsid w:val="416F5CFF"/>
    <w:rsid w:val="417B2A63"/>
    <w:rsid w:val="41B93432"/>
    <w:rsid w:val="41F462BF"/>
    <w:rsid w:val="42A91EC0"/>
    <w:rsid w:val="42C42EEA"/>
    <w:rsid w:val="42C82F1B"/>
    <w:rsid w:val="42D4120A"/>
    <w:rsid w:val="433601C4"/>
    <w:rsid w:val="4337708B"/>
    <w:rsid w:val="433C5840"/>
    <w:rsid w:val="4371502E"/>
    <w:rsid w:val="43784C58"/>
    <w:rsid w:val="4386677E"/>
    <w:rsid w:val="438721E3"/>
    <w:rsid w:val="439957D3"/>
    <w:rsid w:val="43AD7C92"/>
    <w:rsid w:val="43CB4894"/>
    <w:rsid w:val="43FF4544"/>
    <w:rsid w:val="4438703C"/>
    <w:rsid w:val="443D79A9"/>
    <w:rsid w:val="444A34BA"/>
    <w:rsid w:val="44BC60B5"/>
    <w:rsid w:val="44C0666A"/>
    <w:rsid w:val="44D34942"/>
    <w:rsid w:val="44F31979"/>
    <w:rsid w:val="44FE316F"/>
    <w:rsid w:val="45744229"/>
    <w:rsid w:val="458477B0"/>
    <w:rsid w:val="4593121D"/>
    <w:rsid w:val="45D0648B"/>
    <w:rsid w:val="466B310E"/>
    <w:rsid w:val="467A503C"/>
    <w:rsid w:val="46CB362B"/>
    <w:rsid w:val="47373C7E"/>
    <w:rsid w:val="473B7633"/>
    <w:rsid w:val="47915BDB"/>
    <w:rsid w:val="4791783F"/>
    <w:rsid w:val="47A21B02"/>
    <w:rsid w:val="47B41AB9"/>
    <w:rsid w:val="47C43A52"/>
    <w:rsid w:val="480B123C"/>
    <w:rsid w:val="486501EC"/>
    <w:rsid w:val="4874077D"/>
    <w:rsid w:val="49156D7C"/>
    <w:rsid w:val="49A01BFE"/>
    <w:rsid w:val="4AB34F80"/>
    <w:rsid w:val="4ABB2932"/>
    <w:rsid w:val="4AE9665F"/>
    <w:rsid w:val="4AF204A9"/>
    <w:rsid w:val="4AFE665A"/>
    <w:rsid w:val="4B053338"/>
    <w:rsid w:val="4B22101B"/>
    <w:rsid w:val="4B407108"/>
    <w:rsid w:val="4B632776"/>
    <w:rsid w:val="4B636D48"/>
    <w:rsid w:val="4B700D0A"/>
    <w:rsid w:val="4B9A550F"/>
    <w:rsid w:val="4B9C4B01"/>
    <w:rsid w:val="4BA07E47"/>
    <w:rsid w:val="4C093BBF"/>
    <w:rsid w:val="4C7D260B"/>
    <w:rsid w:val="4C81141A"/>
    <w:rsid w:val="4CDD6CF3"/>
    <w:rsid w:val="4CE24F8F"/>
    <w:rsid w:val="4CE5388D"/>
    <w:rsid w:val="4D7C7811"/>
    <w:rsid w:val="4E2F7957"/>
    <w:rsid w:val="4E3568C7"/>
    <w:rsid w:val="4F047017"/>
    <w:rsid w:val="4F1028AC"/>
    <w:rsid w:val="4F141643"/>
    <w:rsid w:val="4F5A729E"/>
    <w:rsid w:val="4F8C636C"/>
    <w:rsid w:val="4FE47A48"/>
    <w:rsid w:val="4FEB4811"/>
    <w:rsid w:val="51224F00"/>
    <w:rsid w:val="512B58E7"/>
    <w:rsid w:val="515D37C4"/>
    <w:rsid w:val="5181264A"/>
    <w:rsid w:val="519A2066"/>
    <w:rsid w:val="51FB1B01"/>
    <w:rsid w:val="52604782"/>
    <w:rsid w:val="52EC7E64"/>
    <w:rsid w:val="53642B0C"/>
    <w:rsid w:val="53903768"/>
    <w:rsid w:val="53A32D62"/>
    <w:rsid w:val="53FB2869"/>
    <w:rsid w:val="54214BD1"/>
    <w:rsid w:val="54844D76"/>
    <w:rsid w:val="54853151"/>
    <w:rsid w:val="548A7E97"/>
    <w:rsid w:val="54DD11FE"/>
    <w:rsid w:val="5539188A"/>
    <w:rsid w:val="556262EE"/>
    <w:rsid w:val="55A25ED2"/>
    <w:rsid w:val="55D02547"/>
    <w:rsid w:val="55DE77D7"/>
    <w:rsid w:val="56031D51"/>
    <w:rsid w:val="56177121"/>
    <w:rsid w:val="567371B8"/>
    <w:rsid w:val="569C1059"/>
    <w:rsid w:val="56A46057"/>
    <w:rsid w:val="56C73E54"/>
    <w:rsid w:val="56E16F1B"/>
    <w:rsid w:val="572D6C3D"/>
    <w:rsid w:val="57335811"/>
    <w:rsid w:val="579852E4"/>
    <w:rsid w:val="57D513D2"/>
    <w:rsid w:val="57EC4683"/>
    <w:rsid w:val="594A07C8"/>
    <w:rsid w:val="596540B6"/>
    <w:rsid w:val="59B75CAC"/>
    <w:rsid w:val="59C702D4"/>
    <w:rsid w:val="5A214BCD"/>
    <w:rsid w:val="5A2A69D5"/>
    <w:rsid w:val="5A6D5523"/>
    <w:rsid w:val="5B115CC8"/>
    <w:rsid w:val="5B1B51F8"/>
    <w:rsid w:val="5B1D6265"/>
    <w:rsid w:val="5B2A68EA"/>
    <w:rsid w:val="5B4F7572"/>
    <w:rsid w:val="5BAE68CC"/>
    <w:rsid w:val="5BCA78DA"/>
    <w:rsid w:val="5BD52535"/>
    <w:rsid w:val="5BEB0B83"/>
    <w:rsid w:val="5C58640F"/>
    <w:rsid w:val="5CFA3236"/>
    <w:rsid w:val="5D445A6E"/>
    <w:rsid w:val="5D9F0D57"/>
    <w:rsid w:val="5DD02244"/>
    <w:rsid w:val="5DD90D31"/>
    <w:rsid w:val="5E0F7EE2"/>
    <w:rsid w:val="5E584CB7"/>
    <w:rsid w:val="5E982FEC"/>
    <w:rsid w:val="5EE03717"/>
    <w:rsid w:val="5EF538C5"/>
    <w:rsid w:val="5EFA0F6E"/>
    <w:rsid w:val="5F057467"/>
    <w:rsid w:val="5F4F4230"/>
    <w:rsid w:val="5F9D5B0D"/>
    <w:rsid w:val="60965FE3"/>
    <w:rsid w:val="60A45934"/>
    <w:rsid w:val="60B716BF"/>
    <w:rsid w:val="60C64276"/>
    <w:rsid w:val="60EC0AE3"/>
    <w:rsid w:val="61665198"/>
    <w:rsid w:val="61813AE5"/>
    <w:rsid w:val="618B6B32"/>
    <w:rsid w:val="61BB154F"/>
    <w:rsid w:val="61D052B2"/>
    <w:rsid w:val="62C5576A"/>
    <w:rsid w:val="63103EE6"/>
    <w:rsid w:val="63105088"/>
    <w:rsid w:val="63892934"/>
    <w:rsid w:val="63CE2677"/>
    <w:rsid w:val="644F23CB"/>
    <w:rsid w:val="64622E0B"/>
    <w:rsid w:val="648D0491"/>
    <w:rsid w:val="649701E1"/>
    <w:rsid w:val="649E5F7D"/>
    <w:rsid w:val="64A93805"/>
    <w:rsid w:val="64F24841"/>
    <w:rsid w:val="65297108"/>
    <w:rsid w:val="65300C03"/>
    <w:rsid w:val="659229F3"/>
    <w:rsid w:val="660F3C60"/>
    <w:rsid w:val="660F7001"/>
    <w:rsid w:val="665873F5"/>
    <w:rsid w:val="66BD4944"/>
    <w:rsid w:val="66D6490A"/>
    <w:rsid w:val="676D7E49"/>
    <w:rsid w:val="67D85098"/>
    <w:rsid w:val="67F34F8F"/>
    <w:rsid w:val="68A75953"/>
    <w:rsid w:val="68F9460E"/>
    <w:rsid w:val="698E78F5"/>
    <w:rsid w:val="699132A2"/>
    <w:rsid w:val="69E71361"/>
    <w:rsid w:val="6A6409FE"/>
    <w:rsid w:val="6A7A2A0D"/>
    <w:rsid w:val="6AAB5FD3"/>
    <w:rsid w:val="6ABE5D5E"/>
    <w:rsid w:val="6BC361E2"/>
    <w:rsid w:val="6BC6765A"/>
    <w:rsid w:val="6C232411"/>
    <w:rsid w:val="6C4D3B2C"/>
    <w:rsid w:val="6C9C7811"/>
    <w:rsid w:val="6D63266D"/>
    <w:rsid w:val="6DA76C8A"/>
    <w:rsid w:val="6DAB52F4"/>
    <w:rsid w:val="6DEF18F9"/>
    <w:rsid w:val="6E293898"/>
    <w:rsid w:val="6E9D4E14"/>
    <w:rsid w:val="6EF76098"/>
    <w:rsid w:val="6F115EE9"/>
    <w:rsid w:val="6F846C5E"/>
    <w:rsid w:val="6F931ADD"/>
    <w:rsid w:val="6FD441CE"/>
    <w:rsid w:val="70447547"/>
    <w:rsid w:val="706F3712"/>
    <w:rsid w:val="709E6AC0"/>
    <w:rsid w:val="70BF3DED"/>
    <w:rsid w:val="70C10EB7"/>
    <w:rsid w:val="70D71E7F"/>
    <w:rsid w:val="716B0846"/>
    <w:rsid w:val="71C165B2"/>
    <w:rsid w:val="726D2D0D"/>
    <w:rsid w:val="72CD602B"/>
    <w:rsid w:val="72D22B05"/>
    <w:rsid w:val="72EF5B9B"/>
    <w:rsid w:val="744A010E"/>
    <w:rsid w:val="74E453DE"/>
    <w:rsid w:val="75093351"/>
    <w:rsid w:val="75860AE3"/>
    <w:rsid w:val="76121767"/>
    <w:rsid w:val="7699768F"/>
    <w:rsid w:val="772514C5"/>
    <w:rsid w:val="775144A0"/>
    <w:rsid w:val="77667224"/>
    <w:rsid w:val="776C6A47"/>
    <w:rsid w:val="777C7C9E"/>
    <w:rsid w:val="77AC1104"/>
    <w:rsid w:val="77B57743"/>
    <w:rsid w:val="783E0BCB"/>
    <w:rsid w:val="78DF4814"/>
    <w:rsid w:val="795D1CB9"/>
    <w:rsid w:val="79917F33"/>
    <w:rsid w:val="79A650F6"/>
    <w:rsid w:val="79CE4071"/>
    <w:rsid w:val="7A214760"/>
    <w:rsid w:val="7A5D51E7"/>
    <w:rsid w:val="7B347DA6"/>
    <w:rsid w:val="7B451026"/>
    <w:rsid w:val="7B6A5B81"/>
    <w:rsid w:val="7B9438EC"/>
    <w:rsid w:val="7BCD0F11"/>
    <w:rsid w:val="7BD776F2"/>
    <w:rsid w:val="7C517C74"/>
    <w:rsid w:val="7CFF6EA6"/>
    <w:rsid w:val="7D1C3D11"/>
    <w:rsid w:val="7D507DCD"/>
    <w:rsid w:val="7D6207E8"/>
    <w:rsid w:val="7D6C5BD4"/>
    <w:rsid w:val="7DF57241"/>
    <w:rsid w:val="7E0912AC"/>
    <w:rsid w:val="7E1416C6"/>
    <w:rsid w:val="7E6C2F78"/>
    <w:rsid w:val="7E6C3904"/>
    <w:rsid w:val="7E9D6AAF"/>
    <w:rsid w:val="7EA33C15"/>
    <w:rsid w:val="7EAE6008"/>
    <w:rsid w:val="7F463461"/>
    <w:rsid w:val="7F772DD4"/>
    <w:rsid w:val="7F961708"/>
    <w:rsid w:val="7FA1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BAC2D85"/>
  <w15:docId w15:val="{5F07C25B-4432-8846-9CDB-FC20A18D2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0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</w:rPr>
  </w:style>
  <w:style w:type="paragraph" w:styleId="a5">
    <w:name w:val="Normal (Web)"/>
    <w:basedOn w:val="a"/>
    <w:qFormat/>
    <w:pPr>
      <w:spacing w:before="100" w:beforeAutospacing="1" w:after="100" w:afterAutospacing="1"/>
      <w:jc w:val="left"/>
    </w:pPr>
    <w:rPr>
      <w:kern w:val="0"/>
    </w:rPr>
  </w:style>
  <w:style w:type="paragraph" w:styleId="a6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7">
    <w:name w:val="FollowedHyperlink"/>
    <w:basedOn w:val="a0"/>
    <w:qFormat/>
    <w:rPr>
      <w:color w:val="800080"/>
      <w:u w:val="single"/>
    </w:rPr>
  </w:style>
  <w:style w:type="character" w:styleId="a8">
    <w:name w:val="Hyperlink"/>
    <w:qFormat/>
    <w:rPr>
      <w:rFonts w:ascii="Times New Roman" w:eastAsia="宋体" w:hAnsi="Times New Roman"/>
      <w:color w:val="008000"/>
      <w:u w:val="none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语法格式"/>
    <w:basedOn w:val="a"/>
    <w:next w:val="a"/>
    <w:qFormat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  <w:jc w:val="left"/>
    </w:pPr>
    <w:rPr>
      <w:rFonts w:ascii="微软雅黑" w:eastAsia="微软雅黑" w:hAnsi="微软雅黑" w:cs="微软雅黑"/>
      <w:color w:val="333399"/>
      <w:spacing w:val="20"/>
      <w:w w:val="110"/>
      <w:sz w:val="18"/>
    </w:rPr>
  </w:style>
  <w:style w:type="paragraph" w:customStyle="1" w:styleId="50">
    <w:name w:val="标题5"/>
    <w:basedOn w:val="5"/>
    <w:qFormat/>
    <w:rPr>
      <w:sz w:val="24"/>
    </w:rPr>
  </w:style>
  <w:style w:type="paragraph" w:customStyle="1" w:styleId="ab">
    <w:name w:val="代码"/>
    <w:basedOn w:val="a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dministrator\AppData\Local\Kingsoft\WPS%20Cloud%20Files\userdata\qing\filecache\account_148538490\675643761796465EAE3D47D47498CDAB\&#27169;&#26495;&#25991;&#2021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C:\Users\Administrator\AppData\Local\Kingsoft\WPS Cloud Files\userdata\qing\filecache\account_148538490\675643761796465EAE3D47D47498CDAB\模板文件.dotx</Template>
  <TotalTime>1</TotalTime>
  <Pages>14</Pages>
  <Words>1360</Words>
  <Characters>7758</Characters>
  <Application>Microsoft Office Word</Application>
  <DocSecurity>0</DocSecurity>
  <Lines>64</Lines>
  <Paragraphs>18</Paragraphs>
  <ScaleCrop>false</ScaleCrop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2</cp:revision>
  <dcterms:created xsi:type="dcterms:W3CDTF">2017-07-25T14:07:00Z</dcterms:created>
  <dcterms:modified xsi:type="dcterms:W3CDTF">2018-12-12T02:51:00Z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