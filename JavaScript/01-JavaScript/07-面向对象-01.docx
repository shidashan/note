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对象的创建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方式一：字面量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var obj =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name : "张学友",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sayHello : function 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console.log("Hello World");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缺点：不能把JSON对象当做模板来进行new操作，只能使用点语法一个一个赋值。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方式二：Object创建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 = new Object();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p.age = 13;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缺点同字面量创建。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方式三：自定义构造函数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Person() {     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//首字母大写用来强调自己是构造函数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.name 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"尼古拉斯凯奇"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cs="宋体"/>
                <w:color w:val="FF0000"/>
                <w:sz w:val="21"/>
                <w:szCs w:val="21"/>
                <w:shd w:val="clear" w:fill="FFFFFF"/>
                <w:lang w:val="en-US" w:eastAsia="zh-CN"/>
              </w:rPr>
              <w:t>//不添加this类似于window.name 会污染全局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.age 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50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firstLine="422" w:firstLineChars="200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.sayHello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console.log(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"Hello World"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p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Person();  </w:t>
            </w:r>
          </w:p>
        </w:tc>
      </w:tr>
    </w:tbl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1-构造函数是用来初始化对象的，new才是用来创建对象的；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2-构造函数如果没有参数，new调用构造函数时，可以省略括号；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3-构造函数如果没有return，会把构造函数内的this对象返回给对象。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4-new的执行过程是：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粗略过程：申请存储空间，this指向当前对象，设置属性方法，返回this；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详细过程：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a创建一个空对象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b把this指向这个空对象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c把空对象的内部原型 指向 构造函数的原型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d构造函数如果没有return，把空对象返回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如果return了基本数据类型，则仍然返回这个空对象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如果return了复杂数据类型，则替换掉空对象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代码演示---非可运行实际代码：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function Cat(){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this = {};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this.__proto__ = Cat.prototype;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this.age = 18;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this.show = function(){console.log(123)};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return this;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}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4演进：原型创建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如果使用多个构造函数创建对象，多个构造函数的内部的方法一样，这时候会造成资源浪费，我们可以在外部将这个通用函数书写出来，但是又在成了</w:t>
      </w:r>
      <w:r>
        <w:rPr>
          <w:rFonts w:hint="eastAsia"/>
          <w:color w:val="FF0000"/>
          <w:highlight w:val="none"/>
          <w:lang w:val="en-US" w:eastAsia="zh-CN"/>
        </w:rPr>
        <w:t>全局污染：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studyMethod()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console.log(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.name +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"刻苦学习"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Student(stuName)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.name = stuName;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.study = studyMethod;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stu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Student(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"lis"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stu.study();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studyMethod();      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//没有调用者，会输出 undefined刻苦学习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解决办法：使用原型创建。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在构造函数被创建出来的时候，系统会默认帮构造函数创建并关联一个空对象，即——原型对象，获取原型的方式：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构造函数.prototype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原型中的成员都可以被相应构造函数创建的对象所使用。</w:t>
      </w:r>
      <w:r>
        <w:rPr>
          <w:rFonts w:hint="eastAsia"/>
          <w:lang w:val="en-US" w:eastAsia="zh-CN"/>
        </w:rPr>
        <w:t>利用这个特点，我们可以将构造函数中的的函数，放到原型中存储，就解决了全局变量污染的问题。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//构造函数：构造函数中的方法将覆盖原型中的同名方法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Cat(name){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.name = name;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.eat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console.log(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"构造函数eat..."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//原型添加成员的两种方式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Cat.prototype.eat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console.log(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"原型eat...."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Cat.prototype[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"dance"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]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console.log(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"原型dance..."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c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Cat(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"Green"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c.eat();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c.dance();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1-点语法</w:t>
      </w:r>
      <w:r>
        <w:rPr>
          <w:rFonts w:hint="eastAsia"/>
          <w:color w:val="FF0000"/>
          <w:lang w:val="en-US" w:eastAsia="zh-CN"/>
        </w:rPr>
        <w:t>赋值</w:t>
      </w:r>
      <w:r>
        <w:rPr>
          <w:rFonts w:hint="eastAsia"/>
          <w:lang w:val="en-US" w:eastAsia="zh-CN"/>
        </w:rPr>
        <w:t>时，会直接给对象设置属性，对象没有该属性，将直接添加。不会去原型中查找、修改。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2-原型中的属性是引用类型时，所有对象共有该属性，且一个对象对其进行修改，其他对象都会受到影响。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3-一般情况下，不会将属性放在原型中，原型中只存放共享方法。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工厂模式创建对象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对象的使用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对象添加成员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JS中的键值对组合其实就是对象。对象中值类型存储的是对应类型的值，引用类型存储的是引用地址，其数据类型为object，会在内存中单独存储。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我们可以直接通过 点语法 或者 [] 来给对象添加成员。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obj =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name :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"lisi"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age :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30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obj[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]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console.log(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"添加成功"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obj[{}]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() {        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//类似添加了 obj["object Object"]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console.log(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"添加成功"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console.log(obj);  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//{ '0': [Function],name: 'lisi',age: 30,'[object Object]': [Function] 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2方法调用顺序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调用方法、属性的顺序：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1-在对象自己内部查找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2-在原型中查找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3-以上属性没找到即undefined，方法没找到就会报错 not a function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如何访问原型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构造函数访问原型：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构造函数.prototype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实例对象访问原型：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实例对象.__proto__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由于部分浏览器不支持实例对象访问原型的方法，所以不推荐这样使用，仅在调试时使用。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对象属性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对象在创建出来的时候，这个空对象包含2个属性：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1-默认有一个 constructor 属性，指向构造函数；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2-部分浏览器有 __proto__ 属性，指向自己；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3-原型中还有实例对象需要的方法；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4-原型上如果有属性，只有原型自己能修改这个属性；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如果实例对象也创建了一个和原型一样的属性（属性名一样），那么不会去修改原型的值，而是给实例对象自己添加了属性。读取属性先找实例对象自己的，如果没有再去找原型。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注意：如果使用替换的方式替换原型，如果新原型没有constructor属性，会影响三角关系，为保证   构造函数--原型---对象 三者的合理，应在替换时候手动加入constructor属性。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Person.prototype =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constructor : Person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};</w:t>
      </w:r>
    </w:p>
    <w:p>
      <w:pPr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所以我们创建对象还可以这样创建：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Person(name)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.name = name;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p1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Person(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"zs"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console.log(Person.prototype.constructor);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console.log(p1.constructor); 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//直接用对象访问原型中的属性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p2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p1.constructor(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"lisi"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); 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//相当与使用了构造函数创建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console.log(p2.name);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标准创建对象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Person(option){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._init(option);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Person.prototype =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_init: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(option){    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//（构造函数内部方法需要加_,不加也可以，但不推荐）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.name = option.name;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.age = option.age;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show: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console.log(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1111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p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Person({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name: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'lisi'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age: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30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p.show();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这样写的好处：构造函数传参创建对象，以后如果需要新增参数，就会去很多地方进行修改，这种标准书写方式就可以避免。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面向对象三大特性之继承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面向对象三大特性：封装、继承、多态（大多用于强类型语言）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混入式继承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singer1=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name :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"张学友"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sayHello 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console.log(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"Hello World"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singer2 =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k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singer1){       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//k只能获得键，singer[k]获得值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singer2[k] = singer1[k];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console.log(singer2);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原型继承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因为原型中的成员可以被相关的不同对象共享。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father =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sayHello 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console.log(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"实现了继承"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Son(name,age)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.name = name;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.age = age;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//我们想让son对象继承 father对象的sayHello函数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Son.prototype = father;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son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Son(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"lisi"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30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son.sayHello();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注意：直接替换Son原型会有隐患。原型中的成员可能会丢失，我们也可以对原型进行混入式继承：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k in father){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Person.prototype[k] = father[k];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经典继承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jicheng(obj)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o = {};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o.__proto__ = obj;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o;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o = jicheng({name :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"zs"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console.log(o.name);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ECMA根据上述方式在ECMA5中制定了标准继承语法： </w:t>
      </w:r>
      <w:r>
        <w:rPr>
          <w:rFonts w:hint="eastAsia"/>
          <w:color w:val="FF0000"/>
          <w:lang w:val="en-US" w:eastAsia="zh-CN"/>
        </w:rPr>
        <w:t>Object.create(obj)  返回值为一个继承了obj的对象。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//制作一个实现继承的工具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create(obj)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(Object.create){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Object.create(obj);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{                         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//解决不兼容问题ECMA5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F.prototype = obj;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扩展内置对象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知识点：我们不推荐扩展内置对象，但是可以使用下列方法更安全的扩展。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MyArray() {}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MyArray.prototype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Array();    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//MyArray即成为了具备和Array一样的功能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原型链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原型链介绍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每个对象都有构造函数；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每个构造函数都有原型对象；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每个构造函数的原型都是一个对象，那么这个原型对象也有构造函数，这个构造函数也有原型对象；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这样形成了一个链式结构，成为原型链；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最终的对象为Object。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属性搜索原则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1、先在对象自身查找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2、再去当前对象的原型中查找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3、再找原型的原型对象...依次向上查找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4、最后查找Objct.prototype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5、找不到报错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//原型链展示：动物-人-老师-数学老师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Animal()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.gender 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"male"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Human.prototype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Animal();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Human.prototype.constructor = Human;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Human()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.actionWay 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"run"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Teacher.prototype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Human();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Teacher.prototype.constructor = Teacher;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Teacher()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.skill 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"teach"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MathTeacher.prototype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Teacher();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MathTeacher.prototype.constructor = MathTeacher;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MathTeacher()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.name 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"lisi"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t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MathTeacher();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console.log(t);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原型链关系图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32630" cy="4618990"/>
            <wp:effectExtent l="0" t="0" r="1270" b="10160"/>
            <wp:docPr id="1" name="图片 1" descr="QQ截图20170804085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08040857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263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5 函数调用模式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 1-函数执行模式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fn1(a,b){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 console.log(this);           //this 即是window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a + b;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console.log(fn1(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//2-对象方法调用模式            所有的事件响应方法都是对象方法调用模式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//3-构造器调用模式             this指向构造出来的对象。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//4-call和applye调用模式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fn2(a,b)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.result = a + b;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 = {};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fn2.call(s,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);            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//这个方法调用时，this指向s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console.log(s.result);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//apply 和 call 是一样的用法，只不过apply第二个参数用数组进行传递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D2D0D"/>
    <w:rsid w:val="00080D20"/>
    <w:rsid w:val="00127E80"/>
    <w:rsid w:val="00300731"/>
    <w:rsid w:val="00427384"/>
    <w:rsid w:val="005359F7"/>
    <w:rsid w:val="0056234A"/>
    <w:rsid w:val="00595AEE"/>
    <w:rsid w:val="005A59F9"/>
    <w:rsid w:val="00B043EB"/>
    <w:rsid w:val="00B36EBE"/>
    <w:rsid w:val="010C15E7"/>
    <w:rsid w:val="013F03B8"/>
    <w:rsid w:val="018A43A4"/>
    <w:rsid w:val="0197203C"/>
    <w:rsid w:val="01A85ACE"/>
    <w:rsid w:val="01C42B2C"/>
    <w:rsid w:val="01CD51D5"/>
    <w:rsid w:val="01EB05AA"/>
    <w:rsid w:val="02303F81"/>
    <w:rsid w:val="023A3474"/>
    <w:rsid w:val="026C1C5B"/>
    <w:rsid w:val="027C50F7"/>
    <w:rsid w:val="02986FBA"/>
    <w:rsid w:val="03015145"/>
    <w:rsid w:val="034D35E1"/>
    <w:rsid w:val="041B6BAC"/>
    <w:rsid w:val="04464AF9"/>
    <w:rsid w:val="049C616A"/>
    <w:rsid w:val="04A74B9D"/>
    <w:rsid w:val="04AB537B"/>
    <w:rsid w:val="04C81521"/>
    <w:rsid w:val="04DC0731"/>
    <w:rsid w:val="05306DE1"/>
    <w:rsid w:val="054A73F4"/>
    <w:rsid w:val="064F0A2A"/>
    <w:rsid w:val="06EE3A0D"/>
    <w:rsid w:val="07411A90"/>
    <w:rsid w:val="07C41673"/>
    <w:rsid w:val="080024BC"/>
    <w:rsid w:val="081D30B7"/>
    <w:rsid w:val="08A053B6"/>
    <w:rsid w:val="08DC0F71"/>
    <w:rsid w:val="08E95917"/>
    <w:rsid w:val="096C0EFC"/>
    <w:rsid w:val="09704FDC"/>
    <w:rsid w:val="09AB1652"/>
    <w:rsid w:val="09E577A6"/>
    <w:rsid w:val="0A0950BA"/>
    <w:rsid w:val="0A2B4C8C"/>
    <w:rsid w:val="0A6D451A"/>
    <w:rsid w:val="0A7D22B8"/>
    <w:rsid w:val="0AC4591D"/>
    <w:rsid w:val="0ACA346C"/>
    <w:rsid w:val="0B65748C"/>
    <w:rsid w:val="0BCB294B"/>
    <w:rsid w:val="0BE151C6"/>
    <w:rsid w:val="0C0F73C8"/>
    <w:rsid w:val="0C746903"/>
    <w:rsid w:val="0C756FD6"/>
    <w:rsid w:val="0C78248F"/>
    <w:rsid w:val="0CEC6DD7"/>
    <w:rsid w:val="0CEF21AF"/>
    <w:rsid w:val="0D521790"/>
    <w:rsid w:val="0D5F13FD"/>
    <w:rsid w:val="0D672AEE"/>
    <w:rsid w:val="0D6D2C55"/>
    <w:rsid w:val="0DD9020C"/>
    <w:rsid w:val="0E035906"/>
    <w:rsid w:val="0E5F5809"/>
    <w:rsid w:val="0E9E501F"/>
    <w:rsid w:val="0EE5354E"/>
    <w:rsid w:val="0F1604C7"/>
    <w:rsid w:val="0F66250E"/>
    <w:rsid w:val="0F915613"/>
    <w:rsid w:val="0FB17D11"/>
    <w:rsid w:val="0FB41C39"/>
    <w:rsid w:val="0FCD374E"/>
    <w:rsid w:val="0FEA5295"/>
    <w:rsid w:val="10230B64"/>
    <w:rsid w:val="104C1630"/>
    <w:rsid w:val="104C77C0"/>
    <w:rsid w:val="10A353B4"/>
    <w:rsid w:val="10CE49B9"/>
    <w:rsid w:val="10E729E6"/>
    <w:rsid w:val="11003A38"/>
    <w:rsid w:val="113121FB"/>
    <w:rsid w:val="115718FB"/>
    <w:rsid w:val="11B748AE"/>
    <w:rsid w:val="11FF2B8B"/>
    <w:rsid w:val="120E6CD1"/>
    <w:rsid w:val="124C17A1"/>
    <w:rsid w:val="125113C0"/>
    <w:rsid w:val="12A11B7D"/>
    <w:rsid w:val="12A32695"/>
    <w:rsid w:val="12DB6896"/>
    <w:rsid w:val="12FC6624"/>
    <w:rsid w:val="13187D37"/>
    <w:rsid w:val="133B6107"/>
    <w:rsid w:val="13433795"/>
    <w:rsid w:val="134F08FD"/>
    <w:rsid w:val="135F416D"/>
    <w:rsid w:val="13884AE7"/>
    <w:rsid w:val="13A42E1F"/>
    <w:rsid w:val="14224499"/>
    <w:rsid w:val="145F4D6B"/>
    <w:rsid w:val="14FB76B3"/>
    <w:rsid w:val="14FF1E90"/>
    <w:rsid w:val="151C136C"/>
    <w:rsid w:val="151C3775"/>
    <w:rsid w:val="153B768E"/>
    <w:rsid w:val="153F7805"/>
    <w:rsid w:val="155B1D05"/>
    <w:rsid w:val="15AD2651"/>
    <w:rsid w:val="15C00F96"/>
    <w:rsid w:val="165A00E3"/>
    <w:rsid w:val="16756F25"/>
    <w:rsid w:val="174F0BAB"/>
    <w:rsid w:val="174F40F1"/>
    <w:rsid w:val="178961E5"/>
    <w:rsid w:val="179F0F93"/>
    <w:rsid w:val="17A44751"/>
    <w:rsid w:val="17C309B8"/>
    <w:rsid w:val="181E53AD"/>
    <w:rsid w:val="183324F8"/>
    <w:rsid w:val="18794E9A"/>
    <w:rsid w:val="18A83425"/>
    <w:rsid w:val="18E904F7"/>
    <w:rsid w:val="193F0A01"/>
    <w:rsid w:val="198B2906"/>
    <w:rsid w:val="19A94BD0"/>
    <w:rsid w:val="19C04372"/>
    <w:rsid w:val="1A68258E"/>
    <w:rsid w:val="1A79463B"/>
    <w:rsid w:val="1A821250"/>
    <w:rsid w:val="1AA844C7"/>
    <w:rsid w:val="1AC609D6"/>
    <w:rsid w:val="1ADB3B8D"/>
    <w:rsid w:val="1B332341"/>
    <w:rsid w:val="1B345636"/>
    <w:rsid w:val="1B820CDA"/>
    <w:rsid w:val="1C0A7C55"/>
    <w:rsid w:val="1C6E562C"/>
    <w:rsid w:val="1C9216EC"/>
    <w:rsid w:val="1C9A5547"/>
    <w:rsid w:val="1CD03D78"/>
    <w:rsid w:val="1CF01B7C"/>
    <w:rsid w:val="1E0E0282"/>
    <w:rsid w:val="1E1348DA"/>
    <w:rsid w:val="1E300948"/>
    <w:rsid w:val="1E672820"/>
    <w:rsid w:val="1E6E3247"/>
    <w:rsid w:val="1E940735"/>
    <w:rsid w:val="1E975E6F"/>
    <w:rsid w:val="1EA707F2"/>
    <w:rsid w:val="1EAE199D"/>
    <w:rsid w:val="1EB10C45"/>
    <w:rsid w:val="1F204DE6"/>
    <w:rsid w:val="1F323584"/>
    <w:rsid w:val="1F6267D2"/>
    <w:rsid w:val="1FE36B2E"/>
    <w:rsid w:val="1FF977B2"/>
    <w:rsid w:val="203D1BB7"/>
    <w:rsid w:val="206F4010"/>
    <w:rsid w:val="20882E6F"/>
    <w:rsid w:val="20B46BCC"/>
    <w:rsid w:val="20C95074"/>
    <w:rsid w:val="20CD5CF5"/>
    <w:rsid w:val="20FA0FE2"/>
    <w:rsid w:val="214A0FE6"/>
    <w:rsid w:val="21587E11"/>
    <w:rsid w:val="219E18BB"/>
    <w:rsid w:val="21A033A7"/>
    <w:rsid w:val="21AE6757"/>
    <w:rsid w:val="21B876B3"/>
    <w:rsid w:val="21BE4F9E"/>
    <w:rsid w:val="22210B44"/>
    <w:rsid w:val="22617E5A"/>
    <w:rsid w:val="22631332"/>
    <w:rsid w:val="2275596A"/>
    <w:rsid w:val="2287207D"/>
    <w:rsid w:val="238955B0"/>
    <w:rsid w:val="238B1C90"/>
    <w:rsid w:val="23B32888"/>
    <w:rsid w:val="24365192"/>
    <w:rsid w:val="2449102A"/>
    <w:rsid w:val="245E07A1"/>
    <w:rsid w:val="24737419"/>
    <w:rsid w:val="24761D5D"/>
    <w:rsid w:val="24975357"/>
    <w:rsid w:val="24C316E1"/>
    <w:rsid w:val="253075E1"/>
    <w:rsid w:val="254538F2"/>
    <w:rsid w:val="256824FB"/>
    <w:rsid w:val="256D23D7"/>
    <w:rsid w:val="2570270E"/>
    <w:rsid w:val="257B0498"/>
    <w:rsid w:val="258E7D0F"/>
    <w:rsid w:val="25966028"/>
    <w:rsid w:val="26463520"/>
    <w:rsid w:val="265B33DE"/>
    <w:rsid w:val="26633BDC"/>
    <w:rsid w:val="26C27265"/>
    <w:rsid w:val="26C72F2F"/>
    <w:rsid w:val="26CF1025"/>
    <w:rsid w:val="26D07A10"/>
    <w:rsid w:val="2705413B"/>
    <w:rsid w:val="2727130E"/>
    <w:rsid w:val="27413909"/>
    <w:rsid w:val="282370F3"/>
    <w:rsid w:val="28274AFC"/>
    <w:rsid w:val="28B11622"/>
    <w:rsid w:val="28CC79DA"/>
    <w:rsid w:val="28D56B66"/>
    <w:rsid w:val="29246386"/>
    <w:rsid w:val="29837E57"/>
    <w:rsid w:val="29983D0A"/>
    <w:rsid w:val="29BE2CB0"/>
    <w:rsid w:val="29C07E9D"/>
    <w:rsid w:val="2A4B6481"/>
    <w:rsid w:val="2A685044"/>
    <w:rsid w:val="2A814619"/>
    <w:rsid w:val="2AA3755F"/>
    <w:rsid w:val="2AAC7EF9"/>
    <w:rsid w:val="2AAE26C6"/>
    <w:rsid w:val="2AEF4307"/>
    <w:rsid w:val="2B463B4C"/>
    <w:rsid w:val="2C32465B"/>
    <w:rsid w:val="2C623C14"/>
    <w:rsid w:val="2CC452E3"/>
    <w:rsid w:val="2D005FDA"/>
    <w:rsid w:val="2D28496F"/>
    <w:rsid w:val="2D78433A"/>
    <w:rsid w:val="2DBC04CA"/>
    <w:rsid w:val="2DCD7EC5"/>
    <w:rsid w:val="2E11760C"/>
    <w:rsid w:val="2E4D59A7"/>
    <w:rsid w:val="2E6026E6"/>
    <w:rsid w:val="2E731C66"/>
    <w:rsid w:val="2E8217C0"/>
    <w:rsid w:val="2EB4137B"/>
    <w:rsid w:val="2EC76DAF"/>
    <w:rsid w:val="2EE6318E"/>
    <w:rsid w:val="2F783321"/>
    <w:rsid w:val="2F7E3C8D"/>
    <w:rsid w:val="2FB06AC6"/>
    <w:rsid w:val="30127E7F"/>
    <w:rsid w:val="3039756A"/>
    <w:rsid w:val="30711B68"/>
    <w:rsid w:val="307B4682"/>
    <w:rsid w:val="308B7D05"/>
    <w:rsid w:val="316A6488"/>
    <w:rsid w:val="31881F5E"/>
    <w:rsid w:val="319C674E"/>
    <w:rsid w:val="31DB5161"/>
    <w:rsid w:val="32315350"/>
    <w:rsid w:val="32356F45"/>
    <w:rsid w:val="324E7CF5"/>
    <w:rsid w:val="328C1485"/>
    <w:rsid w:val="329A4237"/>
    <w:rsid w:val="32B15359"/>
    <w:rsid w:val="32B84E78"/>
    <w:rsid w:val="334F67A2"/>
    <w:rsid w:val="33862DD7"/>
    <w:rsid w:val="341E5746"/>
    <w:rsid w:val="34B7514F"/>
    <w:rsid w:val="34FB7456"/>
    <w:rsid w:val="35024549"/>
    <w:rsid w:val="35306A8E"/>
    <w:rsid w:val="35FC51A1"/>
    <w:rsid w:val="36583EFC"/>
    <w:rsid w:val="36810AEB"/>
    <w:rsid w:val="368C1993"/>
    <w:rsid w:val="36A57917"/>
    <w:rsid w:val="36B31E62"/>
    <w:rsid w:val="372C2902"/>
    <w:rsid w:val="37371A6F"/>
    <w:rsid w:val="37571F16"/>
    <w:rsid w:val="382A18FC"/>
    <w:rsid w:val="38740F18"/>
    <w:rsid w:val="38AF4B58"/>
    <w:rsid w:val="38AF5857"/>
    <w:rsid w:val="38C76AD4"/>
    <w:rsid w:val="39980E1B"/>
    <w:rsid w:val="39B815E8"/>
    <w:rsid w:val="39C12455"/>
    <w:rsid w:val="39C70189"/>
    <w:rsid w:val="3A0520DE"/>
    <w:rsid w:val="3A3D2404"/>
    <w:rsid w:val="3A811592"/>
    <w:rsid w:val="3AA46F36"/>
    <w:rsid w:val="3AD00671"/>
    <w:rsid w:val="3AFE7F81"/>
    <w:rsid w:val="3B174F85"/>
    <w:rsid w:val="3B981DB3"/>
    <w:rsid w:val="3C422E28"/>
    <w:rsid w:val="3C63728E"/>
    <w:rsid w:val="3DD00B60"/>
    <w:rsid w:val="3DE6384C"/>
    <w:rsid w:val="3E1E4E41"/>
    <w:rsid w:val="3E39514B"/>
    <w:rsid w:val="3EC26E6B"/>
    <w:rsid w:val="3EEB7970"/>
    <w:rsid w:val="3F3A2C46"/>
    <w:rsid w:val="3FA4169F"/>
    <w:rsid w:val="3FAC197E"/>
    <w:rsid w:val="3FFA1561"/>
    <w:rsid w:val="400D15BC"/>
    <w:rsid w:val="4054043D"/>
    <w:rsid w:val="40EA7685"/>
    <w:rsid w:val="413C637C"/>
    <w:rsid w:val="417B2A63"/>
    <w:rsid w:val="41B93432"/>
    <w:rsid w:val="41F462BF"/>
    <w:rsid w:val="42245A65"/>
    <w:rsid w:val="42610E32"/>
    <w:rsid w:val="42A91EC0"/>
    <w:rsid w:val="42A96FED"/>
    <w:rsid w:val="42C42EEA"/>
    <w:rsid w:val="42D4120A"/>
    <w:rsid w:val="42E944EB"/>
    <w:rsid w:val="43246131"/>
    <w:rsid w:val="433601C4"/>
    <w:rsid w:val="43364236"/>
    <w:rsid w:val="4337708B"/>
    <w:rsid w:val="433C5840"/>
    <w:rsid w:val="4371502E"/>
    <w:rsid w:val="43784C58"/>
    <w:rsid w:val="437B6F29"/>
    <w:rsid w:val="438721E3"/>
    <w:rsid w:val="43AD7C92"/>
    <w:rsid w:val="43BF19E6"/>
    <w:rsid w:val="43CB4894"/>
    <w:rsid w:val="43FF4544"/>
    <w:rsid w:val="443D79A9"/>
    <w:rsid w:val="444A34BA"/>
    <w:rsid w:val="44BC60B5"/>
    <w:rsid w:val="44C0666A"/>
    <w:rsid w:val="44D34942"/>
    <w:rsid w:val="44F31979"/>
    <w:rsid w:val="44FE316F"/>
    <w:rsid w:val="4552045C"/>
    <w:rsid w:val="456D4863"/>
    <w:rsid w:val="45744229"/>
    <w:rsid w:val="458477B0"/>
    <w:rsid w:val="4593121D"/>
    <w:rsid w:val="45D0648B"/>
    <w:rsid w:val="467518E3"/>
    <w:rsid w:val="46C7623F"/>
    <w:rsid w:val="46CB362B"/>
    <w:rsid w:val="473B7633"/>
    <w:rsid w:val="47793863"/>
    <w:rsid w:val="47915BDB"/>
    <w:rsid w:val="47CA2CAD"/>
    <w:rsid w:val="47F924E9"/>
    <w:rsid w:val="480B123C"/>
    <w:rsid w:val="48E1424F"/>
    <w:rsid w:val="49156D7C"/>
    <w:rsid w:val="4A2D4EC8"/>
    <w:rsid w:val="4A5C1849"/>
    <w:rsid w:val="4AB34F80"/>
    <w:rsid w:val="4ABB2932"/>
    <w:rsid w:val="4AE9665F"/>
    <w:rsid w:val="4AF204A9"/>
    <w:rsid w:val="4AFE665A"/>
    <w:rsid w:val="4B22101B"/>
    <w:rsid w:val="4B28250D"/>
    <w:rsid w:val="4B407108"/>
    <w:rsid w:val="4B632776"/>
    <w:rsid w:val="4B636D48"/>
    <w:rsid w:val="4B700D0A"/>
    <w:rsid w:val="4B9426B2"/>
    <w:rsid w:val="4B9A550F"/>
    <w:rsid w:val="4B9C4B01"/>
    <w:rsid w:val="4C2C424E"/>
    <w:rsid w:val="4C530222"/>
    <w:rsid w:val="4C542CCC"/>
    <w:rsid w:val="4CDD6CF3"/>
    <w:rsid w:val="4CE5388D"/>
    <w:rsid w:val="4D216B76"/>
    <w:rsid w:val="4D7552EE"/>
    <w:rsid w:val="4D7C7811"/>
    <w:rsid w:val="4E2F7957"/>
    <w:rsid w:val="4E3568C7"/>
    <w:rsid w:val="4F1028AC"/>
    <w:rsid w:val="4F141643"/>
    <w:rsid w:val="4F1B5986"/>
    <w:rsid w:val="4F24010C"/>
    <w:rsid w:val="4F264C98"/>
    <w:rsid w:val="4F5A729E"/>
    <w:rsid w:val="4F9B0149"/>
    <w:rsid w:val="4FE06D35"/>
    <w:rsid w:val="4FE57166"/>
    <w:rsid w:val="506F51DB"/>
    <w:rsid w:val="5096637A"/>
    <w:rsid w:val="50F07CE1"/>
    <w:rsid w:val="51224F00"/>
    <w:rsid w:val="515D37C4"/>
    <w:rsid w:val="5181264A"/>
    <w:rsid w:val="519A2066"/>
    <w:rsid w:val="52604782"/>
    <w:rsid w:val="528A1DC8"/>
    <w:rsid w:val="53304D4B"/>
    <w:rsid w:val="53A32D62"/>
    <w:rsid w:val="53B81821"/>
    <w:rsid w:val="53F126AB"/>
    <w:rsid w:val="53FB2869"/>
    <w:rsid w:val="54214BD1"/>
    <w:rsid w:val="54844D76"/>
    <w:rsid w:val="54853151"/>
    <w:rsid w:val="548A7E97"/>
    <w:rsid w:val="54DD11FE"/>
    <w:rsid w:val="55320368"/>
    <w:rsid w:val="556262EE"/>
    <w:rsid w:val="55950CF2"/>
    <w:rsid w:val="55A25ED2"/>
    <w:rsid w:val="55D02547"/>
    <w:rsid w:val="55D61596"/>
    <w:rsid w:val="55DE77D7"/>
    <w:rsid w:val="56031D51"/>
    <w:rsid w:val="56177121"/>
    <w:rsid w:val="561A35C6"/>
    <w:rsid w:val="56286EB6"/>
    <w:rsid w:val="562C5E99"/>
    <w:rsid w:val="567371B8"/>
    <w:rsid w:val="56A46057"/>
    <w:rsid w:val="56C40B42"/>
    <w:rsid w:val="56C73E54"/>
    <w:rsid w:val="56CC5C7B"/>
    <w:rsid w:val="57034CFC"/>
    <w:rsid w:val="57211463"/>
    <w:rsid w:val="572D6C3D"/>
    <w:rsid w:val="579852E4"/>
    <w:rsid w:val="57D513D2"/>
    <w:rsid w:val="57E94FAA"/>
    <w:rsid w:val="57EC4683"/>
    <w:rsid w:val="580B1FA4"/>
    <w:rsid w:val="596540B6"/>
    <w:rsid w:val="59C702D4"/>
    <w:rsid w:val="5A204B1E"/>
    <w:rsid w:val="5A214BCD"/>
    <w:rsid w:val="5A2A69D5"/>
    <w:rsid w:val="5AD650A5"/>
    <w:rsid w:val="5AEF3294"/>
    <w:rsid w:val="5B1B51F8"/>
    <w:rsid w:val="5B2A68EA"/>
    <w:rsid w:val="5B942F52"/>
    <w:rsid w:val="5B99531F"/>
    <w:rsid w:val="5BC850C1"/>
    <w:rsid w:val="5BCA78DA"/>
    <w:rsid w:val="5C253074"/>
    <w:rsid w:val="5CD74DAB"/>
    <w:rsid w:val="5CFA3236"/>
    <w:rsid w:val="5D445A6E"/>
    <w:rsid w:val="5DD02244"/>
    <w:rsid w:val="5DD90D31"/>
    <w:rsid w:val="5E0F7EE2"/>
    <w:rsid w:val="5E584CB7"/>
    <w:rsid w:val="5E715C9A"/>
    <w:rsid w:val="5EA123DD"/>
    <w:rsid w:val="5EB955B7"/>
    <w:rsid w:val="5EFA0F6E"/>
    <w:rsid w:val="5F166C23"/>
    <w:rsid w:val="5F4F4230"/>
    <w:rsid w:val="60653C8C"/>
    <w:rsid w:val="60965FE3"/>
    <w:rsid w:val="60A45934"/>
    <w:rsid w:val="60B716BF"/>
    <w:rsid w:val="60C64276"/>
    <w:rsid w:val="61813AE5"/>
    <w:rsid w:val="61851A28"/>
    <w:rsid w:val="618524C9"/>
    <w:rsid w:val="618B6B32"/>
    <w:rsid w:val="61BB154F"/>
    <w:rsid w:val="61D052B2"/>
    <w:rsid w:val="626A397C"/>
    <w:rsid w:val="62933394"/>
    <w:rsid w:val="62B302FB"/>
    <w:rsid w:val="63103EE6"/>
    <w:rsid w:val="63105088"/>
    <w:rsid w:val="634C13A4"/>
    <w:rsid w:val="63D046F4"/>
    <w:rsid w:val="63DF6753"/>
    <w:rsid w:val="64622E0B"/>
    <w:rsid w:val="649701E1"/>
    <w:rsid w:val="649E5F7D"/>
    <w:rsid w:val="64A93805"/>
    <w:rsid w:val="64C82017"/>
    <w:rsid w:val="64DB25B7"/>
    <w:rsid w:val="64F24841"/>
    <w:rsid w:val="65134222"/>
    <w:rsid w:val="65297108"/>
    <w:rsid w:val="65300C03"/>
    <w:rsid w:val="659229F3"/>
    <w:rsid w:val="660F7001"/>
    <w:rsid w:val="66392C60"/>
    <w:rsid w:val="665873F5"/>
    <w:rsid w:val="66A43EA9"/>
    <w:rsid w:val="66D22A02"/>
    <w:rsid w:val="66D6490A"/>
    <w:rsid w:val="673A7F74"/>
    <w:rsid w:val="676D7E49"/>
    <w:rsid w:val="677B08C1"/>
    <w:rsid w:val="67920214"/>
    <w:rsid w:val="67D85098"/>
    <w:rsid w:val="67F34F8F"/>
    <w:rsid w:val="68061A03"/>
    <w:rsid w:val="686051D4"/>
    <w:rsid w:val="689F1B70"/>
    <w:rsid w:val="68B37DEA"/>
    <w:rsid w:val="68C43F6A"/>
    <w:rsid w:val="68EC1E7C"/>
    <w:rsid w:val="69266A4E"/>
    <w:rsid w:val="696606BA"/>
    <w:rsid w:val="699132A2"/>
    <w:rsid w:val="69DA7638"/>
    <w:rsid w:val="69E71361"/>
    <w:rsid w:val="6A4A05C6"/>
    <w:rsid w:val="6A631C44"/>
    <w:rsid w:val="6A6409FE"/>
    <w:rsid w:val="6A7A2A0D"/>
    <w:rsid w:val="6A876828"/>
    <w:rsid w:val="6AAB5FD3"/>
    <w:rsid w:val="6AB249A5"/>
    <w:rsid w:val="6ABE5D5E"/>
    <w:rsid w:val="6B10196A"/>
    <w:rsid w:val="6B744597"/>
    <w:rsid w:val="6B8049D3"/>
    <w:rsid w:val="6BC361E2"/>
    <w:rsid w:val="6BC6765A"/>
    <w:rsid w:val="6C4D3B2C"/>
    <w:rsid w:val="6C9C7811"/>
    <w:rsid w:val="6CE3306D"/>
    <w:rsid w:val="6D63266D"/>
    <w:rsid w:val="6DAB52F4"/>
    <w:rsid w:val="6E293898"/>
    <w:rsid w:val="6EBC10A4"/>
    <w:rsid w:val="6F0849DD"/>
    <w:rsid w:val="6F115EE9"/>
    <w:rsid w:val="6F3203FD"/>
    <w:rsid w:val="6F642991"/>
    <w:rsid w:val="6F846C5E"/>
    <w:rsid w:val="6FD441CE"/>
    <w:rsid w:val="6FFB2CD8"/>
    <w:rsid w:val="7006334A"/>
    <w:rsid w:val="702F6AE8"/>
    <w:rsid w:val="70447547"/>
    <w:rsid w:val="70496CEC"/>
    <w:rsid w:val="709E6AC0"/>
    <w:rsid w:val="70BF3DED"/>
    <w:rsid w:val="70C10EB7"/>
    <w:rsid w:val="70D71E7F"/>
    <w:rsid w:val="710F226F"/>
    <w:rsid w:val="716B0846"/>
    <w:rsid w:val="71C165B2"/>
    <w:rsid w:val="72220B6C"/>
    <w:rsid w:val="726D2D0D"/>
    <w:rsid w:val="72D22B05"/>
    <w:rsid w:val="72EF5B9B"/>
    <w:rsid w:val="7325306B"/>
    <w:rsid w:val="738A5E91"/>
    <w:rsid w:val="73B07A71"/>
    <w:rsid w:val="73CC2B44"/>
    <w:rsid w:val="747C3F48"/>
    <w:rsid w:val="74A263FC"/>
    <w:rsid w:val="75093351"/>
    <w:rsid w:val="756D3BCD"/>
    <w:rsid w:val="75860AE3"/>
    <w:rsid w:val="76121767"/>
    <w:rsid w:val="761E666D"/>
    <w:rsid w:val="76295BE7"/>
    <w:rsid w:val="772514C5"/>
    <w:rsid w:val="775144A0"/>
    <w:rsid w:val="776C6A47"/>
    <w:rsid w:val="77950D69"/>
    <w:rsid w:val="77B57743"/>
    <w:rsid w:val="77CB4EBF"/>
    <w:rsid w:val="77DA29A7"/>
    <w:rsid w:val="783E0BCB"/>
    <w:rsid w:val="78830144"/>
    <w:rsid w:val="79421EF7"/>
    <w:rsid w:val="795D1CB9"/>
    <w:rsid w:val="79917F33"/>
    <w:rsid w:val="79E32400"/>
    <w:rsid w:val="7A090301"/>
    <w:rsid w:val="7A1210C7"/>
    <w:rsid w:val="7B0B0111"/>
    <w:rsid w:val="7B347DA6"/>
    <w:rsid w:val="7B9438EC"/>
    <w:rsid w:val="7BBF2621"/>
    <w:rsid w:val="7BCD0F11"/>
    <w:rsid w:val="7BD776F2"/>
    <w:rsid w:val="7BF300F2"/>
    <w:rsid w:val="7C1B5D47"/>
    <w:rsid w:val="7D507DCD"/>
    <w:rsid w:val="7D5723E3"/>
    <w:rsid w:val="7D6207E8"/>
    <w:rsid w:val="7D903B99"/>
    <w:rsid w:val="7DB91925"/>
    <w:rsid w:val="7DD10DE3"/>
    <w:rsid w:val="7DF57241"/>
    <w:rsid w:val="7E090DB5"/>
    <w:rsid w:val="7E4B6D14"/>
    <w:rsid w:val="7E665543"/>
    <w:rsid w:val="7E6C3904"/>
    <w:rsid w:val="7E9D6AAF"/>
    <w:rsid w:val="7EA40D98"/>
    <w:rsid w:val="7ECA2252"/>
    <w:rsid w:val="7EF36949"/>
    <w:rsid w:val="7F190C02"/>
    <w:rsid w:val="7F20325E"/>
    <w:rsid w:val="7F463461"/>
    <w:rsid w:val="7F472466"/>
    <w:rsid w:val="7FA1425B"/>
    <w:rsid w:val="7FA9210B"/>
    <w:rsid w:val="7FC271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9">
    <w:name w:val="Hyperlink"/>
    <w:qFormat/>
    <w:uiPriority w:val="0"/>
    <w:rPr>
      <w:rFonts w:ascii="Times New Roman" w:hAnsi="Times New Roman" w:eastAsia="宋体"/>
      <w:color w:val="008000"/>
      <w:u w:val="non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sz w:val="18"/>
    </w:rPr>
  </w:style>
  <w:style w:type="paragraph" w:customStyle="1" w:styleId="13">
    <w:name w:val="标题5"/>
    <w:basedOn w:val="5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Kingsoft\WPS%20Cloud%20Files\userdata\qing\filecache\account_148538490\675643761796465EAE3D47D47498CDAB\&#27169;&#26495;&#25991;&#2021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模板文件.dotx</Template>
  <Pages>1</Pages>
  <Words>14</Words>
  <Characters>34</Characters>
  <Lines>0</Lines>
  <Paragraphs>0</Paragraphs>
  <TotalTime>17</TotalTime>
  <ScaleCrop>false</ScaleCrop>
  <LinksUpToDate>false</LinksUpToDate>
  <CharactersWithSpaces>42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2017-07-25T14:07:00Z</dcterms:created>
  <dc:creator>Administrator</dc:creator>
  <cp:lastModifiedBy>ruyue</cp:lastModifiedBy>
  <dcterms:modified xsi:type="dcterms:W3CDTF">2018-09-22T16:16:32Z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