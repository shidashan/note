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B7" w:rsidRDefault="00E2337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缓存</w:t>
      </w:r>
    </w:p>
    <w:p w:rsidR="00BB28B7" w:rsidRDefault="00E2337F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缓存简介</w:t>
      </w:r>
    </w:p>
    <w:p w:rsidR="00BB28B7" w:rsidRDefault="00E2337F">
      <w:r>
        <w:rPr>
          <w:rFonts w:hint="eastAsia"/>
        </w:rPr>
        <w:t xml:space="preserve">        </w:t>
      </w:r>
      <w:r>
        <w:rPr>
          <w:rFonts w:hint="eastAsia"/>
        </w:rPr>
        <w:t>缓存：</w:t>
      </w:r>
      <w:r>
        <w:rPr>
          <w:rFonts w:hint="eastAsia"/>
        </w:rPr>
        <w:t>cache</w:t>
      </w:r>
    </w:p>
    <w:p w:rsidR="00BB28B7" w:rsidRDefault="00BB28B7"/>
    <w:p w:rsidR="00BB28B7" w:rsidRDefault="00E2337F">
      <w:r>
        <w:rPr>
          <w:rFonts w:hint="eastAsia"/>
        </w:rPr>
        <w:t xml:space="preserve">        </w:t>
      </w:r>
      <w:r>
        <w:rPr>
          <w:rFonts w:hint="eastAsia"/>
        </w:rPr>
        <w:t>缓存的作用，就是将一些常用的数据，存储起来，提供使用，提升性</w:t>
      </w:r>
    </w:p>
    <w:p w:rsidR="00BB28B7" w:rsidRDefault="00BB28B7"/>
    <w:p w:rsidR="00BB28B7" w:rsidRDefault="00E2337F">
      <w:r>
        <w:rPr>
          <w:rFonts w:hint="eastAsia"/>
        </w:rPr>
        <w:t xml:space="preserve">        CDN Content Delivery Network</w:t>
      </w:r>
    </w:p>
    <w:p w:rsidR="00BB28B7" w:rsidRDefault="00BB28B7"/>
    <w:p w:rsidR="00BB28B7" w:rsidRDefault="00E2337F">
      <w:r>
        <w:rPr>
          <w:rFonts w:hint="eastAsia"/>
        </w:rPr>
        <w:t xml:space="preserve">        </w:t>
      </w:r>
      <w:r>
        <w:rPr>
          <w:rFonts w:hint="eastAsia"/>
        </w:rPr>
        <w:t>数据库</w:t>
      </w:r>
      <w:r>
        <w:rPr>
          <w:rFonts w:hint="eastAsia"/>
        </w:rPr>
        <w:t xml:space="preserve">  </w:t>
      </w:r>
      <w:r>
        <w:rPr>
          <w:rFonts w:hint="eastAsia"/>
        </w:rPr>
        <w:t>高并发</w:t>
      </w:r>
    </w:p>
    <w:p w:rsidR="00BB28B7" w:rsidRDefault="00E2337F">
      <w:r>
        <w:rPr>
          <w:rFonts w:hint="eastAsia"/>
        </w:rPr>
        <w:t xml:space="preserve">        </w:t>
      </w:r>
      <w:r>
        <w:rPr>
          <w:rFonts w:hint="eastAsia"/>
        </w:rPr>
        <w:t>非关系型数据库（内存型数据库）</w:t>
      </w:r>
      <w:r>
        <w:rPr>
          <w:rFonts w:hint="eastAsia"/>
        </w:rPr>
        <w:t xml:space="preserve"> MongoDB  Redis</w:t>
      </w:r>
    </w:p>
    <w:p w:rsidR="00BB28B7" w:rsidRDefault="00BB28B7"/>
    <w:p w:rsidR="00BB28B7" w:rsidRDefault="00E2337F">
      <w:r>
        <w:rPr>
          <w:rFonts w:hint="eastAsia"/>
        </w:rPr>
        <w:t xml:space="preserve">        </w:t>
      </w:r>
      <w:r>
        <w:rPr>
          <w:rFonts w:hint="eastAsia"/>
        </w:rPr>
        <w:t>网站静态页面缓存机制</w:t>
      </w:r>
    </w:p>
    <w:p w:rsidR="00BB28B7" w:rsidRDefault="00E2337F">
      <w:r>
        <w:rPr>
          <w:rFonts w:hint="eastAsia"/>
        </w:rPr>
        <w:t xml:space="preserve">        </w:t>
      </w:r>
      <w:r>
        <w:rPr>
          <w:rFonts w:hint="eastAsia"/>
        </w:rPr>
        <w:t>将网页静态化，存储在服务器端</w:t>
      </w:r>
      <w:r>
        <w:rPr>
          <w:rFonts w:hint="eastAsia"/>
        </w:rPr>
        <w:t xml:space="preserve"> </w:t>
      </w:r>
    </w:p>
    <w:p w:rsidR="00BB28B7" w:rsidRDefault="00E2337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斐波那契数列性能问题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//f(n) = f(n-1) + f(n - 2)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BB28B7"/>
    <w:p w:rsidR="00BB28B7" w:rsidRDefault="00E2337F">
      <w:r>
        <w:rPr>
          <w:rFonts w:hint="eastAsia"/>
        </w:rPr>
        <w:t>我们发现，随着计算数值越大，计算量增长速度远远超过我们的预期。</w:t>
      </w:r>
    </w:p>
    <w:p w:rsidR="00BB28B7" w:rsidRDefault="00E2337F">
      <w:r>
        <w:rPr>
          <w:rFonts w:hint="eastAsia"/>
        </w:rPr>
        <w:t>使用缓存优化：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定义一个缓存数组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存储已经计算出来的斐波那契数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1.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计算的步骤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1.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先从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数组中去取想要获取的数字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2.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如果获取到了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直接使用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3.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如果没有获取到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就去计算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计算完之后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把计算结果存入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然后将结果返回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lastRenderedPageBreak/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从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中获取数据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如果缓存中有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直接返回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如果缓存中没有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就计算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把计算结果存入数组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把计算结果存入数组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));</w:t>
      </w:r>
    </w:p>
    <w:p w:rsidR="00BB28B7" w:rsidRDefault="00BB28B7"/>
    <w:p w:rsidR="00BB28B7" w:rsidRDefault="00BB28B7"/>
    <w:p w:rsidR="00BB28B7" w:rsidRDefault="00E2337F">
      <w:r>
        <w:rPr>
          <w:rFonts w:hint="eastAsia"/>
        </w:rPr>
        <w:t>这样创建的缓存暴露了出来，不安全，可以使用闭包方式：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从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中获取数据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如果缓存中有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直接返回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如果缓存中没有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就计算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把计算结果存入数组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把计算结果存入数组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</w:p>
    <w:p w:rsidR="00BB28B7" w:rsidRDefault="00BB28B7"/>
    <w:p w:rsidR="00BB28B7" w:rsidRDefault="00BB28B7"/>
    <w:p w:rsidR="00BB28B7" w:rsidRDefault="00E2337F">
      <w:r>
        <w:rPr>
          <w:rFonts w:hint="eastAsia"/>
        </w:rPr>
        <w:t>jQuery</w:t>
      </w:r>
      <w:r>
        <w:rPr>
          <w:rFonts w:hint="eastAsia"/>
        </w:rPr>
        <w:t>源码分析：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使用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(key + " ")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是为了避免和原生（本地）的原型中的属性冲突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&gt;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只保留最新存入的数据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[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shift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1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给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cache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赋值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2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把值返回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[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张学友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"monitor1"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刘德华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"monitor2"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"monitor3"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彭于晏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"monitor3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console.log(typeCache["monitor "]);</w:t>
      </w:r>
    </w:p>
    <w:p w:rsidR="00BB28B7" w:rsidRDefault="00BB28B7"/>
    <w:p w:rsidR="00BB28B7" w:rsidRDefault="00E2337F">
      <w:pPr>
        <w:pStyle w:val="3"/>
      </w:pPr>
      <w:r>
        <w:rPr>
          <w:rFonts w:hint="eastAsia"/>
        </w:rPr>
        <w:t>1.3 jQuery</w:t>
      </w:r>
      <w:r>
        <w:rPr>
          <w:rFonts w:hint="eastAsia"/>
        </w:rPr>
        <w:t>缓存处理</w:t>
      </w:r>
    </w:p>
    <w:p w:rsidR="00BB28B7" w:rsidRDefault="00E2337F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的查找也是从缓存中进行查找，</w:t>
      </w:r>
    </w:p>
    <w:p w:rsidR="00BB28B7" w:rsidRDefault="00BB28B7">
      <w:pPr>
        <w:ind w:firstLine="420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//eleCache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//typeCache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//classCache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//eventCache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lastRenderedPageBreak/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//cache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对象中以键值对的形式存储我们的缓存数据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{};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//index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数组中该存储键，这个键是有顺序，可以方便我们做超出容量的处理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如果传了值，就说名是设置值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将数据存入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对象，做缓存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将键存入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数组中，以和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中的数据进行对应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判断缓存中的数据数量是不是超出了限制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&gt;=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如果超出了限制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删除掉最早存储缓存的数据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最早存入缓存的数据的键是在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数组的第一位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使用数组的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shift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方法可以获取并删除掉数组的第一个元素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shift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获取到最早加入缓存的这个数据的键，可以使用它将数据从缓存各种删除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如果没有传值，只穿了键，那就是获取值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else{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eleCache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"name"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高金彪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eleCache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"name"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BB28B7">
      <w:pPr>
        <w:ind w:firstLine="420"/>
      </w:pPr>
    </w:p>
    <w:p w:rsidR="00BB28B7" w:rsidRDefault="00BB28B7"/>
    <w:p w:rsidR="00BB28B7" w:rsidRDefault="00BB28B7"/>
    <w:p w:rsidR="00BB28B7" w:rsidRDefault="00E2337F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斐波那契数列最终版</w:t>
      </w:r>
    </w:p>
    <w:p w:rsidR="00BB28B7" w:rsidRDefault="00BB28B7"/>
    <w:p w:rsidR="00BB28B7" w:rsidRDefault="00BB28B7"/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lastRenderedPageBreak/>
        <w:t xml:space="preserve">//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创建缓存容器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function createCache(){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var cache = {};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function (key, value)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如果传了值，就说名是设置值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if(value !== undefined){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cache[key] = value;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如果没有传值，只穿了键，那就是获取值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else{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BB28B7" w:rsidRDefault="00BB28B7"/>
    <w:p w:rsidR="00BB28B7" w:rsidRDefault="00BB28B7"/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从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中获取数据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如果缓存中有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直接返回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如果缓存中没有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就计算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把计算结果存入数组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把计算结果存入数组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>
      <w:pPr>
        <w:widowControl/>
        <w:jc w:val="left"/>
      </w:pPr>
    </w:p>
    <w:p w:rsidR="00BB28B7" w:rsidRDefault="00E2337F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沙箱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沙箱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与外界隔绝的一个环境，外界无法修改该环境内任何信息，沙箱内的东西单独属于一个世界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//360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沙箱模式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将软件和操作系统进行隔离，以达到安全的目的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苹果手的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app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使用的就是沙箱模式去运行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隔离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app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的空间，每个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app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独立运行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//JS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中的沙箱模式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沙箱模式的基本模型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(function(){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var a = 123;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})();</w:t>
      </w:r>
    </w:p>
    <w:p w:rsidR="00BB28B7" w:rsidRDefault="00E2337F">
      <w:pPr>
        <w:widowControl/>
        <w:spacing w:after="240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br/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在沙箱中将所有变量的定义放在最上方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中间就放一些逻辑代码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最后，如果需要，就给外界暴露一些成员（通过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）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&lt;=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++){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+=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})();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为什么要使用立即执行函数表达式（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IIFE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）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因为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IIFE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不会再外界暴露任何的全局变量，但是又可以形成一个封闭的空间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刚好可以实现沙箱模式</w:t>
      </w:r>
    </w:p>
    <w:p w:rsidR="00BB28B7" w:rsidRDefault="00BB28B7">
      <w:pPr>
        <w:widowControl/>
        <w:spacing w:after="240"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//jQuery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当中的沙箱模式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思考：直接使用上述沙箱模式，则完全独立了，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jQuery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就无法提供给外界一些可以调用的信息。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如果需要在外界暴露一些属性或者方法，就可以将这些属性和方法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加到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全局对象上去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但是这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全局对象不可以直接引用，因为直接引用会破坏沙箱原则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所以我们选择使用传参的形式将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window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对象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传入沙箱内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此时沙箱内使用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对象的时候，不会再去全局搜索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对象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而使用的就是沙箱内部定义的形参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 w:hint="eastAsia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 {</w:t>
      </w:r>
    </w:p>
    <w:p w:rsidR="00BB28B7" w:rsidRDefault="00E2337F">
      <w:pPr>
        <w:widowControl/>
        <w:shd w:val="clear" w:color="auto" w:fill="1E1E1E"/>
        <w:spacing w:line="285" w:lineRule="atLeast"/>
        <w:ind w:firstLine="420"/>
        <w:jc w:val="left"/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getEle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() {</w:t>
      </w:r>
    </w:p>
    <w:p w:rsidR="00BB28B7" w:rsidRDefault="00E2337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ind w:firstLine="420"/>
        <w:jc w:val="left"/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 w:hint="eastAsia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 w:hint="eastAsia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如果不传入，直接在内部使用全局的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对象，那么就会造成沙箱的污染。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使用传入的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，等于使用的是沙箱自己的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window</w:t>
      </w:r>
    </w:p>
    <w:p w:rsidR="00BB28B7" w:rsidRDefault="00E2337F">
      <w:pPr>
        <w:widowControl/>
        <w:spacing w:after="240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br/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沙箱模式一般应用在书写第三方框架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或者为第三方框架书写插件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或者书写功能独立的一些组件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沙箱模式的优势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沙箱模式使用的是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IIFE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，不会再外界暴露任何的全局变量，也就不会造成全局变量污染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//2.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沙箱中的所有数据，都是和外界完全隔离的，外界无法对其进行修改，也就保证了代码的安全性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//js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中沙箱模式的实现原理就是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函数可以构建作用域！上级作用域不能直接访问下级作用域中的数据</w:t>
      </w:r>
    </w:p>
    <w:p w:rsidR="00BB28B7" w:rsidRDefault="00BB28B7"/>
    <w:p w:rsidR="00BB28B7" w:rsidRDefault="00E2337F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函数调用模式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函数模式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//this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指向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全局对象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//2.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方法模式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//this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指向调用这个方法的对象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//3.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构造函数模式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//this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使用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创建出来的对象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//4.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上下文模式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lastRenderedPageBreak/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BB28B7"/>
    <w:p w:rsidR="00BB28B7" w:rsidRDefault="00BB28B7"/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getAge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console.log(obj.getAge()); //18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调用者是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obj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getAge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getAge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();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//38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调用者是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 xml:space="preserve">  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可以理解为这里的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getAge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纯粹是一个函数，函数体和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内的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getAge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一样。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注意：很多时候不能用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node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环境测试，因为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Node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环境没有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window</w:t>
      </w:r>
    </w:p>
    <w:p w:rsidR="00BB28B7" w:rsidRDefault="00BB28B7"/>
    <w:p w:rsidR="00BB28B7" w:rsidRDefault="00BB28B7"/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getAge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其实就是判断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foo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是谁调用，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foo()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是直接调用模式，调用对象是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，自然答案是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38</w:t>
      </w:r>
    </w:p>
    <w:p w:rsidR="00BB28B7" w:rsidRDefault="00BB28B7"/>
    <w:p w:rsidR="00BB28B7" w:rsidRDefault="00BB28B7"/>
    <w:p w:rsidR="00BB28B7" w:rsidRDefault="00BB28B7"/>
    <w:p w:rsidR="00BB28B7" w:rsidRDefault="00E2337F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构造函数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构造函数调用模式的特征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构造函数的首字母要大写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//2.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一般情况下和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关键字一起使用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//3.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构造函数中的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指定而是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关键字创建出来的对象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//4.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默认的返回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创建出来的这个对象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构造函数的返回值：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默认返回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创建创建出来的对，若是值类型的数据，没有影响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若是对象类型，则返回这个对象，不会返回原来创建出来的对象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工厂模式的构造函数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name:name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age:age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sayHello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张三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简单工厂模式的构造函数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创建出来的对象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跟该构造函数无关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简单工厂模式的构造函数，实际的调用模式是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函数模式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//2.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寄生式构造函数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name:name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age:age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sayHello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lastRenderedPageBreak/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BB28B7"/>
    <w:p w:rsidR="00BB28B7" w:rsidRDefault="00BB28B7"/>
    <w:p w:rsidR="00BB28B7" w:rsidRDefault="00E2337F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上下文调用模式</w:t>
      </w:r>
      <w:r>
        <w:rPr>
          <w:rFonts w:hint="eastAsia"/>
        </w:rPr>
        <w:t>apply call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上下文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字面意思：上面的文字，下面的文字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//JS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中的上下文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//context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执行环境的意思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//this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在上下文调用模式中，可以修改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的值，也就是可以修改函数的调用方式</w:t>
      </w:r>
    </w:p>
    <w:p w:rsidR="00BB28B7" w:rsidRDefault="00BB28B7">
      <w:pPr>
        <w:widowControl/>
        <w:jc w:val="left"/>
      </w:pP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"lisi"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sayHi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sayHi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"zs"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这里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sayHi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输出了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lisi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因为是函数调用模式，调用者是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window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如果我们想让函数输出结果是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obj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对象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内的内容，那么如何做呢？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sayHi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这里通过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函数的参数，修改了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的指向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sayHi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call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用法同上</w:t>
      </w:r>
    </w:p>
    <w:p w:rsidR="00BB28B7" w:rsidRDefault="00BB28B7">
      <w:pPr>
        <w:widowControl/>
        <w:jc w:val="left"/>
      </w:pPr>
    </w:p>
    <w:p w:rsidR="00BB28B7" w:rsidRDefault="00BB28B7">
      <w:pPr>
        <w:widowControl/>
        <w:jc w:val="left"/>
      </w:pP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使用如下两个方法，可以修改函数调用上下文，也就是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的值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//apply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//api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文档中的语法语句中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[]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代表括起来的东西可有可无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函数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.apply(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对象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函数需要参数列表，是一个数组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)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//call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函数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.call(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对象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,arg1,arg2,arg3...argn)</w:t>
      </w:r>
    </w:p>
    <w:p w:rsidR="00BB28B7" w:rsidRDefault="00BB28B7"/>
    <w:p w:rsidR="00BB28B7" w:rsidRDefault="00BB28B7"/>
    <w:p w:rsidR="00BB28B7" w:rsidRDefault="00E2337F">
      <w:r>
        <w:rPr>
          <w:rFonts w:hint="eastAsia"/>
        </w:rPr>
        <w:t>带参数情况：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莱昂纳多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·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自强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·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郭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lastRenderedPageBreak/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sayHello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吃了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+ 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*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个馒头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sayHello(); //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尼古拉斯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·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电饭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·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锅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 []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sayHello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sayHello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call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sayHello.call(obj); //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左值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右值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function test(){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this = 1;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//call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和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的区别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第一个参数都是要把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修改成的对象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//2.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当函数需要参数的时候，那么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是用数组进行参数的传递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//3.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而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call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是使用单个的参数进行传递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//call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用于确定了函数的形参有多少个的时候使用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//apply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用于函数的形参个数不确定的情况</w:t>
      </w:r>
    </w:p>
    <w:p w:rsidR="00BB28B7" w:rsidRDefault="00BB28B7"/>
    <w:p w:rsidR="00BB28B7" w:rsidRDefault="00BB28B7"/>
    <w:p w:rsidR="00BB28B7" w:rsidRDefault="00E2337F">
      <w:r>
        <w:rPr>
          <w:rFonts w:hint="eastAsia"/>
        </w:rPr>
        <w:t>总结：</w:t>
      </w:r>
    </w:p>
    <w:p w:rsidR="00BB28B7" w:rsidRDefault="00E2337F">
      <w:r>
        <w:rPr>
          <w:rFonts w:hint="eastAsia"/>
        </w:rPr>
        <w:t>apply</w:t>
      </w:r>
      <w:r>
        <w:rPr>
          <w:rFonts w:hint="eastAsia"/>
        </w:rPr>
        <w:t>方法第一个参数，代表</w:t>
      </w:r>
      <w:r>
        <w:rPr>
          <w:rFonts w:hint="eastAsia"/>
        </w:rPr>
        <w:t>this</w:t>
      </w:r>
      <w:r>
        <w:rPr>
          <w:rFonts w:hint="eastAsia"/>
        </w:rPr>
        <w:t>指向的对象，传入了谁，就修改</w:t>
      </w:r>
      <w:r>
        <w:rPr>
          <w:rFonts w:hint="eastAsia"/>
        </w:rPr>
        <w:t>this</w:t>
      </w:r>
      <w:r>
        <w:rPr>
          <w:rFonts w:hint="eastAsia"/>
        </w:rPr>
        <w:t>为谁</w:t>
      </w:r>
    </w:p>
    <w:p w:rsidR="00BB28B7" w:rsidRDefault="00E2337F">
      <w:r>
        <w:rPr>
          <w:rFonts w:hint="eastAsia"/>
        </w:rPr>
        <w:t>apply</w:t>
      </w:r>
      <w:r>
        <w:rPr>
          <w:rFonts w:hint="eastAsia"/>
        </w:rPr>
        <w:t>方法第二个参数是一个数组，调用时，会将数组中每个元素取出作为形参，挨个传给函数。</w:t>
      </w:r>
    </w:p>
    <w:p w:rsidR="00BB28B7" w:rsidRDefault="00BB28B7"/>
    <w:p w:rsidR="00BB28B7" w:rsidRDefault="00BB28B7"/>
    <w:p w:rsidR="00BB28B7" w:rsidRDefault="00E2337F"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的第一个参数都为</w:t>
      </w:r>
      <w:r>
        <w:rPr>
          <w:rFonts w:hint="eastAsia"/>
        </w:rPr>
        <w:t>null</w:t>
      </w:r>
      <w:r>
        <w:rPr>
          <w:rFonts w:hint="eastAsia"/>
        </w:rPr>
        <w:t>时，表示为函数调用模式，即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</w:p>
    <w:p w:rsidR="00BB28B7" w:rsidRDefault="00BB28B7"/>
    <w:p w:rsidR="00BB28B7" w:rsidRDefault="00E2337F">
      <w:r>
        <w:rPr>
          <w:rFonts w:hint="eastAsia"/>
        </w:rPr>
        <w:t>部分案例：</w:t>
      </w:r>
    </w:p>
    <w:p w:rsidR="00BB28B7" w:rsidRDefault="00BB28B7"/>
    <w:p w:rsidR="00BB28B7" w:rsidRDefault="00BB28B7"/>
    <w:p w:rsidR="00BB28B7" w:rsidRDefault="00BB28B7"/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案例：求一个数组中的最大值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9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7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//Math.max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//Math.max(1,2,34,5);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Math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BB28B7"/>
    <w:p w:rsidR="00BB28B7" w:rsidRDefault="00BB28B7"/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案例：将传入的参数打印，参数之间用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相互连接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//return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arguments.join("-");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伪数组不具有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join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方法，所以这个时候就要考虑去借用一下数组的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join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方法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//var str = Array.prototype.join.apply(arguments,["-"]);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join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arguments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"-"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"abc"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"ffff"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99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1-3-abc-ffff-99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join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"-"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));</w:t>
      </w:r>
    </w:p>
    <w:p w:rsidR="00BB28B7" w:rsidRDefault="00BB28B7"/>
    <w:p w:rsidR="00BB28B7" w:rsidRDefault="00BB28B7"/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案例：给页面上所有的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div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和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p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标签添加背景色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onload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divs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getElementsByTagName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"div"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getElementsByTagName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"p"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//little tip: push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方法可以传多个参数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//arr.push(1,2,3,4,4,5)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divs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如果使用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arr.push()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直接把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divs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传进来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那么相当于在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中的第一个元素中存储了一个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divs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数组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但是我们需要把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divs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中的每一个元素单独的存入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中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所以需要调用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方法的如下形式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push(1,2,4,4,5)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要实现这个形式的调用，就用到了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方法的第二个参数的特性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在调用的时候，会第二个参数的数组，拆成每一个元素以（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a,b,c,d,e,f,g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）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传入函数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相当于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arr.push(divs[0],divs[1],divs[..])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arr.push(divs)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lastRenderedPageBreak/>
        <w:t>for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++)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backgroundColor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"yellow"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for (var i = 0; i &lt; divs.length; i++)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 var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div = divs[i];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div.style.backgroundColor = "#ccc";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for (var j = 0; j &lt; ps.length; j++)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var p = ps[j];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p.style.backgroundColor = "#ccc";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/>
    <w:p w:rsidR="00BB28B7" w:rsidRDefault="00E2337F">
      <w:r>
        <w:rPr>
          <w:rFonts w:hint="eastAsia"/>
        </w:rPr>
        <w:t>伪数组：</w:t>
      </w:r>
    </w:p>
    <w:p w:rsidR="00BB28B7" w:rsidRDefault="00E2337F">
      <w:r>
        <w:rPr>
          <w:noProof/>
        </w:rPr>
        <w:drawing>
          <wp:inline distT="0" distB="0" distL="114300" distR="114300">
            <wp:extent cx="2162175" cy="25615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28B7" w:rsidRDefault="00E2337F">
      <w:r>
        <w:rPr>
          <w:rFonts w:hint="eastAsia"/>
        </w:rPr>
        <w:t>如图所示的伪数组，我们无法使用</w:t>
      </w:r>
      <w:r>
        <w:rPr>
          <w:rFonts w:hint="eastAsia"/>
        </w:rPr>
        <w:t>obj.0</w:t>
      </w:r>
      <w:r>
        <w:rPr>
          <w:rFonts w:hint="eastAsia"/>
        </w:rPr>
        <w:t>获取属性，也无法像数组那样</w:t>
      </w:r>
      <w:r>
        <w:rPr>
          <w:rFonts w:hint="eastAsia"/>
        </w:rPr>
        <w:t>obj[0]</w:t>
      </w:r>
      <w:r>
        <w:rPr>
          <w:rFonts w:hint="eastAsia"/>
        </w:rPr>
        <w:t>来获取元素，可以使用</w:t>
      </w:r>
      <w:r>
        <w:rPr>
          <w:rFonts w:hint="eastAsia"/>
        </w:rPr>
        <w:t>apply</w:t>
      </w:r>
      <w:r>
        <w:rPr>
          <w:rFonts w:hint="eastAsia"/>
        </w:rPr>
        <w:t>等方式。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"a"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"b"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"c"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length: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var arr = [].concat(1,2,3); 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会产生数组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[1,2,3]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concat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([],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 xml:space="preserve"> //[].push(obj[0],obj[1],obj[3]);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BB28B7">
      <w:pPr>
        <w:rPr>
          <w:color w:val="FF0000"/>
        </w:rPr>
      </w:pPr>
    </w:p>
    <w:p w:rsidR="00BB28B7" w:rsidRDefault="00E2337F"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apply</w:t>
      </w:r>
      <w:r>
        <w:rPr>
          <w:rFonts w:hint="eastAsia"/>
          <w:color w:val="FF0000"/>
        </w:rPr>
        <w:t>出入的参数为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undefined</w:t>
      </w:r>
      <w:r>
        <w:rPr>
          <w:rFonts w:hint="eastAsia"/>
          <w:color w:val="FF0000"/>
        </w:rPr>
        <w:t>的时，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会只想</w:t>
      </w:r>
      <w:r>
        <w:rPr>
          <w:rFonts w:hint="eastAsia"/>
          <w:color w:val="FF0000"/>
        </w:rPr>
        <w:t>window</w:t>
      </w:r>
    </w:p>
    <w:p w:rsidR="00BB28B7" w:rsidRDefault="00BB28B7">
      <w:pPr>
        <w:rPr>
          <w:color w:val="FF0000"/>
        </w:rPr>
      </w:pPr>
    </w:p>
    <w:p w:rsidR="00BB28B7" w:rsidRDefault="00E2337F">
      <w:r>
        <w:rPr>
          <w:noProof/>
        </w:rPr>
        <w:lastRenderedPageBreak/>
        <w:drawing>
          <wp:inline distT="0" distB="0" distL="114300" distR="114300">
            <wp:extent cx="4476115" cy="46189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28B7" w:rsidRDefault="00BB28B7"/>
    <w:p w:rsidR="00BB28B7" w:rsidRDefault="00E2337F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注册事件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注册事件的方式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 ele.on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事件类型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= function(){}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//2. addEventListener(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事件类型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事件处理函数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,useCapture)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第三个参数默认是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，冒泡阶段执行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//3. attachEvent(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事件类型，事件处理函数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)</w:t>
      </w:r>
    </w:p>
    <w:p w:rsidR="00BB28B7" w:rsidRDefault="00BB28B7"/>
    <w:p w:rsidR="00BB28B7" w:rsidRDefault="00BB28B7"/>
    <w:p w:rsidR="00BB28B7" w:rsidRDefault="00E2337F">
      <w:r>
        <w:rPr>
          <w:noProof/>
        </w:rPr>
        <w:drawing>
          <wp:inline distT="0" distB="0" distL="114300" distR="114300">
            <wp:extent cx="4133215" cy="13335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3190240" cy="10572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28B7" w:rsidRDefault="00BB28B7"/>
    <w:p w:rsidR="00BB28B7" w:rsidRDefault="00E2337F">
      <w:r>
        <w:rPr>
          <w:rFonts w:hint="eastAsia"/>
        </w:rPr>
        <w:t>兼容性问题：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通用的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div.onclick = huidiao;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//ie9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以上才支持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div.addEventListener("click",huidiao)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//ie9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（不包括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9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）以下支持的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div.attachEvent("onclick",function(){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huidiao.call(div, window.event);</w:t>
      </w:r>
    </w:p>
    <w:p w:rsidR="00BB28B7" w:rsidRDefault="00BB28B7">
      <w:pPr>
        <w:widowControl/>
        <w:spacing w:after="240"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})</w:t>
      </w:r>
    </w:p>
    <w:p w:rsidR="00BB28B7" w:rsidRDefault="00BB28B7"/>
    <w:p w:rsidR="00BB28B7" w:rsidRDefault="00BB28B7"/>
    <w:p w:rsidR="00BB28B7" w:rsidRDefault="00E2337F">
      <w:r>
        <w:rPr>
          <w:rFonts w:hint="eastAsia"/>
        </w:rPr>
        <w:t>初步封装：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在注册事件的时候，判断浏览器的注册事件的方式，然后直接使用该方式进行注册事件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复用性太差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//2.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将注册事件的代码封装到一个函数中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每次调用该函数，都会进行浏览器能力检测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//3.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在函数中返回函数，让外部函数只执行一次，判断也就只会执行一次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使用函数内创建的函数返回给外界，就可以重复使用该函数，进行事件的注册</w:t>
      </w:r>
    </w:p>
    <w:p w:rsidR="00BB28B7" w:rsidRDefault="00BB28B7"/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registeEvent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addEventListener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ind w:firstLineChars="375" w:firstLine="788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addEventListener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</w:t>
      </w:r>
    </w:p>
    <w:p w:rsidR="00BB28B7" w:rsidRDefault="00E2337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attachEvent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ind w:firstLineChars="375" w:firstLine="788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attachEvent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"on"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</w:t>
      </w:r>
    </w:p>
    <w:p w:rsidR="00BB28B7" w:rsidRDefault="00E2337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{</w:t>
      </w:r>
    </w:p>
    <w:p w:rsidR="00BB28B7" w:rsidRDefault="00E2337F">
      <w:pPr>
        <w:widowControl/>
        <w:shd w:val="clear" w:color="auto" w:fill="1E1E1E"/>
        <w:spacing w:line="285" w:lineRule="atLeast"/>
        <w:ind w:firstLineChars="375" w:firstLine="788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"on"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BB28B7"/>
    <w:p w:rsidR="00BB28B7" w:rsidRDefault="00E2337F">
      <w:r>
        <w:rPr>
          <w:rFonts w:hint="eastAsia"/>
        </w:rPr>
        <w:t>最终封装：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封装成函数，问题是每次都会判断</w:t>
      </w:r>
    </w:p>
    <w:p w:rsidR="00BB28B7" w:rsidRDefault="00BB28B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lastRenderedPageBreak/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使用更好的方式，避免了多次的判断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这里存在问题就是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我们使用统一的方式，进行事件注册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、注册的事件的处理函数中的，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指向不一致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使用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addEventListener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的方式注册的点击事件的回调函数中的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this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指向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target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但是使用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attachEvent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的方式注册点击事件的回调函数中的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this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指向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window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//2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、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种注册事件的方式中，回调函数内获取事件对象的方式也是不一致的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要让他们统一，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在第二种的事件注册方式（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attachEvent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）中，手动给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传递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window.event</w:t>
      </w:r>
    </w:p>
    <w:p w:rsidR="00BB28B7" w:rsidRDefault="00BB28B7">
      <w:pPr>
        <w:widowControl/>
        <w:jc w:val="left"/>
      </w:pP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createEventRegister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addEventListener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ind w:firstLineChars="375" w:firstLine="788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ind w:firstLineChars="575" w:firstLine="1208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this ---&gt; window</w:t>
      </w:r>
    </w:p>
    <w:p w:rsidR="00BB28B7" w:rsidRDefault="00E2337F">
      <w:pPr>
        <w:widowControl/>
        <w:shd w:val="clear" w:color="auto" w:fill="1E1E1E"/>
        <w:spacing w:line="285" w:lineRule="atLeast"/>
        <w:ind w:firstLineChars="575" w:firstLine="1208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addEventListener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</w:p>
    <w:p w:rsidR="00BB28B7" w:rsidRDefault="00E2337F">
      <w:pPr>
        <w:widowControl/>
        <w:shd w:val="clear" w:color="auto" w:fill="1E1E1E"/>
        <w:spacing w:line="285" w:lineRule="atLeast"/>
        <w:ind w:firstLineChars="375" w:firstLine="788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attachEvent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ind w:firstLineChars="375" w:firstLine="788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BB28B7" w:rsidRDefault="00E2337F">
      <w:pPr>
        <w:widowControl/>
        <w:shd w:val="clear" w:color="auto" w:fill="1E1E1E"/>
        <w:spacing w:line="285" w:lineRule="atLeast"/>
        <w:ind w:firstLineChars="575" w:firstLine="1208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attachEvent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"on"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BB28B7" w:rsidRDefault="00E2337F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call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"on"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handler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registeEvent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createEventRegister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onload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() 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getElementById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"div1"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registeEvent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"click"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//this----&gt;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该事件的触发对象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太阳天空照，花儿对我笑，小鸟说：完了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</w:t>
      </w:r>
    </w:p>
    <w:p w:rsidR="00BB28B7" w:rsidRDefault="00E2337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div.addEventListener("click",function(e){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this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e.screenX;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lastRenderedPageBreak/>
        <w:t>// })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div.attachEvent("onclick".function(){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////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this---&gt;window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window.event.screenX</w:t>
      </w:r>
    </w:p>
    <w:p w:rsidR="00BB28B7" w:rsidRDefault="00E2337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})</w:t>
      </w:r>
    </w:p>
    <w:p w:rsidR="00BB28B7" w:rsidRDefault="00BB28B7"/>
    <w:p w:rsidR="00BB28B7" w:rsidRDefault="00BB28B7"/>
    <w:p w:rsidR="00E2337F" w:rsidRDefault="00E2337F"/>
    <w:p w:rsidR="00E2337F" w:rsidRDefault="00E2337F" w:rsidP="00E2337F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正则简介</w:t>
      </w:r>
    </w:p>
    <w:p w:rsidR="00E2337F" w:rsidRDefault="00E2337F" w:rsidP="00E2337F">
      <w:pPr>
        <w:ind w:firstLine="420"/>
        <w:rPr>
          <w:rFonts w:hint="eastAsia"/>
        </w:rPr>
      </w:pPr>
      <w:r>
        <w:rPr>
          <w:rFonts w:hint="eastAsia"/>
        </w:rPr>
        <w:t>创建正则对象：</w:t>
      </w:r>
    </w:p>
    <w:p w:rsidR="00E2337F" w:rsidRDefault="00E2337F" w:rsidP="00E2337F">
      <w:pPr>
        <w:ind w:left="420" w:firstLine="420"/>
        <w:rPr>
          <w:rFonts w:hint="eastAsia"/>
        </w:rPr>
      </w:pPr>
      <w:r>
        <w:rPr>
          <w:rFonts w:hint="eastAsia"/>
        </w:rPr>
        <w:t>简写：</w:t>
      </w:r>
      <w:r>
        <w:rPr>
          <w:rFonts w:hint="eastAsia"/>
        </w:rPr>
        <w:t xml:space="preserve"> let re = //;</w:t>
      </w:r>
    </w:p>
    <w:p w:rsidR="00E2337F" w:rsidRDefault="00E2337F" w:rsidP="00E2337F">
      <w:pPr>
        <w:ind w:left="420" w:firstLine="420"/>
        <w:rPr>
          <w:rFonts w:hint="eastAsia"/>
        </w:rPr>
      </w:pPr>
      <w:r>
        <w:rPr>
          <w:rFonts w:hint="eastAsia"/>
        </w:rPr>
        <w:t>正规：</w:t>
      </w:r>
      <w:r>
        <w:rPr>
          <w:rFonts w:hint="eastAsia"/>
        </w:rPr>
        <w:t>let re = new Regexp();</w:t>
      </w:r>
    </w:p>
    <w:p w:rsidR="00E2337F" w:rsidRDefault="00E2337F" w:rsidP="00E2337F">
      <w:pPr>
        <w:ind w:firstLine="420"/>
        <w:rPr>
          <w:rFonts w:hint="eastAsia"/>
        </w:rPr>
      </w:pPr>
      <w:r>
        <w:rPr>
          <w:rFonts w:hint="eastAsia"/>
        </w:rPr>
        <w:t>简写的方式性能更好，但是有一种情况必须使用正规写法。</w:t>
      </w:r>
    </w:p>
    <w:p w:rsidR="00E2337F" w:rsidRDefault="00E2337F" w:rsidP="00E2337F">
      <w:pPr>
        <w:ind w:firstLine="420"/>
        <w:rPr>
          <w:rFonts w:hint="eastAsia"/>
        </w:rPr>
      </w:pPr>
      <w:r>
        <w:rPr>
          <w:rFonts w:hint="eastAsia"/>
        </w:rPr>
        <w:t>正则默认区分大小写，如果在正则后添加</w:t>
      </w:r>
      <w:r>
        <w:rPr>
          <w:rFonts w:hint="eastAsia"/>
        </w:rPr>
        <w:t xml:space="preserve"> i </w:t>
      </w:r>
      <w:r>
        <w:rPr>
          <w:rFonts w:hint="eastAsia"/>
        </w:rPr>
        <w:t>则不区分大小写，如</w:t>
      </w:r>
      <w:r>
        <w:rPr>
          <w:rFonts w:hint="eastAsia"/>
        </w:rPr>
        <w:t xml:space="preserve"> </w:t>
      </w:r>
      <w:r>
        <w:rPr>
          <w:rFonts w:hint="eastAsia"/>
        </w:rPr>
        <w:t>知识点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search</w:t>
      </w:r>
      <w:r>
        <w:rPr>
          <w:rFonts w:hint="eastAsia"/>
        </w:rPr>
        <w:t>方法中演示。如果使用正规的写法则是：</w:t>
      </w:r>
    </w:p>
    <w:p w:rsidR="00E2337F" w:rsidRDefault="00E2337F" w:rsidP="00E2337F">
      <w:pPr>
        <w:ind w:firstLine="420"/>
        <w:rPr>
          <w:rFonts w:hint="eastAsia"/>
        </w:rPr>
      </w:pPr>
      <w:r>
        <w:rPr>
          <w:rFonts w:hint="eastAsia"/>
        </w:rPr>
        <w:t>let re = new RegExp(</w:t>
      </w:r>
      <w:r>
        <w:t>‘</w:t>
      </w:r>
      <w:r>
        <w:rPr>
          <w:rFonts w:hint="eastAsia"/>
        </w:rPr>
        <w:t>cd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);</w:t>
      </w: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pStyle w:val="2"/>
        <w:rPr>
          <w:rFonts w:hint="eastAsia"/>
        </w:rPr>
      </w:pPr>
      <w:r>
        <w:rPr>
          <w:rFonts w:hint="eastAsia"/>
        </w:rPr>
        <w:t>1 test()</w:t>
      </w:r>
      <w:r>
        <w:rPr>
          <w:rFonts w:hint="eastAsia"/>
        </w:rPr>
        <w:t>方法</w:t>
      </w:r>
    </w:p>
    <w:p w:rsidR="00E2337F" w:rsidRDefault="00E2337F" w:rsidP="00E2337F">
      <w:pPr>
        <w:ind w:left="420" w:firstLine="420"/>
        <w:rPr>
          <w:rFonts w:hint="eastAsia"/>
        </w:rPr>
      </w:pPr>
      <w:r>
        <w:rPr>
          <w:rFonts w:hint="eastAsia"/>
        </w:rPr>
        <w:t>正则去匹配字符串，如果匹配成功，返回真，否则返回假。</w:t>
      </w:r>
    </w:p>
    <w:p w:rsidR="00E2337F" w:rsidRDefault="00E2337F" w:rsidP="00E2337F">
      <w:pPr>
        <w:ind w:left="420" w:firstLine="420"/>
        <w:rPr>
          <w:rFonts w:hint="eastAsia"/>
        </w:rPr>
      </w:pP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</w:rPr>
      </w:pP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'abcdef'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/b</w:t>
      </w:r>
      <w:r>
        <w:rPr>
          <w:rFonts w:ascii="Consolas" w:hAnsi="Consolas" w:cs="Consolas"/>
          <w:color w:val="98C379"/>
          <w:shd w:val="clear" w:color="auto" w:fill="292D35"/>
        </w:rPr>
        <w:t>c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/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test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;    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输出真</w:t>
      </w:r>
    </w:p>
    <w:p w:rsidR="00E2337F" w:rsidRDefault="00E2337F" w:rsidP="00E2337F">
      <w:pPr>
        <w:rPr>
          <w:rFonts w:hint="eastAsia"/>
        </w:rPr>
      </w:pPr>
    </w:p>
    <w:p w:rsidR="00E2337F" w:rsidRDefault="00E2337F" w:rsidP="00E2337F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常见转义字符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>空格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>非空格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>\d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>\D</w:t>
      </w:r>
      <w:r>
        <w:rPr>
          <w:rFonts w:hint="eastAsia"/>
        </w:rPr>
        <w:tab/>
      </w:r>
      <w:r>
        <w:rPr>
          <w:rFonts w:hint="eastAsia"/>
        </w:rPr>
        <w:t>非数字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>\w</w:t>
      </w:r>
      <w:r>
        <w:rPr>
          <w:rFonts w:hint="eastAsia"/>
        </w:rPr>
        <w:tab/>
      </w:r>
      <w:r>
        <w:rPr>
          <w:rFonts w:hint="eastAsia"/>
        </w:rPr>
        <w:t>字符（包括：字母、数字、下划线）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>\W</w:t>
      </w:r>
      <w:r>
        <w:rPr>
          <w:rFonts w:hint="eastAsia"/>
        </w:rPr>
        <w:tab/>
      </w:r>
      <w:r>
        <w:rPr>
          <w:rFonts w:hint="eastAsia"/>
        </w:rPr>
        <w:t>非字符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ab/>
      </w:r>
      <w:r>
        <w:rPr>
          <w:rFonts w:hint="eastAsia"/>
        </w:rPr>
        <w:t>任意字符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>\.</w:t>
      </w:r>
      <w:r>
        <w:rPr>
          <w:rFonts w:hint="eastAsia"/>
        </w:rPr>
        <w:tab/>
      </w:r>
      <w:r>
        <w:rPr>
          <w:rFonts w:hint="eastAsia"/>
        </w:rPr>
        <w:t>真正的</w:t>
      </w:r>
      <w:r>
        <w:rPr>
          <w:rFonts w:hint="eastAsia"/>
        </w:rPr>
        <w:t>.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>\b</w:t>
      </w:r>
      <w:r>
        <w:rPr>
          <w:rFonts w:hint="eastAsia"/>
        </w:rPr>
        <w:tab/>
      </w:r>
      <w:r>
        <w:rPr>
          <w:rFonts w:hint="eastAsia"/>
        </w:rPr>
        <w:t>判断是否是起始、结束、空格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lastRenderedPageBreak/>
        <w:t>\B</w:t>
      </w:r>
      <w:r>
        <w:rPr>
          <w:rFonts w:hint="eastAsia"/>
        </w:rPr>
        <w:tab/>
      </w:r>
      <w:r>
        <w:rPr>
          <w:rFonts w:hint="eastAsia"/>
        </w:rPr>
        <w:t>非上述判定的独立部分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>\1</w:t>
      </w:r>
      <w:r>
        <w:rPr>
          <w:rFonts w:hint="eastAsia"/>
        </w:rPr>
        <w:tab/>
      </w:r>
      <w:r>
        <w:rPr>
          <w:rFonts w:hint="eastAsia"/>
        </w:rPr>
        <w:t>代表重复的子项</w:t>
      </w:r>
      <w:r>
        <w:rPr>
          <w:rFonts w:hint="eastAsia"/>
        </w:rPr>
        <w:t xml:space="preserve"> </w:t>
      </w:r>
      <w:r>
        <w:rPr>
          <w:rFonts w:hint="eastAsia"/>
        </w:rPr>
        <w:t>数字代表不同的子项</w:t>
      </w:r>
    </w:p>
    <w:p w:rsidR="00E2337F" w:rsidRDefault="00E2337F" w:rsidP="00E2337F">
      <w:pPr>
        <w:rPr>
          <w:rFonts w:hint="eastAsia"/>
        </w:rPr>
      </w:pP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</w:rPr>
      </w:pP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'123c4567'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/\D/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if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test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</w:t>
      </w:r>
      <w:r>
        <w:rPr>
          <w:rFonts w:cs="宋体"/>
          <w:color w:val="98C379"/>
          <w:shd w:val="clear" w:color="auto" w:fill="292D35"/>
        </w:rPr>
        <w:t>不全是数字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 xml:space="preserve">}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else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</w:t>
      </w:r>
      <w:r>
        <w:rPr>
          <w:rFonts w:cs="宋体"/>
          <w:color w:val="98C379"/>
          <w:shd w:val="clear" w:color="auto" w:fill="292D35"/>
        </w:rPr>
        <w:t>全是数字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</w:p>
    <w:p w:rsidR="00E2337F" w:rsidRDefault="00E2337F" w:rsidP="00E2337F">
      <w:pPr>
        <w:rPr>
          <w:rFonts w:hint="eastAsia"/>
        </w:rPr>
      </w:pP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'afc'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/(a)(b)(c)\2/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test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输出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false</w:t>
      </w:r>
    </w:p>
    <w:p w:rsidR="00E2337F" w:rsidRDefault="00E2337F" w:rsidP="00E2337F">
      <w:pPr>
        <w:rPr>
          <w:rFonts w:hint="eastAsia"/>
        </w:rPr>
      </w:pPr>
    </w:p>
    <w:p w:rsidR="00E2337F" w:rsidRDefault="00E2337F" w:rsidP="00E2337F">
      <w:pPr>
        <w:pStyle w:val="2"/>
        <w:rPr>
          <w:rFonts w:hint="eastAsia"/>
        </w:rPr>
      </w:pPr>
      <w:r>
        <w:rPr>
          <w:rFonts w:hint="eastAsia"/>
        </w:rPr>
        <w:t>3 search()</w:t>
      </w:r>
      <w:r>
        <w:rPr>
          <w:rFonts w:hint="eastAsia"/>
        </w:rPr>
        <w:t>方法</w:t>
      </w:r>
    </w:p>
    <w:p w:rsidR="00E2337F" w:rsidRDefault="00E2337F" w:rsidP="00E2337F">
      <w:pPr>
        <w:ind w:firstLine="420"/>
        <w:rPr>
          <w:rFonts w:hint="eastAsia"/>
        </w:rPr>
      </w:pPr>
      <w:r>
        <w:rPr>
          <w:rFonts w:hint="eastAsia"/>
        </w:rPr>
        <w:t>正则去匹配字符串，匹配成功返回字符串位置，匹配不成功返回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'123</w:t>
      </w:r>
      <w:r>
        <w:rPr>
          <w:rFonts w:ascii="Consolas" w:hAnsi="Consolas" w:cs="Consolas"/>
          <w:color w:val="98C379"/>
          <w:sz w:val="27"/>
          <w:szCs w:val="27"/>
          <w:shd w:val="clear" w:color="auto" w:fill="292D35"/>
        </w:rPr>
        <w:t>CD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4567'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/c</w:t>
      </w:r>
      <w:r>
        <w:rPr>
          <w:rFonts w:ascii="Consolas" w:hAnsi="Consolas" w:cs="Consolas"/>
          <w:color w:val="98C379"/>
          <w:sz w:val="27"/>
          <w:szCs w:val="27"/>
          <w:shd w:val="clear" w:color="auto" w:fill="292D35"/>
        </w:rPr>
        <w:t>d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</w:t>
      </w:r>
      <w:r>
        <w:rPr>
          <w:rFonts w:ascii="Consolas" w:hAnsi="Consolas" w:cs="Consolas"/>
          <w:color w:val="98C379"/>
          <w:sz w:val="27"/>
          <w:szCs w:val="27"/>
          <w:shd w:val="clear" w:color="auto" w:fill="292D35"/>
        </w:rPr>
        <w:t>i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search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输出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3</w:t>
      </w: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pStyle w:val="2"/>
        <w:rPr>
          <w:rFonts w:hint="eastAsia"/>
        </w:rPr>
      </w:pPr>
      <w:r>
        <w:rPr>
          <w:rFonts w:hint="eastAsia"/>
        </w:rPr>
        <w:t xml:space="preserve">4 match() </w:t>
      </w:r>
      <w:r>
        <w:rPr>
          <w:rFonts w:hint="eastAsia"/>
        </w:rPr>
        <w:t>方法</w:t>
      </w:r>
    </w:p>
    <w:p w:rsidR="00E2337F" w:rsidRDefault="00E2337F" w:rsidP="00E2337F">
      <w:pPr>
        <w:ind w:firstLine="420"/>
        <w:rPr>
          <w:rFonts w:hint="eastAsia"/>
        </w:rPr>
      </w:pPr>
      <w:r>
        <w:rPr>
          <w:rFonts w:hint="eastAsia"/>
        </w:rPr>
        <w:t>正则去匹配字符串，如果匹配成功，返回成功的数组，如果失败，则返回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>如果想要全部查找，需要加全局匹配标识</w:t>
      </w:r>
      <w:r>
        <w:rPr>
          <w:rFonts w:hint="eastAsia"/>
        </w:rPr>
        <w:t xml:space="preserve"> g </w:t>
      </w: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'yy123cd45lkk673'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/\d/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查找数字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match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输出包含元素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1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的数组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注意：一旦匹配成功就立即结束，不会继续匹配，加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g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才会继续</w:t>
      </w: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lastRenderedPageBreak/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'yy123cd45lkk673'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/\d/g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match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输出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[ '1', '2', '3', '4', '5', '6', '7', '3' ]</w:t>
      </w: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'yy123cd45lkk673'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/\d\d/g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match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输出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[ '12', '45', '67' ]</w:t>
      </w: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量词</w:t>
      </w:r>
      <w:r>
        <w:rPr>
          <w:rFonts w:hint="eastAsia"/>
        </w:rPr>
        <w:t xml:space="preserve"> +</w:t>
      </w:r>
    </w:p>
    <w:p w:rsidR="00E2337F" w:rsidRDefault="00E2337F" w:rsidP="00E2337F">
      <w:pPr>
        <w:ind w:firstLine="420"/>
        <w:rPr>
          <w:rFonts w:hint="eastAsia"/>
        </w:rPr>
      </w:pPr>
      <w:r>
        <w:rPr>
          <w:rFonts w:hint="eastAsia"/>
        </w:rPr>
        <w:t>匹配不确定的位置。</w:t>
      </w: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'yy123cd45lkk673'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/\d+/g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//+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是一个量词，表示最少出现一次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match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输出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[ '123', '45', '673' ]</w:t>
      </w:r>
    </w:p>
    <w:p w:rsidR="00E2337F" w:rsidRDefault="00E2337F" w:rsidP="00E2337F">
      <w:pPr>
        <w:rPr>
          <w:rFonts w:hint="eastAsia"/>
        </w:rPr>
      </w:pPr>
    </w:p>
    <w:p w:rsidR="00E2337F" w:rsidRDefault="00E2337F" w:rsidP="00E2337F">
      <w:pPr>
        <w:pStyle w:val="2"/>
        <w:rPr>
          <w:rFonts w:hint="eastAsia"/>
        </w:rPr>
      </w:pPr>
      <w:r>
        <w:rPr>
          <w:rFonts w:hint="eastAsia"/>
        </w:rPr>
        <w:t>6 replace()</w:t>
      </w:r>
      <w:r>
        <w:rPr>
          <w:rFonts w:hint="eastAsia"/>
        </w:rPr>
        <w:t>方法</w:t>
      </w:r>
    </w:p>
    <w:p w:rsidR="00E2337F" w:rsidRDefault="00E2337F" w:rsidP="00E2337F">
      <w:pPr>
        <w:ind w:firstLine="420"/>
        <w:rPr>
          <w:rFonts w:hint="eastAsia"/>
        </w:rPr>
      </w:pPr>
      <w:r>
        <w:rPr>
          <w:rFonts w:hint="eastAsia"/>
        </w:rPr>
        <w:t>正则去匹配字符串，匹配成功的字符替换为新的字符串。</w:t>
      </w: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'aaa'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/a/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replace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'b'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输出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baa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，如果没写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b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，则输出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 xml:space="preserve"> undefinedaa</w:t>
      </w: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lastRenderedPageBreak/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'aaa'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/a+/g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replace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'b'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输出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b</w:t>
      </w:r>
    </w:p>
    <w:p w:rsidR="00E2337F" w:rsidRDefault="00E2337F" w:rsidP="00E2337F">
      <w:pPr>
        <w:pStyle w:val="2"/>
        <w:rPr>
          <w:rFonts w:hint="eastAsia"/>
        </w:rPr>
      </w:pPr>
      <w:r>
        <w:rPr>
          <w:rFonts w:hint="eastAsia"/>
        </w:rPr>
        <w:t>7 ()</w:t>
      </w:r>
      <w:r>
        <w:rPr>
          <w:rFonts w:hint="eastAsia"/>
        </w:rPr>
        <w:t>小括号匹配子项或者分组</w:t>
      </w: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'2018-01-01'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/(\d+)(-)/g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   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每个小括号都是一个子项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replace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($0) {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还可以有多个参数，分别是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 xml:space="preserve"> $0 $1 $2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分别代表整体正则，第一个子项，第二个子项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...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($0)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</w:p>
    <w:p w:rsidR="00E2337F" w:rsidRDefault="00E2337F" w:rsidP="00E2337F">
      <w:pPr>
        <w:rPr>
          <w:rFonts w:hint="eastAsia"/>
        </w:rPr>
      </w:pPr>
    </w:p>
    <w:p w:rsidR="00E2337F" w:rsidRDefault="00E2337F" w:rsidP="00E2337F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字符类</w:t>
      </w:r>
    </w:p>
    <w:p w:rsidR="00E2337F" w:rsidRDefault="00E2337F" w:rsidP="00E2337F">
      <w:pPr>
        <w:ind w:firstLine="420"/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指一组相似的元素：</w:t>
      </w: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'abc'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/a[bde]c/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第二个字母只要是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 xml:space="preserve"> bde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中哪个都能匹配到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test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ind w:firstLine="420"/>
        <w:rPr>
          <w:rFonts w:hint="eastAsia"/>
        </w:rPr>
      </w:pPr>
      <w:r>
        <w:rPr>
          <w:rFonts w:hint="eastAsia"/>
        </w:rPr>
        <w:t xml:space="preserve">^ </w:t>
      </w:r>
      <w:r>
        <w:rPr>
          <w:rFonts w:hint="eastAsia"/>
        </w:rPr>
        <w:t>标识卸载</w:t>
      </w:r>
      <w:r>
        <w:rPr>
          <w:rFonts w:hint="eastAsia"/>
        </w:rPr>
        <w:t>[]</w:t>
      </w:r>
      <w:r>
        <w:rPr>
          <w:rFonts w:hint="eastAsia"/>
        </w:rPr>
        <w:t>里的数据要进行排除</w:t>
      </w: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'abc'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/a[^bde]c/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test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输出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false</w:t>
      </w: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pStyle w:val="2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范围</w:t>
      </w:r>
    </w:p>
    <w:p w:rsidR="00E2337F" w:rsidRDefault="00E2337F" w:rsidP="00E2337F">
      <w:pPr>
        <w:pStyle w:val="HTML"/>
        <w:widowControl/>
        <w:shd w:val="clear" w:color="auto" w:fill="292D35"/>
        <w:rPr>
          <w:rFonts w:ascii="Consolas" w:eastAsia="Consolas" w:hAnsi="Consolas" w:cs="Consolas"/>
          <w:color w:val="E0E2E4"/>
          <w:sz w:val="27"/>
          <w:szCs w:val="27"/>
        </w:rPr>
      </w:pP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str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'afc'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C678DD"/>
          <w:sz w:val="27"/>
          <w:szCs w:val="27"/>
          <w:shd w:val="clear" w:color="auto" w:fill="292D35"/>
        </w:rPr>
        <w:t xml:space="preserve">let 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 xml:space="preserve">re </w:t>
      </w:r>
      <w:r>
        <w:rPr>
          <w:rFonts w:ascii="Consolas" w:eastAsia="Consolas" w:hAnsi="Consolas" w:cs="Consolas" w:hint="default"/>
          <w:color w:val="56B6B9"/>
          <w:sz w:val="27"/>
          <w:szCs w:val="27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/a[b-</w:t>
      </w:r>
      <w:r>
        <w:rPr>
          <w:rFonts w:ascii="Consolas" w:hAnsi="Consolas" w:cs="Consolas"/>
          <w:color w:val="98C379"/>
          <w:sz w:val="27"/>
          <w:szCs w:val="27"/>
          <w:shd w:val="clear" w:color="auto" w:fill="292D35"/>
        </w:rPr>
        <w:t>g</w:t>
      </w:r>
      <w:r>
        <w:rPr>
          <w:rFonts w:ascii="Consolas" w:eastAsia="Consolas" w:hAnsi="Consolas" w:cs="Consolas" w:hint="default"/>
          <w:color w:val="98C379"/>
          <w:sz w:val="27"/>
          <w:szCs w:val="27"/>
          <w:shd w:val="clear" w:color="auto" w:fill="292D35"/>
        </w:rPr>
        <w:t>]c/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console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log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re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z w:val="27"/>
          <w:szCs w:val="27"/>
          <w:shd w:val="clear" w:color="auto" w:fill="292D35"/>
        </w:rPr>
        <w:t>test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z w:val="27"/>
          <w:szCs w:val="27"/>
          <w:shd w:val="clear" w:color="auto" w:fill="292D35"/>
        </w:rPr>
        <w:t>str</w:t>
      </w:r>
      <w:r>
        <w:rPr>
          <w:rFonts w:ascii="Consolas" w:eastAsia="Consolas" w:hAnsi="Consolas" w:cs="Consolas" w:hint="default"/>
          <w:color w:val="ABB2BE"/>
          <w:sz w:val="27"/>
          <w:szCs w:val="27"/>
          <w:shd w:val="clear" w:color="auto" w:fill="292D35"/>
        </w:rPr>
        <w:t>))</w:t>
      </w:r>
      <w:r>
        <w:rPr>
          <w:rFonts w:ascii="Consolas" w:eastAsia="Consolas" w:hAnsi="Consolas" w:cs="Consolas" w:hint="default"/>
          <w:color w:val="E0E2E4"/>
          <w:sz w:val="27"/>
          <w:szCs w:val="27"/>
          <w:shd w:val="clear" w:color="auto" w:fill="292D35"/>
        </w:rPr>
        <w:t xml:space="preserve">;  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//</w:t>
      </w:r>
      <w:r>
        <w:rPr>
          <w:rFonts w:cs="宋体"/>
          <w:i/>
          <w:color w:val="5C6370"/>
          <w:sz w:val="27"/>
          <w:szCs w:val="27"/>
          <w:shd w:val="clear" w:color="auto" w:fill="292D35"/>
        </w:rPr>
        <w:t>输出</w:t>
      </w:r>
      <w:r>
        <w:rPr>
          <w:rFonts w:ascii="Consolas" w:eastAsia="Consolas" w:hAnsi="Consolas" w:cs="Consolas" w:hint="default"/>
          <w:i/>
          <w:color w:val="5C6370"/>
          <w:sz w:val="27"/>
          <w:szCs w:val="27"/>
          <w:shd w:val="clear" w:color="auto" w:fill="292D35"/>
        </w:rPr>
        <w:t>true</w:t>
      </w: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pStyle w:val="2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常用量词</w:t>
      </w:r>
    </w:p>
    <w:p w:rsidR="00E2337F" w:rsidRDefault="00E2337F" w:rsidP="00E2337F">
      <w:pPr>
        <w:rPr>
          <w:rFonts w:hint="eastAsia"/>
        </w:rPr>
      </w:pPr>
      <w:r>
        <w:rPr>
          <w:noProof/>
        </w:rPr>
        <w:drawing>
          <wp:inline distT="0" distB="0" distL="0" distR="0" wp14:anchorId="47ABC9AB" wp14:editId="24648E9F">
            <wp:extent cx="2070100" cy="10922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ind w:firstLine="420"/>
        <w:rPr>
          <w:rFonts w:hint="eastAsia"/>
        </w:rPr>
      </w:pPr>
    </w:p>
    <w:p w:rsidR="00E2337F" w:rsidRDefault="00E2337F" w:rsidP="00E2337F">
      <w:pPr>
        <w:ind w:firstLine="420"/>
        <w:rPr>
          <w:rFonts w:hint="eastAsia"/>
        </w:rPr>
      </w:pPr>
    </w:p>
    <w:p w:rsidR="00E2337F" w:rsidRPr="00E2337F" w:rsidRDefault="00E2337F">
      <w:pPr>
        <w:rPr>
          <w:rFonts w:hint="eastAsia"/>
        </w:rPr>
      </w:pPr>
      <w:bookmarkStart w:id="0" w:name="_GoBack"/>
      <w:bookmarkEnd w:id="0"/>
    </w:p>
    <w:sectPr w:rsidR="00E2337F" w:rsidRPr="00E23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6D2D0D"/>
    <w:rsid w:val="00080D20"/>
    <w:rsid w:val="00127E80"/>
    <w:rsid w:val="00300731"/>
    <w:rsid w:val="00427384"/>
    <w:rsid w:val="005359F7"/>
    <w:rsid w:val="0056234A"/>
    <w:rsid w:val="00595AEE"/>
    <w:rsid w:val="005A59F9"/>
    <w:rsid w:val="00B043EB"/>
    <w:rsid w:val="00B36EBE"/>
    <w:rsid w:val="00BB28B7"/>
    <w:rsid w:val="00E2337F"/>
    <w:rsid w:val="010C15E7"/>
    <w:rsid w:val="013F03B8"/>
    <w:rsid w:val="018A43A4"/>
    <w:rsid w:val="0197203C"/>
    <w:rsid w:val="01A85ACE"/>
    <w:rsid w:val="01C42B2C"/>
    <w:rsid w:val="01CD51D5"/>
    <w:rsid w:val="01EB05AA"/>
    <w:rsid w:val="02303F81"/>
    <w:rsid w:val="023A3474"/>
    <w:rsid w:val="026C1C5B"/>
    <w:rsid w:val="027C50F7"/>
    <w:rsid w:val="02986FBA"/>
    <w:rsid w:val="03015145"/>
    <w:rsid w:val="0327151B"/>
    <w:rsid w:val="034D35E1"/>
    <w:rsid w:val="041B6BAC"/>
    <w:rsid w:val="04464AF9"/>
    <w:rsid w:val="049C616A"/>
    <w:rsid w:val="04A74B9D"/>
    <w:rsid w:val="04AB537B"/>
    <w:rsid w:val="04C81521"/>
    <w:rsid w:val="04DC0731"/>
    <w:rsid w:val="05306DE1"/>
    <w:rsid w:val="054A73F4"/>
    <w:rsid w:val="064F0A2A"/>
    <w:rsid w:val="06A224BF"/>
    <w:rsid w:val="06EE3A0D"/>
    <w:rsid w:val="07411A90"/>
    <w:rsid w:val="07C41673"/>
    <w:rsid w:val="080024BC"/>
    <w:rsid w:val="08A053B6"/>
    <w:rsid w:val="08A274CB"/>
    <w:rsid w:val="08DC0F71"/>
    <w:rsid w:val="08E95917"/>
    <w:rsid w:val="096C0EFC"/>
    <w:rsid w:val="09704FDC"/>
    <w:rsid w:val="09AB1652"/>
    <w:rsid w:val="09E577A6"/>
    <w:rsid w:val="0A067B2C"/>
    <w:rsid w:val="0A0950BA"/>
    <w:rsid w:val="0A2B4C8C"/>
    <w:rsid w:val="0A6D451A"/>
    <w:rsid w:val="0A7D22B8"/>
    <w:rsid w:val="0AC4591D"/>
    <w:rsid w:val="0ACA346C"/>
    <w:rsid w:val="0B5E2CC2"/>
    <w:rsid w:val="0B65748C"/>
    <w:rsid w:val="0B670021"/>
    <w:rsid w:val="0BCB294B"/>
    <w:rsid w:val="0BE151C6"/>
    <w:rsid w:val="0C0F73C8"/>
    <w:rsid w:val="0C746903"/>
    <w:rsid w:val="0C756FD6"/>
    <w:rsid w:val="0C78248F"/>
    <w:rsid w:val="0CEC6DD7"/>
    <w:rsid w:val="0CEF21AF"/>
    <w:rsid w:val="0D521790"/>
    <w:rsid w:val="0D5F13FD"/>
    <w:rsid w:val="0D672AEE"/>
    <w:rsid w:val="0D6D2C55"/>
    <w:rsid w:val="0DCC3D75"/>
    <w:rsid w:val="0DD9020C"/>
    <w:rsid w:val="0E035906"/>
    <w:rsid w:val="0E5F5809"/>
    <w:rsid w:val="0E9E501F"/>
    <w:rsid w:val="0EE5354E"/>
    <w:rsid w:val="0F1604C7"/>
    <w:rsid w:val="0F66250E"/>
    <w:rsid w:val="0F915613"/>
    <w:rsid w:val="0FB17D11"/>
    <w:rsid w:val="0FB41C39"/>
    <w:rsid w:val="0FCD374E"/>
    <w:rsid w:val="0FEA5295"/>
    <w:rsid w:val="104C1630"/>
    <w:rsid w:val="104C77C0"/>
    <w:rsid w:val="10A353B4"/>
    <w:rsid w:val="10CE49B9"/>
    <w:rsid w:val="10E729E6"/>
    <w:rsid w:val="11003A38"/>
    <w:rsid w:val="115718FB"/>
    <w:rsid w:val="11932E0B"/>
    <w:rsid w:val="11B748AE"/>
    <w:rsid w:val="11FF2B8B"/>
    <w:rsid w:val="120E6CD1"/>
    <w:rsid w:val="124C17A1"/>
    <w:rsid w:val="125113C0"/>
    <w:rsid w:val="12A11B7D"/>
    <w:rsid w:val="12A32695"/>
    <w:rsid w:val="12DB6896"/>
    <w:rsid w:val="12FC6624"/>
    <w:rsid w:val="130A5BCF"/>
    <w:rsid w:val="13187D37"/>
    <w:rsid w:val="133B6107"/>
    <w:rsid w:val="13433795"/>
    <w:rsid w:val="134F08FD"/>
    <w:rsid w:val="135F416D"/>
    <w:rsid w:val="13884AE7"/>
    <w:rsid w:val="13A42E1F"/>
    <w:rsid w:val="14224499"/>
    <w:rsid w:val="145F4D6B"/>
    <w:rsid w:val="14FB76B3"/>
    <w:rsid w:val="14FF1E90"/>
    <w:rsid w:val="151C136C"/>
    <w:rsid w:val="151C3775"/>
    <w:rsid w:val="153B768E"/>
    <w:rsid w:val="153F7805"/>
    <w:rsid w:val="155B1D05"/>
    <w:rsid w:val="15AD2651"/>
    <w:rsid w:val="15C00F96"/>
    <w:rsid w:val="165A00E3"/>
    <w:rsid w:val="16756F25"/>
    <w:rsid w:val="16A00B6A"/>
    <w:rsid w:val="174F0BAB"/>
    <w:rsid w:val="174F40F1"/>
    <w:rsid w:val="175C20FC"/>
    <w:rsid w:val="178961E5"/>
    <w:rsid w:val="179F0F93"/>
    <w:rsid w:val="17A44751"/>
    <w:rsid w:val="17C309B8"/>
    <w:rsid w:val="1819169B"/>
    <w:rsid w:val="181E53AD"/>
    <w:rsid w:val="183324F8"/>
    <w:rsid w:val="18355038"/>
    <w:rsid w:val="18401517"/>
    <w:rsid w:val="18794E9A"/>
    <w:rsid w:val="18A83425"/>
    <w:rsid w:val="18E904F7"/>
    <w:rsid w:val="198B2906"/>
    <w:rsid w:val="19A1574E"/>
    <w:rsid w:val="19A94BD0"/>
    <w:rsid w:val="1A68258E"/>
    <w:rsid w:val="1A79463B"/>
    <w:rsid w:val="1A821250"/>
    <w:rsid w:val="1AA844C7"/>
    <w:rsid w:val="1AC609D6"/>
    <w:rsid w:val="1ADB3B8D"/>
    <w:rsid w:val="1B332341"/>
    <w:rsid w:val="1B345636"/>
    <w:rsid w:val="1B5377F4"/>
    <w:rsid w:val="1B820CDA"/>
    <w:rsid w:val="1C0A7C55"/>
    <w:rsid w:val="1C6E562C"/>
    <w:rsid w:val="1C9216EC"/>
    <w:rsid w:val="1C9A5547"/>
    <w:rsid w:val="1CD03D78"/>
    <w:rsid w:val="1CF01B7C"/>
    <w:rsid w:val="1E0E0282"/>
    <w:rsid w:val="1E300948"/>
    <w:rsid w:val="1E672820"/>
    <w:rsid w:val="1E6E3247"/>
    <w:rsid w:val="1E940735"/>
    <w:rsid w:val="1E975E6F"/>
    <w:rsid w:val="1EA707F2"/>
    <w:rsid w:val="1EAE199D"/>
    <w:rsid w:val="1EB10C45"/>
    <w:rsid w:val="1EDF4C58"/>
    <w:rsid w:val="1F024BF5"/>
    <w:rsid w:val="1F204DE6"/>
    <w:rsid w:val="1F323584"/>
    <w:rsid w:val="1F6267D2"/>
    <w:rsid w:val="1F8975BE"/>
    <w:rsid w:val="1FE36B2E"/>
    <w:rsid w:val="1FF977B2"/>
    <w:rsid w:val="203D1BB7"/>
    <w:rsid w:val="206F4010"/>
    <w:rsid w:val="20882E6F"/>
    <w:rsid w:val="20B46BCC"/>
    <w:rsid w:val="20C95074"/>
    <w:rsid w:val="20CD5CF5"/>
    <w:rsid w:val="20FA0FE2"/>
    <w:rsid w:val="21480398"/>
    <w:rsid w:val="214A0FE6"/>
    <w:rsid w:val="21587E11"/>
    <w:rsid w:val="21A033A7"/>
    <w:rsid w:val="21AE6757"/>
    <w:rsid w:val="21B876B3"/>
    <w:rsid w:val="22210B44"/>
    <w:rsid w:val="22617E5A"/>
    <w:rsid w:val="22631332"/>
    <w:rsid w:val="2275596A"/>
    <w:rsid w:val="2287207D"/>
    <w:rsid w:val="238955B0"/>
    <w:rsid w:val="238B1C90"/>
    <w:rsid w:val="23B32888"/>
    <w:rsid w:val="240B4205"/>
    <w:rsid w:val="24365192"/>
    <w:rsid w:val="2449102A"/>
    <w:rsid w:val="245E07A1"/>
    <w:rsid w:val="24737419"/>
    <w:rsid w:val="24975357"/>
    <w:rsid w:val="24C316E1"/>
    <w:rsid w:val="253075E1"/>
    <w:rsid w:val="254538F2"/>
    <w:rsid w:val="25455579"/>
    <w:rsid w:val="256824FB"/>
    <w:rsid w:val="256D23D7"/>
    <w:rsid w:val="2570270E"/>
    <w:rsid w:val="258E7D0F"/>
    <w:rsid w:val="25966028"/>
    <w:rsid w:val="26463520"/>
    <w:rsid w:val="265B33DE"/>
    <w:rsid w:val="26633BDC"/>
    <w:rsid w:val="26C27265"/>
    <w:rsid w:val="26C72F2F"/>
    <w:rsid w:val="26D07A10"/>
    <w:rsid w:val="2705413B"/>
    <w:rsid w:val="2727130E"/>
    <w:rsid w:val="27413909"/>
    <w:rsid w:val="282370F3"/>
    <w:rsid w:val="28274AFC"/>
    <w:rsid w:val="28C941D0"/>
    <w:rsid w:val="28CC79DA"/>
    <w:rsid w:val="28D56B66"/>
    <w:rsid w:val="29837E57"/>
    <w:rsid w:val="29983D0A"/>
    <w:rsid w:val="29BE2CB0"/>
    <w:rsid w:val="29C07E9D"/>
    <w:rsid w:val="2A4B6481"/>
    <w:rsid w:val="2A685044"/>
    <w:rsid w:val="2A814619"/>
    <w:rsid w:val="2AA3755F"/>
    <w:rsid w:val="2AAC7EF9"/>
    <w:rsid w:val="2AAE26C6"/>
    <w:rsid w:val="2B463B4C"/>
    <w:rsid w:val="2BED3163"/>
    <w:rsid w:val="2C32465B"/>
    <w:rsid w:val="2C623C14"/>
    <w:rsid w:val="2CC452E3"/>
    <w:rsid w:val="2D005FDA"/>
    <w:rsid w:val="2D28496F"/>
    <w:rsid w:val="2D78433A"/>
    <w:rsid w:val="2DBC04CA"/>
    <w:rsid w:val="2DC05CA5"/>
    <w:rsid w:val="2DCD7EC5"/>
    <w:rsid w:val="2E11760C"/>
    <w:rsid w:val="2E4D59A7"/>
    <w:rsid w:val="2E6026E6"/>
    <w:rsid w:val="2E731C66"/>
    <w:rsid w:val="2E8217C0"/>
    <w:rsid w:val="2EC76DAF"/>
    <w:rsid w:val="2EDE185E"/>
    <w:rsid w:val="2EE6318E"/>
    <w:rsid w:val="2F342A33"/>
    <w:rsid w:val="2F783321"/>
    <w:rsid w:val="2F7E3C8D"/>
    <w:rsid w:val="2FB06AC6"/>
    <w:rsid w:val="30127E7F"/>
    <w:rsid w:val="3039756A"/>
    <w:rsid w:val="30711B68"/>
    <w:rsid w:val="307B4682"/>
    <w:rsid w:val="308B7D05"/>
    <w:rsid w:val="30CE6858"/>
    <w:rsid w:val="316A6488"/>
    <w:rsid w:val="31881F5E"/>
    <w:rsid w:val="319C674E"/>
    <w:rsid w:val="31DB5161"/>
    <w:rsid w:val="32315350"/>
    <w:rsid w:val="32356F45"/>
    <w:rsid w:val="324E7CF5"/>
    <w:rsid w:val="328C1485"/>
    <w:rsid w:val="329A4237"/>
    <w:rsid w:val="32B15359"/>
    <w:rsid w:val="32B84E78"/>
    <w:rsid w:val="3349423B"/>
    <w:rsid w:val="334F67A2"/>
    <w:rsid w:val="33862DD7"/>
    <w:rsid w:val="33CF122F"/>
    <w:rsid w:val="341E5746"/>
    <w:rsid w:val="34B7514F"/>
    <w:rsid w:val="34B851E2"/>
    <w:rsid w:val="34FB7456"/>
    <w:rsid w:val="35024549"/>
    <w:rsid w:val="35306A8E"/>
    <w:rsid w:val="35FC51A1"/>
    <w:rsid w:val="36583EFC"/>
    <w:rsid w:val="368C1993"/>
    <w:rsid w:val="36A57917"/>
    <w:rsid w:val="36B31E62"/>
    <w:rsid w:val="372C2902"/>
    <w:rsid w:val="37371A6F"/>
    <w:rsid w:val="37571F16"/>
    <w:rsid w:val="382A18FC"/>
    <w:rsid w:val="38740F18"/>
    <w:rsid w:val="38AF4B58"/>
    <w:rsid w:val="38AF5857"/>
    <w:rsid w:val="38C76AD4"/>
    <w:rsid w:val="39980E1B"/>
    <w:rsid w:val="39B815E8"/>
    <w:rsid w:val="39C12455"/>
    <w:rsid w:val="39C70189"/>
    <w:rsid w:val="3A0520DE"/>
    <w:rsid w:val="3A3D2404"/>
    <w:rsid w:val="3A811592"/>
    <w:rsid w:val="3AA46F36"/>
    <w:rsid w:val="3AD00671"/>
    <w:rsid w:val="3AFE7F81"/>
    <w:rsid w:val="3B174F85"/>
    <w:rsid w:val="3B9206EE"/>
    <w:rsid w:val="3C422E28"/>
    <w:rsid w:val="3DD00B60"/>
    <w:rsid w:val="3DE6384C"/>
    <w:rsid w:val="3E1E4E41"/>
    <w:rsid w:val="3EC26E6B"/>
    <w:rsid w:val="3EEB7970"/>
    <w:rsid w:val="3F3A2C46"/>
    <w:rsid w:val="3FAC197E"/>
    <w:rsid w:val="3FFA1561"/>
    <w:rsid w:val="400D15BC"/>
    <w:rsid w:val="40477692"/>
    <w:rsid w:val="405152D3"/>
    <w:rsid w:val="4054043D"/>
    <w:rsid w:val="40EA7685"/>
    <w:rsid w:val="413C637C"/>
    <w:rsid w:val="417B2A63"/>
    <w:rsid w:val="41B93432"/>
    <w:rsid w:val="41DD0781"/>
    <w:rsid w:val="41E17553"/>
    <w:rsid w:val="41F462BF"/>
    <w:rsid w:val="42245A65"/>
    <w:rsid w:val="423E6E89"/>
    <w:rsid w:val="42610E32"/>
    <w:rsid w:val="42A91EC0"/>
    <w:rsid w:val="42C42EEA"/>
    <w:rsid w:val="42D4120A"/>
    <w:rsid w:val="43246131"/>
    <w:rsid w:val="433601C4"/>
    <w:rsid w:val="43364236"/>
    <w:rsid w:val="4337708B"/>
    <w:rsid w:val="433C5840"/>
    <w:rsid w:val="4371502E"/>
    <w:rsid w:val="43784C58"/>
    <w:rsid w:val="437B6F29"/>
    <w:rsid w:val="438721E3"/>
    <w:rsid w:val="43AD7C92"/>
    <w:rsid w:val="43BF19E6"/>
    <w:rsid w:val="43CB4894"/>
    <w:rsid w:val="43FF4544"/>
    <w:rsid w:val="443D79A9"/>
    <w:rsid w:val="444A34BA"/>
    <w:rsid w:val="44BC60B5"/>
    <w:rsid w:val="44C0666A"/>
    <w:rsid w:val="44D34942"/>
    <w:rsid w:val="44F31979"/>
    <w:rsid w:val="44FE112B"/>
    <w:rsid w:val="44FE316F"/>
    <w:rsid w:val="4552045C"/>
    <w:rsid w:val="456D4863"/>
    <w:rsid w:val="45744229"/>
    <w:rsid w:val="458477B0"/>
    <w:rsid w:val="4593121D"/>
    <w:rsid w:val="45D0648B"/>
    <w:rsid w:val="467518E3"/>
    <w:rsid w:val="46C7623F"/>
    <w:rsid w:val="46CB362B"/>
    <w:rsid w:val="473B7633"/>
    <w:rsid w:val="47793863"/>
    <w:rsid w:val="47915BDB"/>
    <w:rsid w:val="47CA2CAD"/>
    <w:rsid w:val="47F924E9"/>
    <w:rsid w:val="480B123C"/>
    <w:rsid w:val="48E06294"/>
    <w:rsid w:val="48E1424F"/>
    <w:rsid w:val="49156D7C"/>
    <w:rsid w:val="494F1697"/>
    <w:rsid w:val="49CB36BC"/>
    <w:rsid w:val="4A110104"/>
    <w:rsid w:val="4A2D4EC8"/>
    <w:rsid w:val="4A5C1849"/>
    <w:rsid w:val="4AB34F80"/>
    <w:rsid w:val="4ABB2932"/>
    <w:rsid w:val="4AE9665F"/>
    <w:rsid w:val="4AF204A9"/>
    <w:rsid w:val="4AFE665A"/>
    <w:rsid w:val="4B22101B"/>
    <w:rsid w:val="4B28250D"/>
    <w:rsid w:val="4B407108"/>
    <w:rsid w:val="4B632776"/>
    <w:rsid w:val="4B636D48"/>
    <w:rsid w:val="4B700D0A"/>
    <w:rsid w:val="4B9426B2"/>
    <w:rsid w:val="4B9A550F"/>
    <w:rsid w:val="4B9C4B01"/>
    <w:rsid w:val="4C2C424E"/>
    <w:rsid w:val="4C530222"/>
    <w:rsid w:val="4C542CCC"/>
    <w:rsid w:val="4CDD6CF3"/>
    <w:rsid w:val="4CE5388D"/>
    <w:rsid w:val="4D216B76"/>
    <w:rsid w:val="4D7552EE"/>
    <w:rsid w:val="4D7C7811"/>
    <w:rsid w:val="4E2F7957"/>
    <w:rsid w:val="4E3568C7"/>
    <w:rsid w:val="4F1028AC"/>
    <w:rsid w:val="4F141643"/>
    <w:rsid w:val="4F1B5986"/>
    <w:rsid w:val="4F24010C"/>
    <w:rsid w:val="4F264C98"/>
    <w:rsid w:val="4F5A729E"/>
    <w:rsid w:val="4F9112D2"/>
    <w:rsid w:val="4FE06D35"/>
    <w:rsid w:val="506F51DB"/>
    <w:rsid w:val="50F07CE1"/>
    <w:rsid w:val="51224F00"/>
    <w:rsid w:val="515D37C4"/>
    <w:rsid w:val="51724699"/>
    <w:rsid w:val="5181264A"/>
    <w:rsid w:val="51975FCD"/>
    <w:rsid w:val="519A2066"/>
    <w:rsid w:val="51B761E1"/>
    <w:rsid w:val="52604782"/>
    <w:rsid w:val="52652536"/>
    <w:rsid w:val="528A1DC8"/>
    <w:rsid w:val="53304D4B"/>
    <w:rsid w:val="53A32D62"/>
    <w:rsid w:val="53B81821"/>
    <w:rsid w:val="53F126AB"/>
    <w:rsid w:val="53FB2869"/>
    <w:rsid w:val="54214BD1"/>
    <w:rsid w:val="5441607B"/>
    <w:rsid w:val="54844D76"/>
    <w:rsid w:val="54853151"/>
    <w:rsid w:val="548A7E97"/>
    <w:rsid w:val="54DD11FE"/>
    <w:rsid w:val="556262EE"/>
    <w:rsid w:val="55A25ED2"/>
    <w:rsid w:val="55D02547"/>
    <w:rsid w:val="55D61596"/>
    <w:rsid w:val="55DE77D7"/>
    <w:rsid w:val="56031D51"/>
    <w:rsid w:val="56177121"/>
    <w:rsid w:val="561A35C6"/>
    <w:rsid w:val="56286EB6"/>
    <w:rsid w:val="562C5E99"/>
    <w:rsid w:val="567371B8"/>
    <w:rsid w:val="56A46057"/>
    <w:rsid w:val="56C40B42"/>
    <w:rsid w:val="56C73E54"/>
    <w:rsid w:val="56CC5C7B"/>
    <w:rsid w:val="57034CFC"/>
    <w:rsid w:val="57211463"/>
    <w:rsid w:val="572D6C3D"/>
    <w:rsid w:val="57474202"/>
    <w:rsid w:val="579852E4"/>
    <w:rsid w:val="57D513D2"/>
    <w:rsid w:val="57E94FAA"/>
    <w:rsid w:val="57EC4683"/>
    <w:rsid w:val="580B1FA4"/>
    <w:rsid w:val="596540B6"/>
    <w:rsid w:val="59C702D4"/>
    <w:rsid w:val="5A214BCD"/>
    <w:rsid w:val="5A2A69D5"/>
    <w:rsid w:val="5AD650A5"/>
    <w:rsid w:val="5AEF3294"/>
    <w:rsid w:val="5AF845CF"/>
    <w:rsid w:val="5B1B51F8"/>
    <w:rsid w:val="5B2A68EA"/>
    <w:rsid w:val="5B942F52"/>
    <w:rsid w:val="5B99531F"/>
    <w:rsid w:val="5BC850C1"/>
    <w:rsid w:val="5BCA78DA"/>
    <w:rsid w:val="5BE82F7A"/>
    <w:rsid w:val="5C253074"/>
    <w:rsid w:val="5CD74DAB"/>
    <w:rsid w:val="5CFA3236"/>
    <w:rsid w:val="5D445A6E"/>
    <w:rsid w:val="5DD02244"/>
    <w:rsid w:val="5DD90D31"/>
    <w:rsid w:val="5E0F7EE2"/>
    <w:rsid w:val="5E584CB7"/>
    <w:rsid w:val="5E715C9A"/>
    <w:rsid w:val="5EB77779"/>
    <w:rsid w:val="5EFA0F6E"/>
    <w:rsid w:val="5F4F4230"/>
    <w:rsid w:val="5FDA497F"/>
    <w:rsid w:val="60965FE3"/>
    <w:rsid w:val="60A45934"/>
    <w:rsid w:val="60B716BF"/>
    <w:rsid w:val="60C64276"/>
    <w:rsid w:val="61813AE5"/>
    <w:rsid w:val="61851A28"/>
    <w:rsid w:val="618524C9"/>
    <w:rsid w:val="618B6B32"/>
    <w:rsid w:val="61BB154F"/>
    <w:rsid w:val="61D052B2"/>
    <w:rsid w:val="624C1248"/>
    <w:rsid w:val="626A397C"/>
    <w:rsid w:val="6289280F"/>
    <w:rsid w:val="62933394"/>
    <w:rsid w:val="62B302FB"/>
    <w:rsid w:val="63103EE6"/>
    <w:rsid w:val="63105088"/>
    <w:rsid w:val="634C13A4"/>
    <w:rsid w:val="64622E0B"/>
    <w:rsid w:val="647A6615"/>
    <w:rsid w:val="649701E1"/>
    <w:rsid w:val="649E5F7D"/>
    <w:rsid w:val="64A93805"/>
    <w:rsid w:val="64BA74AA"/>
    <w:rsid w:val="64C82017"/>
    <w:rsid w:val="64F24841"/>
    <w:rsid w:val="65134222"/>
    <w:rsid w:val="65297108"/>
    <w:rsid w:val="65300C03"/>
    <w:rsid w:val="659229F3"/>
    <w:rsid w:val="660F7001"/>
    <w:rsid w:val="66392C60"/>
    <w:rsid w:val="665873F5"/>
    <w:rsid w:val="667852B9"/>
    <w:rsid w:val="66A43EA9"/>
    <w:rsid w:val="66D22A02"/>
    <w:rsid w:val="66D6490A"/>
    <w:rsid w:val="673A7F74"/>
    <w:rsid w:val="676D7E49"/>
    <w:rsid w:val="677B08C1"/>
    <w:rsid w:val="67920214"/>
    <w:rsid w:val="67D85098"/>
    <w:rsid w:val="67F34F8F"/>
    <w:rsid w:val="68061A03"/>
    <w:rsid w:val="68303BDA"/>
    <w:rsid w:val="686051D4"/>
    <w:rsid w:val="689F1B70"/>
    <w:rsid w:val="68C43F6A"/>
    <w:rsid w:val="68EC1E7C"/>
    <w:rsid w:val="69266A4E"/>
    <w:rsid w:val="699132A2"/>
    <w:rsid w:val="69DA7638"/>
    <w:rsid w:val="69E71361"/>
    <w:rsid w:val="6A631C44"/>
    <w:rsid w:val="6A6409FE"/>
    <w:rsid w:val="6A7A2A0D"/>
    <w:rsid w:val="6A7B1621"/>
    <w:rsid w:val="6A876828"/>
    <w:rsid w:val="6A8E6919"/>
    <w:rsid w:val="6AAB5FD3"/>
    <w:rsid w:val="6AB249A5"/>
    <w:rsid w:val="6ABE5D5E"/>
    <w:rsid w:val="6AD56A14"/>
    <w:rsid w:val="6B10196A"/>
    <w:rsid w:val="6B4269A2"/>
    <w:rsid w:val="6B744597"/>
    <w:rsid w:val="6BC361E2"/>
    <w:rsid w:val="6BC6765A"/>
    <w:rsid w:val="6C4D3B2C"/>
    <w:rsid w:val="6C616782"/>
    <w:rsid w:val="6C9C7811"/>
    <w:rsid w:val="6CE3306D"/>
    <w:rsid w:val="6D0C6FDF"/>
    <w:rsid w:val="6D63266D"/>
    <w:rsid w:val="6DAB52F4"/>
    <w:rsid w:val="6E100A9D"/>
    <w:rsid w:val="6E1A352D"/>
    <w:rsid w:val="6E293898"/>
    <w:rsid w:val="6EBC10A4"/>
    <w:rsid w:val="6F0849DD"/>
    <w:rsid w:val="6F115EE9"/>
    <w:rsid w:val="6F3203FD"/>
    <w:rsid w:val="6F642991"/>
    <w:rsid w:val="6F846C5E"/>
    <w:rsid w:val="6FD441CE"/>
    <w:rsid w:val="6FFB2CD8"/>
    <w:rsid w:val="7006334A"/>
    <w:rsid w:val="702F6AE8"/>
    <w:rsid w:val="70447547"/>
    <w:rsid w:val="70496CEC"/>
    <w:rsid w:val="709D6461"/>
    <w:rsid w:val="709E6AC0"/>
    <w:rsid w:val="70BF3DED"/>
    <w:rsid w:val="70C10EB7"/>
    <w:rsid w:val="70D71E7F"/>
    <w:rsid w:val="710F226F"/>
    <w:rsid w:val="716B0846"/>
    <w:rsid w:val="71C165B2"/>
    <w:rsid w:val="71CA3A70"/>
    <w:rsid w:val="72220B6C"/>
    <w:rsid w:val="726D2D0D"/>
    <w:rsid w:val="72D22B05"/>
    <w:rsid w:val="72EF5B9B"/>
    <w:rsid w:val="7325306B"/>
    <w:rsid w:val="73571ECC"/>
    <w:rsid w:val="73B07A71"/>
    <w:rsid w:val="73CC2B44"/>
    <w:rsid w:val="747C3F48"/>
    <w:rsid w:val="74A263FC"/>
    <w:rsid w:val="74B126B6"/>
    <w:rsid w:val="75093351"/>
    <w:rsid w:val="756D3BCD"/>
    <w:rsid w:val="75860AE3"/>
    <w:rsid w:val="76121767"/>
    <w:rsid w:val="761E666D"/>
    <w:rsid w:val="76295BE7"/>
    <w:rsid w:val="772514C5"/>
    <w:rsid w:val="775144A0"/>
    <w:rsid w:val="776C6A47"/>
    <w:rsid w:val="77756D20"/>
    <w:rsid w:val="77950D69"/>
    <w:rsid w:val="77B57743"/>
    <w:rsid w:val="77CB4EBF"/>
    <w:rsid w:val="783E0BCB"/>
    <w:rsid w:val="78A31140"/>
    <w:rsid w:val="79414696"/>
    <w:rsid w:val="795D1CB9"/>
    <w:rsid w:val="79917F33"/>
    <w:rsid w:val="79E32400"/>
    <w:rsid w:val="7A090301"/>
    <w:rsid w:val="7AE06CB7"/>
    <w:rsid w:val="7B0B0111"/>
    <w:rsid w:val="7B347DA6"/>
    <w:rsid w:val="7B690C89"/>
    <w:rsid w:val="7B9438EC"/>
    <w:rsid w:val="7BBF2621"/>
    <w:rsid w:val="7BCD0F11"/>
    <w:rsid w:val="7BD776F2"/>
    <w:rsid w:val="7BF300F2"/>
    <w:rsid w:val="7BFA35E6"/>
    <w:rsid w:val="7C1B5D47"/>
    <w:rsid w:val="7D507DCD"/>
    <w:rsid w:val="7D5723E3"/>
    <w:rsid w:val="7D6207E8"/>
    <w:rsid w:val="7D903B99"/>
    <w:rsid w:val="7DB91925"/>
    <w:rsid w:val="7DD10DE3"/>
    <w:rsid w:val="7DF57241"/>
    <w:rsid w:val="7E090DB5"/>
    <w:rsid w:val="7E4B6D14"/>
    <w:rsid w:val="7E5D0112"/>
    <w:rsid w:val="7E6C3904"/>
    <w:rsid w:val="7E9D6AAF"/>
    <w:rsid w:val="7EA40D98"/>
    <w:rsid w:val="7ECA2252"/>
    <w:rsid w:val="7EF36949"/>
    <w:rsid w:val="7F190C02"/>
    <w:rsid w:val="7F20325E"/>
    <w:rsid w:val="7F463461"/>
    <w:rsid w:val="7F472466"/>
    <w:rsid w:val="7FA1425B"/>
    <w:rsid w:val="7FA9210B"/>
    <w:rsid w:val="7FC2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0A795"/>
  <w15:docId w15:val="{5474DCEF-4F30-D944-ABC0-030532D0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character" w:styleId="a4">
    <w:name w:val="Hyperlink"/>
    <w:qFormat/>
    <w:rPr>
      <w:rFonts w:ascii="Times New Roman" w:eastAsia="宋体" w:hAnsi="Times New Roman"/>
      <w:color w:val="008000"/>
      <w:u w:val="non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语法格式"/>
    <w:basedOn w:val="a"/>
    <w:next w:val="a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18"/>
    </w:rPr>
  </w:style>
  <w:style w:type="paragraph" w:customStyle="1" w:styleId="50">
    <w:name w:val="标题5"/>
    <w:basedOn w:val="5"/>
    <w:qFormat/>
    <w:rPr>
      <w:sz w:val="24"/>
    </w:rPr>
  </w:style>
  <w:style w:type="character" w:customStyle="1" w:styleId="HTML0">
    <w:name w:val="HTML 预设格式 字符"/>
    <w:basedOn w:val="a0"/>
    <w:link w:val="HTML"/>
    <w:rsid w:val="00E2337F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C:\Users\Administrator\AppData\Local\Kingsoft\WPS Cloud Files\userdata\qing\filecache\account_148538490\675643761796465EAE3D47D47498CDAB\模板文件.dotx</Template>
  <TotalTime>1</TotalTime>
  <Pages>20</Pages>
  <Words>1830</Words>
  <Characters>10435</Characters>
  <Application>Microsoft Office Word</Application>
  <DocSecurity>0</DocSecurity>
  <Lines>86</Lines>
  <Paragraphs>24</Paragraphs>
  <ScaleCrop>false</ScaleCrop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2</cp:revision>
  <dcterms:created xsi:type="dcterms:W3CDTF">2017-07-25T14:07:00Z</dcterms:created>
  <dcterms:modified xsi:type="dcterms:W3CDTF">2018-12-10T07:25:00Z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