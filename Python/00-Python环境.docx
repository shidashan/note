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ubuntu16.04自带python的环境，不用进行python环境安装，在安装好环境的虚拟机中，提供了py2,py3,django_py2,tornado_py2,spider_py2,django_py3的虚拟环境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升级python包管理工具pip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备注：当你想升级一个包的时候 pip install --upgrade 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python虚拟环境安装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easy_install virtualenvwrapper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上述工具装好后找不到mkvirtualenv命令，需要执行以下环境变量设置。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创建目录用来存放虚拟环境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$HOME/.virtualenvs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WORKON_HOME=$HOME/.virtualenvs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/usr/local/bin/virtualenvwrapper.sh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创建python虚拟环境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mkvirtualenv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删除(慎用)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rmvirtualenv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2版本开发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创建python2的虚拟开发环境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mkvirtualenv -p /usr/bin/python2.7 py2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使用python2.7+django1.7.8环境，你应该安装如下环境：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(py2)python@ubuntu:~$ pip freeze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pip==8.1.0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Django==1.7.8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ipdb==0.8.1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ipython==3.2.0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Pillow==2.8.2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把以上包名存储到package_py2.txt，在你的python虚拟环境中，运行: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package_py2.txt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3版本开发 我们的课程基于Python2.7，因为很多第三方库还没有过度到python3系列。 创建python3的虚拟开发环境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mkvirtualenv -p /usr/bin/python3.4 py3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使用python3.4+django1.9.4环境，你应该安装如下环境：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(py3)python@ubuntu:~$ pip freeze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pip==8.1.0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Django==1.9.4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ipdb==0.8.1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ipython==4.1.2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Pillow==2.8.2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把以上包名存储到package_py3.txt，在你的python虚拟环境中，运行: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package_py3.txt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pip命令速查 查看已安装的包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show --files SomePackage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检查哪些包需要更新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list --outdated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SomePackage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uninstall SomePackage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--help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2.基础组件包安装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在我们提供的虚拟机中，都安装过了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mysql-server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libmysqlclient-dev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注意安装server端的时候会提示输入密码，记住这个密码。然后通过命令登入数据库，如图： 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redis-server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通过redis-cli登入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详情请参考 http://blog.csdn.net/zgf19930504/article/details/52045600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postgresql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libpq-dev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elasticsearch安装(django项目使用)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3.django环境安装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我们将虚拟环境所需的包全部放在install.txt,以下是django_py3项目所需环境：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django==1.7.4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Pillow==2.8.2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amqp==1.4.9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anyjson==0.3.3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billiard==3.3.0.23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celery==3.1.23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decorator==4.0.10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Django==1.7.8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django-haystack==2.5.0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django-redis-sessions==0.5.6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ipdb==0.8.1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ipython-genutils==0.1.0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jsonfield==1.0.3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kombu==3.0.35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psycopg2==2.6.2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pytz==2016.6.1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redis==2.10.5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setuptools==25.1.0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wheel==0.29.0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执行pip3 install -r instal.txt命令即可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4.tornado环境安装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在tornado_py2虚拟环境中安装：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ipython==4.2.0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ipython-genutils==0.1.0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pingpp==2.0.11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pycrypto==2.6.1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qiniu==7.0.7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redis==2.10.5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requests==2.10.0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tornado==4.3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MySQL-python==1.2.5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SQLAlchemy==1.0.14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5.spider环境安装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在spider_py2虚拟环境中安装：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attrs==16.0.0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backports-abc==0.4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backports.ssl-match-hostname==3.5.0.1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BeautifulSoup==3.2.1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beautifulsoup4==4.4.1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boto==2.38.0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certifi==2016.2.28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cffi==1.7.0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chardet==2.3.0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CherryPy==3.5.0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click==6.6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cryptography==1.4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cssselect==0.9.2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cssutils==1.0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Cython==0.24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decorator==4.0.6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Django==1.8.7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dnspython==1.12.0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easydict==1.6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enum34==1.1.6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feedparser==5.1.3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greenlet==0.4.10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html5lib==0.999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idna==2.1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ipaddress==1.0.16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ipython==2.4.1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jieba==0.38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jsonpath==0.54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lxml==3.5.0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Markdown==2.6.6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mechanize==0.2.5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motor==0.2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motorengine==0.9.0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mysqlclient==1.3.7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ndg-httpsclient==0.4.0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netifaces==0.10.4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nltk==3.2.1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parsel==1.0.2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pbr==1.9.1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pexpect==4.0.1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Pillow==3.3.0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pip==8.1.2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pkg-resources==0.0.0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poster==0.8.1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ptyprocess==0.5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pyasn1==0.1.9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pyasn1-modules==0.0.8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pybloomfilter==1.0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pybloomfiltermmap==0.3.12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pycparser==2.14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pycrypto==2.6.1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PyDispatcher==2.0.5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Pygments==2.1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pymongo==2.7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pyOpenSSL==16.0.0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python-dateutil==2.4.2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pytz==2014.10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PyYAML==3.11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queuelib==1.4.2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redis==2.10.5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repoze.lru==0.6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requests==2.10.0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Routes==2.2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rq==0.6.0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Scrapy==1.1.0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scrapy-redis==0.6.3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scrapyd==1.1.0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scrapyd-client==1.0.1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selenium==2.53.6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service-identity==16.0.0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setuptools==25.1.0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simplegeneric==0.8.1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singledispatch==3.4.0.3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six==1.10.0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sqlparse==0.1.18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stevedore==1.13.0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tornado==4.3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Twisted==16.2.0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urllib3==1.13.1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w3lib==1.14.2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WebOb==1.5.1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wheel==0.29.0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zope.interface==4.2.0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36"/>
          <w:szCs w:val="36"/>
        </w:rPr>
        <w:t>sublime text安装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进入提供的相关环境sublime Text目录，点击运行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36"/>
          <w:szCs w:val="36"/>
        </w:rPr>
        <w:t>调出installpackage界面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ctrl + shift + 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install package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常用工具包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AdvancedNewFile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Djaneiro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Emmet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less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Side Bar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HTML/CSS/JS Prettify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Python PEP8 Autoformat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SublimeCodeIntel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ColorPicker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OmniMarkupPreviewer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常用包使用说明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AdvancedNewFile 可以创建文件，也可以连目录和文件都创建 win+alt+n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Djaneiro django一些语法快速补齐功能，参考如下 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4"/>
          <w:szCs w:val="24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4"/>
          <w:szCs w:val="24"/>
          <w:u w:val="none"/>
        </w:rPr>
        <w:instrText xml:space="preserve"> HYPERLINK "https://packagecontrol.io/packages/Djaneiro" \t "E:/Downloads/_book/chapter1/_blank"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4"/>
          <w:szCs w:val="24"/>
          <w:u w:val="none"/>
        </w:rPr>
        <w:fldChar w:fldCharType="separate"/>
      </w: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4"/>
          <w:szCs w:val="24"/>
          <w:u w:val="none"/>
        </w:rPr>
        <w:t>https://packagecontrol.io/packages/Djaneiro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Emmet 快速缩写html,tab补齐,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代码简写扩展神器 ul#test&gt;li*4 Ctrl+e展开上述指令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html:5    补齐html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p.foo     补齐class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p#foo     补齐id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&gt;         子元素符号，表示嵌套的元素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+         同级标签符号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^         可以使该符号前的标签提升一行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Git 集成git ctrl+shift+p 输入git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Side Bar 折叠目录树 ctrl+k ctrl+b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HTML/CSS/JS Prettify 格式化代码 鼠标右键，从里面选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Python PEP8 Autoformat 格式化python代码 ctrl+shift+r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SublimeCodeIntel 自动匹配补全代码 ctrl+f3 调到变量定义的地方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ColorPicker 屏幕拾色器 ctrl+shift+c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ConvertToUTF8 直接在菜单栏中可以转，专为中文设计</w:t>
      </w:r>
    </w:p>
    <w:p/>
    <w:p/>
    <w:p>
      <w:pPr>
        <w:rPr>
          <w:rStyle w:val="9"/>
          <w:rFonts w:ascii="Helvetica Neue" w:hAnsi="Helvetica Neue" w:eastAsia="Helvetica Neue" w:cs="Helvetica Neue"/>
          <w:b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Style w:val="9"/>
          <w:rFonts w:ascii="Helvetica Neue" w:hAnsi="Helvetica Neue" w:eastAsia="Helvetica Neue" w:cs="Helvetica Neue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在Ubuntu内安装软件，我们需要连接 Internet互联网！2.如果安装软件失败： 更换网易等国内服务器源： 设置 - 软件更新 - 更新管理器设置 - 选择上面的Ubuntu软件 – 点击下载自: 选择其他站点… - 选择 mirrors.aliyun.com – 选择服务器 – 关闭窗口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53A4A"/>
    <w:rsid w:val="00300731"/>
    <w:rsid w:val="00427384"/>
    <w:rsid w:val="005359F7"/>
    <w:rsid w:val="0056234A"/>
    <w:rsid w:val="007D1737"/>
    <w:rsid w:val="00B043EB"/>
    <w:rsid w:val="00B36EBE"/>
    <w:rsid w:val="010A61EB"/>
    <w:rsid w:val="010C15E7"/>
    <w:rsid w:val="013F03B8"/>
    <w:rsid w:val="018A43A4"/>
    <w:rsid w:val="0197203C"/>
    <w:rsid w:val="01A85ACE"/>
    <w:rsid w:val="01C42B2C"/>
    <w:rsid w:val="01EB05AA"/>
    <w:rsid w:val="01EF67F3"/>
    <w:rsid w:val="021007B3"/>
    <w:rsid w:val="02107C23"/>
    <w:rsid w:val="023A3474"/>
    <w:rsid w:val="02986FBA"/>
    <w:rsid w:val="02A55247"/>
    <w:rsid w:val="030D7AC0"/>
    <w:rsid w:val="034D35E1"/>
    <w:rsid w:val="03A351B8"/>
    <w:rsid w:val="03B57064"/>
    <w:rsid w:val="041B6BAC"/>
    <w:rsid w:val="04464AF9"/>
    <w:rsid w:val="04833F3F"/>
    <w:rsid w:val="049C616A"/>
    <w:rsid w:val="04A74B9D"/>
    <w:rsid w:val="054A73F4"/>
    <w:rsid w:val="055866A0"/>
    <w:rsid w:val="064F0A2A"/>
    <w:rsid w:val="06EE3A0D"/>
    <w:rsid w:val="07411A90"/>
    <w:rsid w:val="074732B3"/>
    <w:rsid w:val="078E47DB"/>
    <w:rsid w:val="07C41673"/>
    <w:rsid w:val="07E0483F"/>
    <w:rsid w:val="080024BC"/>
    <w:rsid w:val="087818F4"/>
    <w:rsid w:val="08A053B6"/>
    <w:rsid w:val="08DC0F71"/>
    <w:rsid w:val="09660017"/>
    <w:rsid w:val="096C0EFC"/>
    <w:rsid w:val="09704FDC"/>
    <w:rsid w:val="09E577A6"/>
    <w:rsid w:val="0A11734F"/>
    <w:rsid w:val="0A2A417C"/>
    <w:rsid w:val="0A6D451A"/>
    <w:rsid w:val="0A7D22B8"/>
    <w:rsid w:val="0BCB294B"/>
    <w:rsid w:val="0C0F73C8"/>
    <w:rsid w:val="0C2A4C9C"/>
    <w:rsid w:val="0C51551E"/>
    <w:rsid w:val="0C574733"/>
    <w:rsid w:val="0C746903"/>
    <w:rsid w:val="0C8B73D1"/>
    <w:rsid w:val="0C9A511D"/>
    <w:rsid w:val="0D1A5295"/>
    <w:rsid w:val="0D521790"/>
    <w:rsid w:val="0D672AEE"/>
    <w:rsid w:val="0DD9020C"/>
    <w:rsid w:val="0DF21F56"/>
    <w:rsid w:val="0DF56155"/>
    <w:rsid w:val="0E035906"/>
    <w:rsid w:val="0E5F5809"/>
    <w:rsid w:val="0E6F7E22"/>
    <w:rsid w:val="0E9E501F"/>
    <w:rsid w:val="0EE5354E"/>
    <w:rsid w:val="0F1604C7"/>
    <w:rsid w:val="0F66250E"/>
    <w:rsid w:val="0FB17D11"/>
    <w:rsid w:val="0FB975C5"/>
    <w:rsid w:val="0FCD374E"/>
    <w:rsid w:val="0FEA5295"/>
    <w:rsid w:val="10B75C22"/>
    <w:rsid w:val="10CE49B9"/>
    <w:rsid w:val="10D67DE7"/>
    <w:rsid w:val="10E729E6"/>
    <w:rsid w:val="114D5723"/>
    <w:rsid w:val="115718FB"/>
    <w:rsid w:val="11865335"/>
    <w:rsid w:val="11B748AE"/>
    <w:rsid w:val="12160A9C"/>
    <w:rsid w:val="12FC6624"/>
    <w:rsid w:val="130B6CE4"/>
    <w:rsid w:val="133B6107"/>
    <w:rsid w:val="13884AE7"/>
    <w:rsid w:val="13A42E1F"/>
    <w:rsid w:val="13A96543"/>
    <w:rsid w:val="13C65A7F"/>
    <w:rsid w:val="14224499"/>
    <w:rsid w:val="1426663F"/>
    <w:rsid w:val="14FB76B3"/>
    <w:rsid w:val="151C136C"/>
    <w:rsid w:val="151C3775"/>
    <w:rsid w:val="153B768E"/>
    <w:rsid w:val="15AD2651"/>
    <w:rsid w:val="15C00F96"/>
    <w:rsid w:val="164334F4"/>
    <w:rsid w:val="165A00E3"/>
    <w:rsid w:val="174F0BAB"/>
    <w:rsid w:val="174F40F1"/>
    <w:rsid w:val="178961E5"/>
    <w:rsid w:val="179F0F93"/>
    <w:rsid w:val="17A44751"/>
    <w:rsid w:val="17AD31C8"/>
    <w:rsid w:val="17C309B8"/>
    <w:rsid w:val="181E53AD"/>
    <w:rsid w:val="183324F8"/>
    <w:rsid w:val="18794E9A"/>
    <w:rsid w:val="187B27F1"/>
    <w:rsid w:val="18A83425"/>
    <w:rsid w:val="198B2906"/>
    <w:rsid w:val="19A234B7"/>
    <w:rsid w:val="19A94BD0"/>
    <w:rsid w:val="19FD18D5"/>
    <w:rsid w:val="1A68258E"/>
    <w:rsid w:val="1A79463B"/>
    <w:rsid w:val="1A821250"/>
    <w:rsid w:val="1AA844C7"/>
    <w:rsid w:val="1AF33D35"/>
    <w:rsid w:val="1B820CDA"/>
    <w:rsid w:val="1BA440FC"/>
    <w:rsid w:val="1C9216EC"/>
    <w:rsid w:val="1CD03D78"/>
    <w:rsid w:val="1DC44DD1"/>
    <w:rsid w:val="1E0E0282"/>
    <w:rsid w:val="1E300948"/>
    <w:rsid w:val="1E672820"/>
    <w:rsid w:val="1E6E3247"/>
    <w:rsid w:val="1EA707F2"/>
    <w:rsid w:val="1EAA5475"/>
    <w:rsid w:val="1EB10C45"/>
    <w:rsid w:val="1F6267D2"/>
    <w:rsid w:val="1FD71DE5"/>
    <w:rsid w:val="1FE36B2E"/>
    <w:rsid w:val="1FF977B2"/>
    <w:rsid w:val="204B2BB1"/>
    <w:rsid w:val="207D0137"/>
    <w:rsid w:val="20882E6F"/>
    <w:rsid w:val="20B46BCC"/>
    <w:rsid w:val="20C95074"/>
    <w:rsid w:val="20CD5CF5"/>
    <w:rsid w:val="21303DE3"/>
    <w:rsid w:val="214A0FE6"/>
    <w:rsid w:val="21587E11"/>
    <w:rsid w:val="21A033A7"/>
    <w:rsid w:val="21AE6757"/>
    <w:rsid w:val="21D35105"/>
    <w:rsid w:val="22042AD9"/>
    <w:rsid w:val="22210B44"/>
    <w:rsid w:val="22617E5A"/>
    <w:rsid w:val="22631332"/>
    <w:rsid w:val="2275596A"/>
    <w:rsid w:val="22824EFC"/>
    <w:rsid w:val="2287207D"/>
    <w:rsid w:val="22B551AB"/>
    <w:rsid w:val="23B32888"/>
    <w:rsid w:val="23C27F33"/>
    <w:rsid w:val="241035F8"/>
    <w:rsid w:val="2449102A"/>
    <w:rsid w:val="24737419"/>
    <w:rsid w:val="24975357"/>
    <w:rsid w:val="24C316E1"/>
    <w:rsid w:val="24E05F93"/>
    <w:rsid w:val="253E50CC"/>
    <w:rsid w:val="25580995"/>
    <w:rsid w:val="256824FB"/>
    <w:rsid w:val="256D23D7"/>
    <w:rsid w:val="257C6674"/>
    <w:rsid w:val="258E7D0F"/>
    <w:rsid w:val="25966028"/>
    <w:rsid w:val="26407599"/>
    <w:rsid w:val="26463520"/>
    <w:rsid w:val="26633BDC"/>
    <w:rsid w:val="26C27265"/>
    <w:rsid w:val="26C72F2F"/>
    <w:rsid w:val="2705413B"/>
    <w:rsid w:val="2727130E"/>
    <w:rsid w:val="27EF5738"/>
    <w:rsid w:val="282370F3"/>
    <w:rsid w:val="28274AFC"/>
    <w:rsid w:val="28490FEE"/>
    <w:rsid w:val="285C5240"/>
    <w:rsid w:val="29983D0A"/>
    <w:rsid w:val="29C07E9D"/>
    <w:rsid w:val="2A4B6481"/>
    <w:rsid w:val="2A7C739A"/>
    <w:rsid w:val="2A814619"/>
    <w:rsid w:val="2B824D99"/>
    <w:rsid w:val="2C32465B"/>
    <w:rsid w:val="2CC452E3"/>
    <w:rsid w:val="2CCD4AA3"/>
    <w:rsid w:val="2CF16742"/>
    <w:rsid w:val="2D0054CF"/>
    <w:rsid w:val="2D005FDA"/>
    <w:rsid w:val="2D28496F"/>
    <w:rsid w:val="2DBC04CA"/>
    <w:rsid w:val="2DCD7EC5"/>
    <w:rsid w:val="2E11760C"/>
    <w:rsid w:val="2E6026E6"/>
    <w:rsid w:val="2E731C66"/>
    <w:rsid w:val="2E8217C0"/>
    <w:rsid w:val="2EAF60B3"/>
    <w:rsid w:val="2F2A6A2B"/>
    <w:rsid w:val="2F783321"/>
    <w:rsid w:val="2FB06AC6"/>
    <w:rsid w:val="307B4682"/>
    <w:rsid w:val="308B7D05"/>
    <w:rsid w:val="316A6488"/>
    <w:rsid w:val="31881F5E"/>
    <w:rsid w:val="319C674E"/>
    <w:rsid w:val="32356F45"/>
    <w:rsid w:val="324E7CF5"/>
    <w:rsid w:val="328C1485"/>
    <w:rsid w:val="32B15359"/>
    <w:rsid w:val="32DA51FA"/>
    <w:rsid w:val="32FF0318"/>
    <w:rsid w:val="334F67A2"/>
    <w:rsid w:val="34B7514F"/>
    <w:rsid w:val="34FB7456"/>
    <w:rsid w:val="36583EFC"/>
    <w:rsid w:val="36B31E62"/>
    <w:rsid w:val="37571F16"/>
    <w:rsid w:val="376050B4"/>
    <w:rsid w:val="38191E5A"/>
    <w:rsid w:val="38740F18"/>
    <w:rsid w:val="388A5180"/>
    <w:rsid w:val="38C76AD4"/>
    <w:rsid w:val="38D26C1C"/>
    <w:rsid w:val="38D92D38"/>
    <w:rsid w:val="39B815E8"/>
    <w:rsid w:val="39BB1619"/>
    <w:rsid w:val="39C12455"/>
    <w:rsid w:val="3A0520DE"/>
    <w:rsid w:val="3A3D2404"/>
    <w:rsid w:val="3A811592"/>
    <w:rsid w:val="3AA46F36"/>
    <w:rsid w:val="3B0872AF"/>
    <w:rsid w:val="3B174F85"/>
    <w:rsid w:val="3C28327C"/>
    <w:rsid w:val="3C422E28"/>
    <w:rsid w:val="3D352C36"/>
    <w:rsid w:val="3D6B10EE"/>
    <w:rsid w:val="3DB53D0B"/>
    <w:rsid w:val="3E1E4E41"/>
    <w:rsid w:val="3EC26E6B"/>
    <w:rsid w:val="3F4D31F8"/>
    <w:rsid w:val="3FAC197E"/>
    <w:rsid w:val="41150329"/>
    <w:rsid w:val="413C637C"/>
    <w:rsid w:val="417B2A63"/>
    <w:rsid w:val="417D1521"/>
    <w:rsid w:val="41930761"/>
    <w:rsid w:val="41A55CFA"/>
    <w:rsid w:val="41B93432"/>
    <w:rsid w:val="41F462BF"/>
    <w:rsid w:val="42A91EC0"/>
    <w:rsid w:val="42C42EEA"/>
    <w:rsid w:val="42D4120A"/>
    <w:rsid w:val="433601C4"/>
    <w:rsid w:val="4337708B"/>
    <w:rsid w:val="433C5840"/>
    <w:rsid w:val="43561044"/>
    <w:rsid w:val="4371502E"/>
    <w:rsid w:val="43784C58"/>
    <w:rsid w:val="438721E3"/>
    <w:rsid w:val="43AD7C92"/>
    <w:rsid w:val="43CB4894"/>
    <w:rsid w:val="43FF4544"/>
    <w:rsid w:val="44051FAD"/>
    <w:rsid w:val="443D79A9"/>
    <w:rsid w:val="444A34BA"/>
    <w:rsid w:val="448E321D"/>
    <w:rsid w:val="44BC60B5"/>
    <w:rsid w:val="44C0666A"/>
    <w:rsid w:val="44D34942"/>
    <w:rsid w:val="44E73829"/>
    <w:rsid w:val="44F31979"/>
    <w:rsid w:val="44FE316F"/>
    <w:rsid w:val="451A2883"/>
    <w:rsid w:val="45227363"/>
    <w:rsid w:val="45744229"/>
    <w:rsid w:val="458477B0"/>
    <w:rsid w:val="4593121D"/>
    <w:rsid w:val="45D0648B"/>
    <w:rsid w:val="4692705E"/>
    <w:rsid w:val="46A82B9A"/>
    <w:rsid w:val="46CB362B"/>
    <w:rsid w:val="47131831"/>
    <w:rsid w:val="473B7633"/>
    <w:rsid w:val="47915BDB"/>
    <w:rsid w:val="47FC467A"/>
    <w:rsid w:val="480B123C"/>
    <w:rsid w:val="49156D7C"/>
    <w:rsid w:val="49293DE8"/>
    <w:rsid w:val="4AB34F80"/>
    <w:rsid w:val="4ABB2932"/>
    <w:rsid w:val="4AE9665F"/>
    <w:rsid w:val="4AF204A9"/>
    <w:rsid w:val="4AFE665A"/>
    <w:rsid w:val="4B0B40AB"/>
    <w:rsid w:val="4B22101B"/>
    <w:rsid w:val="4B407108"/>
    <w:rsid w:val="4B632776"/>
    <w:rsid w:val="4B636D48"/>
    <w:rsid w:val="4B700D0A"/>
    <w:rsid w:val="4B9A550F"/>
    <w:rsid w:val="4B9C4B01"/>
    <w:rsid w:val="4CDD6CF3"/>
    <w:rsid w:val="4CE5388D"/>
    <w:rsid w:val="4D1B6800"/>
    <w:rsid w:val="4D7C7811"/>
    <w:rsid w:val="4E2F7957"/>
    <w:rsid w:val="4E3568C7"/>
    <w:rsid w:val="4EC24204"/>
    <w:rsid w:val="4EE614DB"/>
    <w:rsid w:val="4F1028AC"/>
    <w:rsid w:val="4F141643"/>
    <w:rsid w:val="4F5A729E"/>
    <w:rsid w:val="4FDF37C9"/>
    <w:rsid w:val="51224F00"/>
    <w:rsid w:val="515D37C4"/>
    <w:rsid w:val="5181264A"/>
    <w:rsid w:val="519A2066"/>
    <w:rsid w:val="52277201"/>
    <w:rsid w:val="52604782"/>
    <w:rsid w:val="52C232EE"/>
    <w:rsid w:val="536F4CA5"/>
    <w:rsid w:val="53A32D62"/>
    <w:rsid w:val="53FB2869"/>
    <w:rsid w:val="54214BD1"/>
    <w:rsid w:val="54844D76"/>
    <w:rsid w:val="54853151"/>
    <w:rsid w:val="548A7E97"/>
    <w:rsid w:val="54DD11FE"/>
    <w:rsid w:val="556262EE"/>
    <w:rsid w:val="55986EB3"/>
    <w:rsid w:val="55A25ED2"/>
    <w:rsid w:val="55D02547"/>
    <w:rsid w:val="55DE77D7"/>
    <w:rsid w:val="56031D51"/>
    <w:rsid w:val="56177121"/>
    <w:rsid w:val="566C7912"/>
    <w:rsid w:val="567371B8"/>
    <w:rsid w:val="567C6C94"/>
    <w:rsid w:val="568D18E7"/>
    <w:rsid w:val="56A46057"/>
    <w:rsid w:val="56C73E54"/>
    <w:rsid w:val="572D6C3D"/>
    <w:rsid w:val="579852E4"/>
    <w:rsid w:val="57D513D2"/>
    <w:rsid w:val="57D7358D"/>
    <w:rsid w:val="57EC4683"/>
    <w:rsid w:val="57FF7643"/>
    <w:rsid w:val="585B26FA"/>
    <w:rsid w:val="596540B6"/>
    <w:rsid w:val="59B1118F"/>
    <w:rsid w:val="59C702D4"/>
    <w:rsid w:val="5A214BCD"/>
    <w:rsid w:val="5A2A69D5"/>
    <w:rsid w:val="5A6F18AB"/>
    <w:rsid w:val="5A895DD6"/>
    <w:rsid w:val="5B1B51F8"/>
    <w:rsid w:val="5B2A68EA"/>
    <w:rsid w:val="5B4D5200"/>
    <w:rsid w:val="5B715F3E"/>
    <w:rsid w:val="5B7A61EA"/>
    <w:rsid w:val="5BCA78DA"/>
    <w:rsid w:val="5C4467DA"/>
    <w:rsid w:val="5CDA7E28"/>
    <w:rsid w:val="5CFA3236"/>
    <w:rsid w:val="5D445A6E"/>
    <w:rsid w:val="5DCA2B54"/>
    <w:rsid w:val="5DD02244"/>
    <w:rsid w:val="5DD90D31"/>
    <w:rsid w:val="5E0F7EE2"/>
    <w:rsid w:val="5E203874"/>
    <w:rsid w:val="5E584CB7"/>
    <w:rsid w:val="5EA67BCB"/>
    <w:rsid w:val="5EFA0F6E"/>
    <w:rsid w:val="5F4F4230"/>
    <w:rsid w:val="60965FE3"/>
    <w:rsid w:val="60A45934"/>
    <w:rsid w:val="60B716BF"/>
    <w:rsid w:val="60C64276"/>
    <w:rsid w:val="61813AE5"/>
    <w:rsid w:val="618B6B32"/>
    <w:rsid w:val="61AE48FF"/>
    <w:rsid w:val="61BB154F"/>
    <w:rsid w:val="61D052B2"/>
    <w:rsid w:val="62B8450C"/>
    <w:rsid w:val="62CA5C0F"/>
    <w:rsid w:val="63103EE6"/>
    <w:rsid w:val="63105088"/>
    <w:rsid w:val="63324E00"/>
    <w:rsid w:val="63A44114"/>
    <w:rsid w:val="64023DFA"/>
    <w:rsid w:val="645A4352"/>
    <w:rsid w:val="64622E0B"/>
    <w:rsid w:val="649701E1"/>
    <w:rsid w:val="649E5F7D"/>
    <w:rsid w:val="64A93805"/>
    <w:rsid w:val="64F24841"/>
    <w:rsid w:val="65297108"/>
    <w:rsid w:val="65300C03"/>
    <w:rsid w:val="659229F3"/>
    <w:rsid w:val="660F7001"/>
    <w:rsid w:val="665873F5"/>
    <w:rsid w:val="66950CE4"/>
    <w:rsid w:val="66D6490A"/>
    <w:rsid w:val="670234B7"/>
    <w:rsid w:val="671F0CC2"/>
    <w:rsid w:val="676D7E49"/>
    <w:rsid w:val="67810F60"/>
    <w:rsid w:val="67AC14B9"/>
    <w:rsid w:val="67D85098"/>
    <w:rsid w:val="67F34F8F"/>
    <w:rsid w:val="697D791A"/>
    <w:rsid w:val="698E76AE"/>
    <w:rsid w:val="699132A2"/>
    <w:rsid w:val="69E71361"/>
    <w:rsid w:val="6A6409FE"/>
    <w:rsid w:val="6A7A2A0D"/>
    <w:rsid w:val="6AAB5FD3"/>
    <w:rsid w:val="6ABE5D5E"/>
    <w:rsid w:val="6BA0355C"/>
    <w:rsid w:val="6BC361E2"/>
    <w:rsid w:val="6BC6765A"/>
    <w:rsid w:val="6BD3093F"/>
    <w:rsid w:val="6C4D3B2C"/>
    <w:rsid w:val="6C9C7811"/>
    <w:rsid w:val="6CDF5CF8"/>
    <w:rsid w:val="6D0E2B59"/>
    <w:rsid w:val="6D481CD6"/>
    <w:rsid w:val="6D63266D"/>
    <w:rsid w:val="6DAB52F4"/>
    <w:rsid w:val="6E293898"/>
    <w:rsid w:val="6F115EE9"/>
    <w:rsid w:val="6F846C5E"/>
    <w:rsid w:val="6FC7274D"/>
    <w:rsid w:val="6FD441CE"/>
    <w:rsid w:val="70447547"/>
    <w:rsid w:val="709E2190"/>
    <w:rsid w:val="709E6AC0"/>
    <w:rsid w:val="70BF3DED"/>
    <w:rsid w:val="70C10EB7"/>
    <w:rsid w:val="70D71E7F"/>
    <w:rsid w:val="716B0846"/>
    <w:rsid w:val="71C165B2"/>
    <w:rsid w:val="726D2D0D"/>
    <w:rsid w:val="72994A48"/>
    <w:rsid w:val="72D22B05"/>
    <w:rsid w:val="72EF5B9B"/>
    <w:rsid w:val="735B090F"/>
    <w:rsid w:val="75093351"/>
    <w:rsid w:val="75860AE3"/>
    <w:rsid w:val="75DD3C2A"/>
    <w:rsid w:val="76121767"/>
    <w:rsid w:val="76206555"/>
    <w:rsid w:val="76824F39"/>
    <w:rsid w:val="772514C5"/>
    <w:rsid w:val="775144A0"/>
    <w:rsid w:val="776C6A47"/>
    <w:rsid w:val="77B57743"/>
    <w:rsid w:val="77C1623D"/>
    <w:rsid w:val="77C56C57"/>
    <w:rsid w:val="783E0BCB"/>
    <w:rsid w:val="795D1CB9"/>
    <w:rsid w:val="79917F33"/>
    <w:rsid w:val="7B294B7B"/>
    <w:rsid w:val="7B347DA6"/>
    <w:rsid w:val="7B582F42"/>
    <w:rsid w:val="7B9438EC"/>
    <w:rsid w:val="7BCD0F11"/>
    <w:rsid w:val="7BD776F2"/>
    <w:rsid w:val="7CA07A12"/>
    <w:rsid w:val="7CEB481D"/>
    <w:rsid w:val="7D507DCD"/>
    <w:rsid w:val="7D6207E8"/>
    <w:rsid w:val="7DA73D5B"/>
    <w:rsid w:val="7DF57241"/>
    <w:rsid w:val="7E2225BA"/>
    <w:rsid w:val="7E2927C8"/>
    <w:rsid w:val="7E566E0F"/>
    <w:rsid w:val="7E6C3904"/>
    <w:rsid w:val="7E9D6AAF"/>
    <w:rsid w:val="7ED76D4A"/>
    <w:rsid w:val="7F463461"/>
    <w:rsid w:val="7F5E7863"/>
    <w:rsid w:val="7F6E39EE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rFonts w:ascii="Times New Roman" w:hAnsi="Times New Roman" w:eastAsia="宋体"/>
      <w:color w:val="008000"/>
      <w:u w:val="non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5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2018-01-07T07:34:43Z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