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Python简介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Hello World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在CMD中，输入：python -V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可以查看python版本；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python 即可开启python的命令行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回车即可实现hello world程序。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当然我们也可以编写一个文件：test.py，将上述内容书写在这个文件内，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在命令行中使用 python test.py  一样可以实现hello world。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基本语法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注释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 我是单行注释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'hello world'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'''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 xml:space="preserve">     我是多行注释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 xml:space="preserve">     多行注释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'''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#如果直接在程序中用到了中文，可能会报错，解决办法是加入以下注释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#coding=utf-8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'你好'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963035"/>
            <wp:effectExtent l="0" t="0" r="12065" b="18415"/>
            <wp:docPr id="30" name="图片 30" descr="Snip20161219_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Snip20161219_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在python中，只要定义了一个变量，而且它有数据，那么它的类型就已经确定了，不需要咱们开发者主动的去说明它的类型，系统会自动辨别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可以使用type(变量的名字)，来查看变量的类型。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num1 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24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num2 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32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(num1 + num2)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(num2))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标识符由字母、下划线和数字组成，且数字不能开头，python中的标识符是区分大小写的。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标识符命名原则：驼峰命名法  myName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python一些具有特殊功能的标识符，这就是所谓的关键字。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可以使用命令查看python的关键字有哪些：</w:t>
      </w:r>
    </w:p>
    <w:p>
      <w:pPr>
        <w:ind w:firstLine="420" w:firstLineChars="0"/>
      </w:pPr>
      <w:r>
        <w:drawing>
          <wp:inline distT="0" distB="0" distL="114300" distR="114300">
            <wp:extent cx="5270500" cy="1478280"/>
            <wp:effectExtent l="0" t="0" r="6350" b="762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输出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#格式化输出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age 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name =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'lisi'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'我今年%d岁'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%age)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'我叫%s，我今年%d岁'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%(name,age))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#换行输出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'abcde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\n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fgh'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常用格式对照表</w:t>
      </w:r>
    </w:p>
    <w:p>
      <w:r>
        <w:drawing>
          <wp:inline distT="0" distB="0" distL="114300" distR="114300">
            <wp:extent cx="5114290" cy="5209540"/>
            <wp:effectExtent l="0" t="0" r="10160" b="1016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520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输入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name =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'请输入你的名字：'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'你输入的名字是：'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,name)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python2中的输入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在python2中，输入的函数是 raw_input()；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在python2中也有input()函数，用法也是输入，但是这个函数会把输入的一些式子进行解析并计算结果，并不是单纯的只记录内容。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运算符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算数运算符</w:t>
      </w:r>
    </w:p>
    <w:p>
      <w:r>
        <w:drawing>
          <wp:inline distT="0" distB="0" distL="114300" distR="114300">
            <wp:extent cx="5271770" cy="2333625"/>
            <wp:effectExtent l="0" t="0" r="5080" b="952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赋值运算符</w:t>
      </w:r>
    </w:p>
    <w:p>
      <w:r>
        <w:drawing>
          <wp:inline distT="0" distB="0" distL="114300" distR="114300">
            <wp:extent cx="5274310" cy="615950"/>
            <wp:effectExtent l="0" t="0" r="2540" b="1270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 复合运算符</w:t>
      </w:r>
    </w:p>
    <w:p>
      <w:r>
        <w:drawing>
          <wp:inline distT="0" distB="0" distL="114300" distR="114300">
            <wp:extent cx="5268595" cy="2728595"/>
            <wp:effectExtent l="0" t="0" r="8255" b="14605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2.5.4 关系运算符</w:t>
      </w:r>
    </w:p>
    <w:p>
      <w:r>
        <w:drawing>
          <wp:inline distT="0" distB="0" distL="114300" distR="114300">
            <wp:extent cx="4285615" cy="5247640"/>
            <wp:effectExtent l="0" t="0" r="635" b="1016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2.5.5 逻辑运算符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68975" cy="1988185"/>
            <wp:effectExtent l="0" t="0" r="3175" b="12065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数据类型转换</w:t>
      </w:r>
    </w:p>
    <w:p>
      <w:r>
        <w:drawing>
          <wp:inline distT="0" distB="0" distL="114300" distR="114300">
            <wp:extent cx="5269865" cy="4384040"/>
            <wp:effectExtent l="0" t="0" r="6985" b="1651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8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判断语句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age 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19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age &gt;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18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'成年了'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'未成年'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2.7.1 elif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score 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77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score&gt;=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 xml:space="preserve">90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and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score&lt;=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'本次考试，等级为A'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elif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score&gt;=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 xml:space="preserve">80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and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score&lt;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90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'本次考试，等级为B'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elif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score&gt;=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 xml:space="preserve">70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and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score&lt;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'本次考试，等级为C'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'考试成绩不理想'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注意：elif必须和if一起使用，否则出错。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2.7.2 if嵌套</w:t>
      </w:r>
    </w:p>
    <w:p>
      <w:r>
        <w:drawing>
          <wp:inline distT="0" distB="0" distL="114300" distR="114300">
            <wp:extent cx="4790440" cy="3752215"/>
            <wp:effectExtent l="0" t="0" r="10160" b="635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循环语句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2.8.1 while循环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while循环嵌套的就乘法表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i &lt;=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j 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j &lt;= i: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 xml:space="preserve">"%d*%d=%-2d "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% (j, i, i * j), </w:t>
            </w:r>
            <w:r>
              <w:rPr>
                <w:rFonts w:hint="eastAsia" w:ascii="宋体" w:hAnsi="宋体" w:eastAsia="宋体" w:cs="宋体"/>
                <w:color w:val="660099"/>
                <w:sz w:val="22"/>
                <w:szCs w:val="22"/>
                <w:shd w:val="clear" w:fill="FFFFFF"/>
              </w:rPr>
              <w:t>end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j +=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\n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i +=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2.8.2 for循环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name =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''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x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name: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(x)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"没有数据"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2.8.3 break与contune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break/continue只能用在循环中，除此以外不能单独使用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break/continue在嵌套循环中，只对最近的一层循环起作用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i &lt;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i = i +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'----'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i ==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continue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(i)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i &lt;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i = i +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'----'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i ==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(i)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字符串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2.9.1 下标与切片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#[起始位置:结束位置:步长]  没有给出值默认从0开始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name =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'abcdefg'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(name[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(name[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])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#切片：取下标0-2的字符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(name[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:])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#取下标2-最后的字符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(name[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:-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])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 取下标为1开始 到 最后第2个之间的字符:bcdef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(name[: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])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#abc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(name[:])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#abcdefg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(name[::])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#abcdefg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(name[::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])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#adg---每次取值的时候跳跃3个长度 adg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(name[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])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#输出空白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(name[::-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])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#geca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(name[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:-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])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#fd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#反转字符串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(name[::-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2.9.2 常见操作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检测str是否在字符串中，在--返回开始的索引，不在--返回-1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mystr.find(str, start=0, end=len(mystr))</w:t>
      </w:r>
    </w:p>
    <w:p>
      <w:r>
        <w:drawing>
          <wp:inline distT="0" distB="0" distL="114300" distR="114300">
            <wp:extent cx="3323590" cy="981075"/>
            <wp:effectExtent l="0" t="0" r="10160" b="9525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同理 rfind 从右边查找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与find一样，不过找不到会报异常；同理rindex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str在start和end之间，出现的次数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mystr.count(str, start=0, end=len(mystr))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str1替换str2，如果count置顶，则不允许替换超过count次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mystr.replace(str1, str2,  mystr.count(str1))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065" cy="1704975"/>
            <wp:effectExtent l="0" t="0" r="635" b="9525"/>
            <wp:docPr id="43" name="图片 43" descr="Snip20161219_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nip20161219_1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 str 为分隔符切片 mystr，如果 maxsplit有指定值，则仅分隔 maxsplit 个子字符串</w:t>
      </w:r>
    </w:p>
    <w:p>
      <w:r>
        <w:drawing>
          <wp:inline distT="0" distB="0" distL="114300" distR="114300">
            <wp:extent cx="5085715" cy="1685925"/>
            <wp:effectExtent l="0" t="0" r="635" b="9525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capitalize：把字符串的第一个字符大写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mystr.capitalize()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title：把字符串的每个单词首字母大写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&gt;&gt;&gt;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a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"hello itcast"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&gt;&gt;&gt;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a.title()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'Hello Itcast'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startswith：检查字符串是否是以 obj 开头, 是则返回 True，否则返回 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mystr.startswith(obj)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同理还有： endwith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lower：转换 mystr 中所有大写字符为小写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mystr.lower()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同理还有：upper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ljust：返回一个原字符串左对齐,并使用空格填充至长度 width 的新字符串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mystr.ljust(width)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同理还有右对齐 rjust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center：返回一个原字符串居中,并使用空格填充至长度 width 的新字符串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mystr.center(width)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lstrip：删除 mystr 左边的空白字符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mystr.lstrip()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同理还有rstrip strip（删除两边空白字符）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partition：把mystr以str分割成三部分,str前，str和str后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mystr.partition(str)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 rpartition，从右边开始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252855"/>
            <wp:effectExtent l="0" t="0" r="5715" b="4445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splitlines：按照行分隔，返回一个包含各行作为元素的列表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mystr.splitlines() </w:t>
      </w:r>
    </w:p>
    <w:p>
      <w:r>
        <w:drawing>
          <wp:inline distT="0" distB="0" distL="114300" distR="114300">
            <wp:extent cx="4866640" cy="1924050"/>
            <wp:effectExtent l="0" t="0" r="10160" b="0"/>
            <wp:docPr id="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isalpha：如果 mystr 所有字符都是字母 则返回 True,否则返回 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mystr.isalpha()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isdigit：如果 mystr 只包含数字则返回 True 否则返回 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mystr.isdigit()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isalnum：如果 mystr 所有字符都是字母或数字则返回 True,否则返回 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mystr.isalnum()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isspace：如果 mystr 中只包含空格，则返回 True，否则返回 False.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mystr.isspace()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join：mystr 中每个字符后面插入str,构造出一个新的字符串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mystr.join(str)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009140"/>
            <wp:effectExtent l="0" t="0" r="7620" b="1016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2.10.1 简介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#和C语言不通的是列表可以存储不同类型元素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testList = 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'a'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(testList[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length =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len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(testList)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#while遍历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i &lt; length: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(testList[i])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i +=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2.10.2 常见操作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testList = [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'a'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'b'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'c'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#添加元素-append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testList.append(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'ww'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(testList)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#添加元素-extend    可以将另一个集合中的元素逐一添加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testList1 = 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testList2 = [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'zs'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'ls'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testList1.extend(testList2)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(testList1)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#使用append后则是整个列表加入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#插入元素-insert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testList.insert(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(testList)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#修改元素-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testList[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] =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'z'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(testList)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#查找元素-in not in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 xml:space="preserve">'z'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testList: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'true'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#查找元素-index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listA = [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'a'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'b'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'c'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'd'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'e'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listA.index(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'a'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)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#注意左闭右开区间   这里会报一个异常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#查找元素-count 返回这个元素的数目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listA.count(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'e'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#删除元素-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del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listA[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]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#del        根据下标进行删除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listA.pop()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#pop        删除最后一个元素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listA.remove(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'c'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)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#remove    根据元素的值进行删除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#排序-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listB = 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listB.sort()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#sort方法是将list按特定顺序重新排列，默认为由小到大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(listB)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listB.sort(</w:t>
            </w:r>
            <w:r>
              <w:rPr>
                <w:rFonts w:hint="eastAsia" w:ascii="宋体" w:hAnsi="宋体" w:eastAsia="宋体" w:cs="宋体"/>
                <w:color w:val="660099"/>
                <w:sz w:val="22"/>
                <w:szCs w:val="22"/>
                <w:shd w:val="clear" w:fill="FFFFFF"/>
              </w:rPr>
              <w:t>reverse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 参数reverse=True可改为倒序，由大到小。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(listB)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#排序-reverse方法是将list逆置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2.10.3 列表嵌套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schoolNames = [[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'北京大学'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'清华大学'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],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 [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'南开大学'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'天津大学'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'天津师范大学'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],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 [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'山东大学'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'中国海洋大学'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Python的元组与列表类似，不同之处在于元组的元素不能修改。元组使用小括号，列表使用方括号。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tuple = 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'hi'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'1'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(tuple[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])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#不能修改、删除元素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tuple.index(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'1'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tuple.count(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字典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2.12.1 简介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info = {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'name'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'班长'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'id'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'sex'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'f'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'address'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'地球亚洲中国北京'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(info[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'name'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])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#如果键不存在，则报错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#不确定字典是否存在某个键，又想获取值，可以用get方法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age = info.get(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'age'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)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#age键不存在，所以返回None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age = info.get(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'age'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18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)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#如果info中没有age这个键，则返回默认值18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字典和列表一样，也能够存储多个数据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列表中找某个元素时，是根据下标进行的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字典中找某个元素时，是根据'名字'（就是冒号:前面的那个值，例如上面代码中的'name'、'id'、'sex'）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字典的每个元素由2部分组成，键:值。例如 'name':'班长' ,'name'为键，'班长'为值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2.12.2 常见操作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info = {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'name'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'班长'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'id'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'sex'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'f'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'address'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'地球亚洲中国北京'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#修改元素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info[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'id'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] 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111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#添加元素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info[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'age'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] =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 xml:space="preserve">30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#如果age不存在，则是添加元素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#删除元素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del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info[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'name'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 del info          删除整个字典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 info.clear()      清空整个字典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2"/>
                <w:szCs w:val="22"/>
                <w:shd w:val="clear" w:fill="FFFFFF"/>
              </w:rPr>
              <w:t>len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(info)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#返回字典键值对个数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info.keys()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#返回一个包含字典所有key的列表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info.values()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#返回一个包含字典所有value的列表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info.items()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#返回一个包含所有键、值的元组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info.has_key(</w:t>
            </w:r>
            <w:r>
              <w:rPr>
                <w:rFonts w:hint="eastAsia" w:ascii="宋体" w:hAnsi="宋体" w:eastAsia="宋体" w:cs="宋体"/>
                <w:b/>
                <w:color w:val="008080"/>
                <w:sz w:val="22"/>
                <w:szCs w:val="22"/>
                <w:shd w:val="clear" w:fill="FFFFFF"/>
              </w:rPr>
              <w:t>'id'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#返回True或False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2.13多为列表、元组</w:t>
      </w:r>
    </w:p>
    <w:p>
      <w:r>
        <w:drawing>
          <wp:inline distT="0" distB="0" distL="114300" distR="114300">
            <wp:extent cx="3456940" cy="63144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31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可变类型与不可变类型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可变类型，值可以改变：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 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 dict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不可变类型，值不可以改变：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数值类型 int, long, bool, float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str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元组 tuple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153A4A"/>
    <w:rsid w:val="00300731"/>
    <w:rsid w:val="00427384"/>
    <w:rsid w:val="005359F7"/>
    <w:rsid w:val="0056234A"/>
    <w:rsid w:val="007D1737"/>
    <w:rsid w:val="00B043EB"/>
    <w:rsid w:val="00B36EBE"/>
    <w:rsid w:val="010C15E7"/>
    <w:rsid w:val="013F03B8"/>
    <w:rsid w:val="018A43A4"/>
    <w:rsid w:val="0197203C"/>
    <w:rsid w:val="01A85ACE"/>
    <w:rsid w:val="01C42B2C"/>
    <w:rsid w:val="01EB05AA"/>
    <w:rsid w:val="01EF67F3"/>
    <w:rsid w:val="021007B3"/>
    <w:rsid w:val="02107C23"/>
    <w:rsid w:val="02372ED8"/>
    <w:rsid w:val="023A3474"/>
    <w:rsid w:val="02986FBA"/>
    <w:rsid w:val="02A55247"/>
    <w:rsid w:val="02DA047E"/>
    <w:rsid w:val="030D7AC0"/>
    <w:rsid w:val="034D35E1"/>
    <w:rsid w:val="03A351B8"/>
    <w:rsid w:val="03B57064"/>
    <w:rsid w:val="03D520BB"/>
    <w:rsid w:val="041B6BAC"/>
    <w:rsid w:val="04464AF9"/>
    <w:rsid w:val="04833F3F"/>
    <w:rsid w:val="049C616A"/>
    <w:rsid w:val="04A74B9D"/>
    <w:rsid w:val="051A45B6"/>
    <w:rsid w:val="054A73F4"/>
    <w:rsid w:val="054B6695"/>
    <w:rsid w:val="05514835"/>
    <w:rsid w:val="05B50613"/>
    <w:rsid w:val="064F0A2A"/>
    <w:rsid w:val="06C62EFE"/>
    <w:rsid w:val="06E37F20"/>
    <w:rsid w:val="06EE3A0D"/>
    <w:rsid w:val="071E7BD2"/>
    <w:rsid w:val="07411A90"/>
    <w:rsid w:val="074732B3"/>
    <w:rsid w:val="078E47DB"/>
    <w:rsid w:val="07C41673"/>
    <w:rsid w:val="07C831A0"/>
    <w:rsid w:val="07E0483F"/>
    <w:rsid w:val="080024BC"/>
    <w:rsid w:val="087818F4"/>
    <w:rsid w:val="08A053B6"/>
    <w:rsid w:val="08DC0F71"/>
    <w:rsid w:val="08E655C5"/>
    <w:rsid w:val="09437420"/>
    <w:rsid w:val="09660017"/>
    <w:rsid w:val="096C0EFC"/>
    <w:rsid w:val="09704FDC"/>
    <w:rsid w:val="09D80049"/>
    <w:rsid w:val="09E577A6"/>
    <w:rsid w:val="0A11734F"/>
    <w:rsid w:val="0A2A417C"/>
    <w:rsid w:val="0A38133C"/>
    <w:rsid w:val="0A584513"/>
    <w:rsid w:val="0A6D451A"/>
    <w:rsid w:val="0A7D22B8"/>
    <w:rsid w:val="0B265F3A"/>
    <w:rsid w:val="0B672181"/>
    <w:rsid w:val="0BA0508B"/>
    <w:rsid w:val="0BCB294B"/>
    <w:rsid w:val="0BD637C3"/>
    <w:rsid w:val="0C0F73C8"/>
    <w:rsid w:val="0C2A4C9C"/>
    <w:rsid w:val="0C51551E"/>
    <w:rsid w:val="0C746903"/>
    <w:rsid w:val="0C8B73D1"/>
    <w:rsid w:val="0C9A511D"/>
    <w:rsid w:val="0D1241C8"/>
    <w:rsid w:val="0D1A5295"/>
    <w:rsid w:val="0D521790"/>
    <w:rsid w:val="0D672AEE"/>
    <w:rsid w:val="0DA353BC"/>
    <w:rsid w:val="0DCF622B"/>
    <w:rsid w:val="0DD9020C"/>
    <w:rsid w:val="0DF21F56"/>
    <w:rsid w:val="0DF56155"/>
    <w:rsid w:val="0E035906"/>
    <w:rsid w:val="0E5F5809"/>
    <w:rsid w:val="0E6F7E22"/>
    <w:rsid w:val="0E9E501F"/>
    <w:rsid w:val="0EB46958"/>
    <w:rsid w:val="0EE5354E"/>
    <w:rsid w:val="0F1604C7"/>
    <w:rsid w:val="0F66250E"/>
    <w:rsid w:val="0FB17D11"/>
    <w:rsid w:val="0FB975C5"/>
    <w:rsid w:val="0FCD374E"/>
    <w:rsid w:val="0FEA5295"/>
    <w:rsid w:val="103545EB"/>
    <w:rsid w:val="108B4F56"/>
    <w:rsid w:val="108B5161"/>
    <w:rsid w:val="10B75C22"/>
    <w:rsid w:val="10CE49B9"/>
    <w:rsid w:val="10D67DE7"/>
    <w:rsid w:val="10E729E6"/>
    <w:rsid w:val="11063912"/>
    <w:rsid w:val="114D5723"/>
    <w:rsid w:val="115718FB"/>
    <w:rsid w:val="11941040"/>
    <w:rsid w:val="11B748AE"/>
    <w:rsid w:val="12160A9C"/>
    <w:rsid w:val="12FC6624"/>
    <w:rsid w:val="130B6CE4"/>
    <w:rsid w:val="133B6107"/>
    <w:rsid w:val="13717AE2"/>
    <w:rsid w:val="13884AE7"/>
    <w:rsid w:val="13A42E1F"/>
    <w:rsid w:val="13A96543"/>
    <w:rsid w:val="13C65A7F"/>
    <w:rsid w:val="13DD3A54"/>
    <w:rsid w:val="140014C3"/>
    <w:rsid w:val="14224499"/>
    <w:rsid w:val="1426663F"/>
    <w:rsid w:val="14A6473A"/>
    <w:rsid w:val="14FB76B3"/>
    <w:rsid w:val="151C136C"/>
    <w:rsid w:val="151C3775"/>
    <w:rsid w:val="153B768E"/>
    <w:rsid w:val="15AD2651"/>
    <w:rsid w:val="15C00F96"/>
    <w:rsid w:val="15D0322C"/>
    <w:rsid w:val="15D96790"/>
    <w:rsid w:val="16383588"/>
    <w:rsid w:val="164334F4"/>
    <w:rsid w:val="165A00E3"/>
    <w:rsid w:val="165C73DE"/>
    <w:rsid w:val="165C7BA0"/>
    <w:rsid w:val="171F2555"/>
    <w:rsid w:val="174F0BAB"/>
    <w:rsid w:val="174F40F1"/>
    <w:rsid w:val="178961E5"/>
    <w:rsid w:val="179F0F93"/>
    <w:rsid w:val="17A44751"/>
    <w:rsid w:val="17AD31C8"/>
    <w:rsid w:val="17C2010E"/>
    <w:rsid w:val="17C309B8"/>
    <w:rsid w:val="17C86AC7"/>
    <w:rsid w:val="17F25BD7"/>
    <w:rsid w:val="181E53AD"/>
    <w:rsid w:val="183324F8"/>
    <w:rsid w:val="18794E9A"/>
    <w:rsid w:val="187B27F1"/>
    <w:rsid w:val="18A83425"/>
    <w:rsid w:val="18BA7463"/>
    <w:rsid w:val="19112167"/>
    <w:rsid w:val="198B2906"/>
    <w:rsid w:val="19A234B7"/>
    <w:rsid w:val="19A94BD0"/>
    <w:rsid w:val="19AE6D8D"/>
    <w:rsid w:val="19D741AB"/>
    <w:rsid w:val="19FD18D5"/>
    <w:rsid w:val="1A1037F1"/>
    <w:rsid w:val="1A68258E"/>
    <w:rsid w:val="1A79463B"/>
    <w:rsid w:val="1A821250"/>
    <w:rsid w:val="1AA844C7"/>
    <w:rsid w:val="1AF33D35"/>
    <w:rsid w:val="1B820CDA"/>
    <w:rsid w:val="1B910BE0"/>
    <w:rsid w:val="1BA440FC"/>
    <w:rsid w:val="1BC675F9"/>
    <w:rsid w:val="1C2A4B48"/>
    <w:rsid w:val="1C9216EC"/>
    <w:rsid w:val="1CD03D78"/>
    <w:rsid w:val="1D2A0174"/>
    <w:rsid w:val="1D5C7779"/>
    <w:rsid w:val="1DAE31E1"/>
    <w:rsid w:val="1DC44DD1"/>
    <w:rsid w:val="1E0E0282"/>
    <w:rsid w:val="1E300948"/>
    <w:rsid w:val="1E672820"/>
    <w:rsid w:val="1E6E3247"/>
    <w:rsid w:val="1EA707F2"/>
    <w:rsid w:val="1EAA5475"/>
    <w:rsid w:val="1EB10C45"/>
    <w:rsid w:val="1F314627"/>
    <w:rsid w:val="1F6267D2"/>
    <w:rsid w:val="1FC92DFD"/>
    <w:rsid w:val="1FD71DE5"/>
    <w:rsid w:val="1FE36B2E"/>
    <w:rsid w:val="1FF977B2"/>
    <w:rsid w:val="204B2BB1"/>
    <w:rsid w:val="207D0137"/>
    <w:rsid w:val="20882E6F"/>
    <w:rsid w:val="20B46BCC"/>
    <w:rsid w:val="20C95074"/>
    <w:rsid w:val="20CD5CF5"/>
    <w:rsid w:val="21303DE3"/>
    <w:rsid w:val="214A0FE6"/>
    <w:rsid w:val="21587E11"/>
    <w:rsid w:val="21835A51"/>
    <w:rsid w:val="21A033A7"/>
    <w:rsid w:val="21AE6757"/>
    <w:rsid w:val="21D35105"/>
    <w:rsid w:val="22042AD9"/>
    <w:rsid w:val="22210B44"/>
    <w:rsid w:val="22617E5A"/>
    <w:rsid w:val="22631332"/>
    <w:rsid w:val="2275596A"/>
    <w:rsid w:val="2287207D"/>
    <w:rsid w:val="22982132"/>
    <w:rsid w:val="22B551AB"/>
    <w:rsid w:val="23B32888"/>
    <w:rsid w:val="23C27F33"/>
    <w:rsid w:val="241035F8"/>
    <w:rsid w:val="24345C26"/>
    <w:rsid w:val="2449102A"/>
    <w:rsid w:val="24737419"/>
    <w:rsid w:val="24975357"/>
    <w:rsid w:val="24C316E1"/>
    <w:rsid w:val="24E05F93"/>
    <w:rsid w:val="253E50CC"/>
    <w:rsid w:val="2555483A"/>
    <w:rsid w:val="25580995"/>
    <w:rsid w:val="256824FB"/>
    <w:rsid w:val="256D23D7"/>
    <w:rsid w:val="257C6674"/>
    <w:rsid w:val="258E7D0F"/>
    <w:rsid w:val="25966028"/>
    <w:rsid w:val="26407599"/>
    <w:rsid w:val="26463520"/>
    <w:rsid w:val="26633BDC"/>
    <w:rsid w:val="26C27265"/>
    <w:rsid w:val="26C72F2F"/>
    <w:rsid w:val="2705413B"/>
    <w:rsid w:val="2723491C"/>
    <w:rsid w:val="2727130E"/>
    <w:rsid w:val="276567F7"/>
    <w:rsid w:val="27CD67C4"/>
    <w:rsid w:val="27EF5738"/>
    <w:rsid w:val="27F31E21"/>
    <w:rsid w:val="282370F3"/>
    <w:rsid w:val="28274AFC"/>
    <w:rsid w:val="28490FEE"/>
    <w:rsid w:val="285C5240"/>
    <w:rsid w:val="29983D0A"/>
    <w:rsid w:val="29C07E9D"/>
    <w:rsid w:val="2A4879B1"/>
    <w:rsid w:val="2A4B6481"/>
    <w:rsid w:val="2A7C739A"/>
    <w:rsid w:val="2A814619"/>
    <w:rsid w:val="2ABE05F6"/>
    <w:rsid w:val="2B3E39B7"/>
    <w:rsid w:val="2B824D99"/>
    <w:rsid w:val="2BAB4E57"/>
    <w:rsid w:val="2C0A0124"/>
    <w:rsid w:val="2C32465B"/>
    <w:rsid w:val="2C544261"/>
    <w:rsid w:val="2CC452E3"/>
    <w:rsid w:val="2CCD4AA3"/>
    <w:rsid w:val="2CF16742"/>
    <w:rsid w:val="2D0054CF"/>
    <w:rsid w:val="2D005FDA"/>
    <w:rsid w:val="2D28496F"/>
    <w:rsid w:val="2DBC04CA"/>
    <w:rsid w:val="2DCD7EC5"/>
    <w:rsid w:val="2E11760C"/>
    <w:rsid w:val="2E6026E6"/>
    <w:rsid w:val="2E731C66"/>
    <w:rsid w:val="2E8217C0"/>
    <w:rsid w:val="2EAF60B3"/>
    <w:rsid w:val="2F2A6A2B"/>
    <w:rsid w:val="2F783321"/>
    <w:rsid w:val="2FB06AC6"/>
    <w:rsid w:val="2FF05084"/>
    <w:rsid w:val="307B4682"/>
    <w:rsid w:val="308B7D05"/>
    <w:rsid w:val="316A6488"/>
    <w:rsid w:val="31881F5E"/>
    <w:rsid w:val="319C674E"/>
    <w:rsid w:val="32174270"/>
    <w:rsid w:val="32356F45"/>
    <w:rsid w:val="324E7CF5"/>
    <w:rsid w:val="328C1485"/>
    <w:rsid w:val="32B15359"/>
    <w:rsid w:val="32C91DAE"/>
    <w:rsid w:val="32DA51FA"/>
    <w:rsid w:val="32FF0318"/>
    <w:rsid w:val="330A601E"/>
    <w:rsid w:val="334F67A2"/>
    <w:rsid w:val="33E30FDF"/>
    <w:rsid w:val="33FE7D6A"/>
    <w:rsid w:val="341F5532"/>
    <w:rsid w:val="34B7514F"/>
    <w:rsid w:val="34FB7456"/>
    <w:rsid w:val="3515715A"/>
    <w:rsid w:val="36583EFC"/>
    <w:rsid w:val="36B31E62"/>
    <w:rsid w:val="36CD6416"/>
    <w:rsid w:val="37571F16"/>
    <w:rsid w:val="376705DA"/>
    <w:rsid w:val="38191E5A"/>
    <w:rsid w:val="38740F18"/>
    <w:rsid w:val="388A5180"/>
    <w:rsid w:val="38C76AD4"/>
    <w:rsid w:val="38D26C1C"/>
    <w:rsid w:val="38D92D38"/>
    <w:rsid w:val="390F7CDE"/>
    <w:rsid w:val="39B815E8"/>
    <w:rsid w:val="39BB1619"/>
    <w:rsid w:val="39C12455"/>
    <w:rsid w:val="39FC1A4B"/>
    <w:rsid w:val="3A0520DE"/>
    <w:rsid w:val="3A3D2404"/>
    <w:rsid w:val="3A43206D"/>
    <w:rsid w:val="3A811592"/>
    <w:rsid w:val="3AA46F36"/>
    <w:rsid w:val="3B0872AF"/>
    <w:rsid w:val="3B174F85"/>
    <w:rsid w:val="3C23341F"/>
    <w:rsid w:val="3C28327C"/>
    <w:rsid w:val="3C422E28"/>
    <w:rsid w:val="3C720E8A"/>
    <w:rsid w:val="3CDD51FE"/>
    <w:rsid w:val="3D352C36"/>
    <w:rsid w:val="3D6B10EE"/>
    <w:rsid w:val="3DB53D0B"/>
    <w:rsid w:val="3DD15D32"/>
    <w:rsid w:val="3DDC6AC5"/>
    <w:rsid w:val="3E1E4E41"/>
    <w:rsid w:val="3EC26E6B"/>
    <w:rsid w:val="3F4D31F8"/>
    <w:rsid w:val="3F847466"/>
    <w:rsid w:val="3FA61305"/>
    <w:rsid w:val="3FAC197E"/>
    <w:rsid w:val="3FCB7D8E"/>
    <w:rsid w:val="40401D73"/>
    <w:rsid w:val="405841F0"/>
    <w:rsid w:val="40950999"/>
    <w:rsid w:val="40CC7051"/>
    <w:rsid w:val="41150329"/>
    <w:rsid w:val="413C637C"/>
    <w:rsid w:val="417B2A63"/>
    <w:rsid w:val="417D1521"/>
    <w:rsid w:val="41930761"/>
    <w:rsid w:val="41A55CFA"/>
    <w:rsid w:val="41B93432"/>
    <w:rsid w:val="41F462BF"/>
    <w:rsid w:val="42375261"/>
    <w:rsid w:val="42A91EC0"/>
    <w:rsid w:val="42C42EEA"/>
    <w:rsid w:val="42D4120A"/>
    <w:rsid w:val="433601C4"/>
    <w:rsid w:val="4337708B"/>
    <w:rsid w:val="433C5840"/>
    <w:rsid w:val="43561044"/>
    <w:rsid w:val="4371502E"/>
    <w:rsid w:val="43784C58"/>
    <w:rsid w:val="438721E3"/>
    <w:rsid w:val="4388497A"/>
    <w:rsid w:val="43AD7C92"/>
    <w:rsid w:val="43CB4894"/>
    <w:rsid w:val="43FF4544"/>
    <w:rsid w:val="44051FAD"/>
    <w:rsid w:val="441122D5"/>
    <w:rsid w:val="443D79A9"/>
    <w:rsid w:val="444A34BA"/>
    <w:rsid w:val="448E321D"/>
    <w:rsid w:val="44BC60B5"/>
    <w:rsid w:val="44C0666A"/>
    <w:rsid w:val="44D34942"/>
    <w:rsid w:val="44D62A13"/>
    <w:rsid w:val="44E73829"/>
    <w:rsid w:val="44F31979"/>
    <w:rsid w:val="44FE316F"/>
    <w:rsid w:val="451A2883"/>
    <w:rsid w:val="45227363"/>
    <w:rsid w:val="45500EF7"/>
    <w:rsid w:val="45744229"/>
    <w:rsid w:val="458477B0"/>
    <w:rsid w:val="4593121D"/>
    <w:rsid w:val="45C1783A"/>
    <w:rsid w:val="45D0648B"/>
    <w:rsid w:val="464536B9"/>
    <w:rsid w:val="4692705E"/>
    <w:rsid w:val="46A82B9A"/>
    <w:rsid w:val="46A954F1"/>
    <w:rsid w:val="46CB362B"/>
    <w:rsid w:val="47131831"/>
    <w:rsid w:val="473B7633"/>
    <w:rsid w:val="47915BDB"/>
    <w:rsid w:val="47E55044"/>
    <w:rsid w:val="47FC467A"/>
    <w:rsid w:val="480B123C"/>
    <w:rsid w:val="48690CBF"/>
    <w:rsid w:val="488C03B8"/>
    <w:rsid w:val="49156D7C"/>
    <w:rsid w:val="49293DE8"/>
    <w:rsid w:val="4AB34F80"/>
    <w:rsid w:val="4ABB2932"/>
    <w:rsid w:val="4AE9665F"/>
    <w:rsid w:val="4AF204A9"/>
    <w:rsid w:val="4AFE665A"/>
    <w:rsid w:val="4B0B40AB"/>
    <w:rsid w:val="4B22101B"/>
    <w:rsid w:val="4B407108"/>
    <w:rsid w:val="4B632776"/>
    <w:rsid w:val="4B636D48"/>
    <w:rsid w:val="4B700D0A"/>
    <w:rsid w:val="4B9A550F"/>
    <w:rsid w:val="4B9C4B01"/>
    <w:rsid w:val="4BDF0E38"/>
    <w:rsid w:val="4C4B699F"/>
    <w:rsid w:val="4C554CDA"/>
    <w:rsid w:val="4CB3608E"/>
    <w:rsid w:val="4CDD6CF3"/>
    <w:rsid w:val="4CE5388D"/>
    <w:rsid w:val="4D153A36"/>
    <w:rsid w:val="4D475470"/>
    <w:rsid w:val="4D770293"/>
    <w:rsid w:val="4D7C7811"/>
    <w:rsid w:val="4E2F7957"/>
    <w:rsid w:val="4E3568C7"/>
    <w:rsid w:val="4EC24204"/>
    <w:rsid w:val="4EE614DB"/>
    <w:rsid w:val="4F1028AC"/>
    <w:rsid w:val="4F141643"/>
    <w:rsid w:val="4F5A729E"/>
    <w:rsid w:val="4F7572D5"/>
    <w:rsid w:val="4FC91517"/>
    <w:rsid w:val="4FDF37C9"/>
    <w:rsid w:val="51224F00"/>
    <w:rsid w:val="515D37C4"/>
    <w:rsid w:val="5181264A"/>
    <w:rsid w:val="519A2066"/>
    <w:rsid w:val="52277201"/>
    <w:rsid w:val="523B17F0"/>
    <w:rsid w:val="52604782"/>
    <w:rsid w:val="52C232EE"/>
    <w:rsid w:val="536F4CA5"/>
    <w:rsid w:val="53960D19"/>
    <w:rsid w:val="53A32D62"/>
    <w:rsid w:val="53DD36A1"/>
    <w:rsid w:val="53FB2869"/>
    <w:rsid w:val="54214BD1"/>
    <w:rsid w:val="54844D76"/>
    <w:rsid w:val="54853151"/>
    <w:rsid w:val="548A7E97"/>
    <w:rsid w:val="54DD11FE"/>
    <w:rsid w:val="555D2B9E"/>
    <w:rsid w:val="556262EE"/>
    <w:rsid w:val="55986EB3"/>
    <w:rsid w:val="55A25ED2"/>
    <w:rsid w:val="55D02547"/>
    <w:rsid w:val="55DE77D7"/>
    <w:rsid w:val="55DF09C6"/>
    <w:rsid w:val="56031D51"/>
    <w:rsid w:val="56177121"/>
    <w:rsid w:val="56610E86"/>
    <w:rsid w:val="566C7912"/>
    <w:rsid w:val="567371B8"/>
    <w:rsid w:val="567C6C94"/>
    <w:rsid w:val="568B3DD7"/>
    <w:rsid w:val="568D18E7"/>
    <w:rsid w:val="56A46057"/>
    <w:rsid w:val="56BD55E6"/>
    <w:rsid w:val="56C73E54"/>
    <w:rsid w:val="57206662"/>
    <w:rsid w:val="572D6C3D"/>
    <w:rsid w:val="57303A85"/>
    <w:rsid w:val="574641DA"/>
    <w:rsid w:val="579852E4"/>
    <w:rsid w:val="57AA51F4"/>
    <w:rsid w:val="57D513D2"/>
    <w:rsid w:val="57D7358D"/>
    <w:rsid w:val="57EC4683"/>
    <w:rsid w:val="57FF7643"/>
    <w:rsid w:val="585B26FA"/>
    <w:rsid w:val="58666170"/>
    <w:rsid w:val="58947A33"/>
    <w:rsid w:val="596540B6"/>
    <w:rsid w:val="59B1118F"/>
    <w:rsid w:val="59C702D4"/>
    <w:rsid w:val="59E97F14"/>
    <w:rsid w:val="5A006523"/>
    <w:rsid w:val="5A214BCD"/>
    <w:rsid w:val="5A2A69D5"/>
    <w:rsid w:val="5A6B3766"/>
    <w:rsid w:val="5A6F18AB"/>
    <w:rsid w:val="5A895DD6"/>
    <w:rsid w:val="5B0C6980"/>
    <w:rsid w:val="5B1B51F8"/>
    <w:rsid w:val="5B2A68EA"/>
    <w:rsid w:val="5B4D5200"/>
    <w:rsid w:val="5B715F3E"/>
    <w:rsid w:val="5B7A61EA"/>
    <w:rsid w:val="5B8725BB"/>
    <w:rsid w:val="5BCA78DA"/>
    <w:rsid w:val="5C04310B"/>
    <w:rsid w:val="5C4467DA"/>
    <w:rsid w:val="5CDA7E28"/>
    <w:rsid w:val="5CFA3236"/>
    <w:rsid w:val="5D002480"/>
    <w:rsid w:val="5D445A6E"/>
    <w:rsid w:val="5DB13657"/>
    <w:rsid w:val="5DCA2B54"/>
    <w:rsid w:val="5DD02244"/>
    <w:rsid w:val="5DD90D31"/>
    <w:rsid w:val="5DDB24EA"/>
    <w:rsid w:val="5E0F7EE2"/>
    <w:rsid w:val="5E203874"/>
    <w:rsid w:val="5E584CB7"/>
    <w:rsid w:val="5EA67BCB"/>
    <w:rsid w:val="5ED13F2A"/>
    <w:rsid w:val="5EFA0F6E"/>
    <w:rsid w:val="5F4F4230"/>
    <w:rsid w:val="6014117B"/>
    <w:rsid w:val="6082422A"/>
    <w:rsid w:val="60965FE3"/>
    <w:rsid w:val="60A45934"/>
    <w:rsid w:val="60B716BF"/>
    <w:rsid w:val="60C64276"/>
    <w:rsid w:val="61813AE5"/>
    <w:rsid w:val="618B6B32"/>
    <w:rsid w:val="61AC691F"/>
    <w:rsid w:val="61AE48FF"/>
    <w:rsid w:val="61BB154F"/>
    <w:rsid w:val="61D052B2"/>
    <w:rsid w:val="61E14F5F"/>
    <w:rsid w:val="62B8450C"/>
    <w:rsid w:val="62CA5C0F"/>
    <w:rsid w:val="63103EE6"/>
    <w:rsid w:val="63105088"/>
    <w:rsid w:val="63324E00"/>
    <w:rsid w:val="63A44114"/>
    <w:rsid w:val="63EA27B6"/>
    <w:rsid w:val="64023DFA"/>
    <w:rsid w:val="645A4352"/>
    <w:rsid w:val="64622E0B"/>
    <w:rsid w:val="649701E1"/>
    <w:rsid w:val="649E5F7D"/>
    <w:rsid w:val="64A93805"/>
    <w:rsid w:val="64F24841"/>
    <w:rsid w:val="64FB7EB1"/>
    <w:rsid w:val="65297108"/>
    <w:rsid w:val="65300C03"/>
    <w:rsid w:val="65345120"/>
    <w:rsid w:val="659229F3"/>
    <w:rsid w:val="65EC47BC"/>
    <w:rsid w:val="660F7001"/>
    <w:rsid w:val="665873F5"/>
    <w:rsid w:val="66950CE4"/>
    <w:rsid w:val="66995E72"/>
    <w:rsid w:val="66B93186"/>
    <w:rsid w:val="66D6490A"/>
    <w:rsid w:val="670234B7"/>
    <w:rsid w:val="670D0240"/>
    <w:rsid w:val="671F0CC2"/>
    <w:rsid w:val="676D7E49"/>
    <w:rsid w:val="67810F60"/>
    <w:rsid w:val="67AC14B9"/>
    <w:rsid w:val="67B17A33"/>
    <w:rsid w:val="67D85098"/>
    <w:rsid w:val="67F34F8F"/>
    <w:rsid w:val="697D791A"/>
    <w:rsid w:val="698E76AE"/>
    <w:rsid w:val="699132A2"/>
    <w:rsid w:val="69DF37D8"/>
    <w:rsid w:val="69E71361"/>
    <w:rsid w:val="6A6409FE"/>
    <w:rsid w:val="6A7A2A0D"/>
    <w:rsid w:val="6A7B60EC"/>
    <w:rsid w:val="6AAB5FD3"/>
    <w:rsid w:val="6ABE5D5E"/>
    <w:rsid w:val="6BA0355C"/>
    <w:rsid w:val="6BC361E2"/>
    <w:rsid w:val="6BC6765A"/>
    <w:rsid w:val="6BD3093F"/>
    <w:rsid w:val="6C225E81"/>
    <w:rsid w:val="6C28713C"/>
    <w:rsid w:val="6C3A0178"/>
    <w:rsid w:val="6C4D3B2C"/>
    <w:rsid w:val="6C6437C5"/>
    <w:rsid w:val="6C9C7811"/>
    <w:rsid w:val="6CDF5CF8"/>
    <w:rsid w:val="6D0E2B59"/>
    <w:rsid w:val="6D481CD6"/>
    <w:rsid w:val="6D5677C8"/>
    <w:rsid w:val="6D63266D"/>
    <w:rsid w:val="6DAB52F4"/>
    <w:rsid w:val="6E293898"/>
    <w:rsid w:val="6F115EE9"/>
    <w:rsid w:val="6F1B27AA"/>
    <w:rsid w:val="6F846C5E"/>
    <w:rsid w:val="6FC7274D"/>
    <w:rsid w:val="6FD441CE"/>
    <w:rsid w:val="70447547"/>
    <w:rsid w:val="709E2190"/>
    <w:rsid w:val="709E6AC0"/>
    <w:rsid w:val="70BF3DED"/>
    <w:rsid w:val="70C10EB7"/>
    <w:rsid w:val="70D71E7F"/>
    <w:rsid w:val="716B0846"/>
    <w:rsid w:val="717817AD"/>
    <w:rsid w:val="71C165B2"/>
    <w:rsid w:val="726D2D0D"/>
    <w:rsid w:val="72962D86"/>
    <w:rsid w:val="72994A48"/>
    <w:rsid w:val="72D22B05"/>
    <w:rsid w:val="72EF5B9B"/>
    <w:rsid w:val="735B090F"/>
    <w:rsid w:val="75093351"/>
    <w:rsid w:val="758132D2"/>
    <w:rsid w:val="75860AE3"/>
    <w:rsid w:val="75DD3C2A"/>
    <w:rsid w:val="76121767"/>
    <w:rsid w:val="76206555"/>
    <w:rsid w:val="76552C4B"/>
    <w:rsid w:val="76824F39"/>
    <w:rsid w:val="76947BF6"/>
    <w:rsid w:val="772514C5"/>
    <w:rsid w:val="775144A0"/>
    <w:rsid w:val="776C6A47"/>
    <w:rsid w:val="77B57743"/>
    <w:rsid w:val="77C1623D"/>
    <w:rsid w:val="77C56C57"/>
    <w:rsid w:val="783E0BCB"/>
    <w:rsid w:val="790074FB"/>
    <w:rsid w:val="79535C80"/>
    <w:rsid w:val="795D1CB9"/>
    <w:rsid w:val="79917F33"/>
    <w:rsid w:val="79A7104A"/>
    <w:rsid w:val="7B294B7B"/>
    <w:rsid w:val="7B347DA6"/>
    <w:rsid w:val="7B582F42"/>
    <w:rsid w:val="7B9438EC"/>
    <w:rsid w:val="7BCD0F11"/>
    <w:rsid w:val="7BD776F2"/>
    <w:rsid w:val="7CA07A12"/>
    <w:rsid w:val="7CEB481D"/>
    <w:rsid w:val="7D507DCD"/>
    <w:rsid w:val="7D6207E8"/>
    <w:rsid w:val="7D9C4A09"/>
    <w:rsid w:val="7DD9622D"/>
    <w:rsid w:val="7DF57241"/>
    <w:rsid w:val="7E2225BA"/>
    <w:rsid w:val="7E2927C8"/>
    <w:rsid w:val="7E566E0F"/>
    <w:rsid w:val="7E6C3904"/>
    <w:rsid w:val="7E9D6AAF"/>
    <w:rsid w:val="7ED76D4A"/>
    <w:rsid w:val="7F415C78"/>
    <w:rsid w:val="7F463461"/>
    <w:rsid w:val="7F5E7863"/>
    <w:rsid w:val="7F6E39EE"/>
    <w:rsid w:val="7F73590F"/>
    <w:rsid w:val="7FA1425B"/>
    <w:rsid w:val="7FC844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4">
    <w:name w:val="标题5"/>
    <w:basedOn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2018-01-07T16:59:42Z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