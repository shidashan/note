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VIM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vi简介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vi是Linux上的一款编辑器，但是没有排版等类似word那样的功能，它只是一个文本编辑程序，支持输出、删除、查找、替换、块操作。vi没有菜单，只有命令。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vi有三种基本工作模式：命令模式，文本输入模式，末行模式。</w:t>
      </w:r>
    </w:p>
    <w:p/>
    <w:p>
      <w:r>
        <w:drawing>
          <wp:inline distT="0" distB="0" distL="114300" distR="114300">
            <wp:extent cx="5267960" cy="32315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vi 1.txt时，默认就会进入命令模式，这时候输入任何信息都不会显示，而是以命令形式执行。若输入的字符不是Vi的合法命令，Vi会响铃报警。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任何时候，不管用户处于何种模式，只要按一下ESC键，即可使Vi进入命令模式。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 i 即可进入编辑模式；在命令模式下输入附加命令a 、打开命令o、修改命令c、取代命令r或替换命令s都可以进入文本输入模式。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在该模式下，用户输入的任何字符都被Vi当做文件内容保存起来，并将其显示在屏幕上。在文本输入过程中，若想回到命令模式下，按键ESC即可。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也称ex转义模式。在命令模式下，用户按“:”键即可进入末行模式下，此时Vi会在显示窗口的最后一行(通常也是屏幕的最后一行)显示一个“:”作为末行模式的提示符，等待用户输入命令。多数文件管理命令都是在此模式下执行的(如把编辑缓冲区的内容写到文件中等)。末行命令执行完后，Vi自动回到命令模式。如果要直接从命令模式转换到编辑模式，可以键入命令a或者i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退出vi命令：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zz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或者从末行模式退出，输入 w（保存） q（退出）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Vim简介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vim是从 vi 发展出来的一个文本编辑器 。代码补完、编译及错误跳转等方便编程的功能特别丰富。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进入插入模式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插入光标前一个字符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插入行首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插入光标后一个字符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插入行未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向下新开一行,插入行首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向上新开一行,插入行首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进入命令模式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ESC： 从插入模式或末行模式进入命令模式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左移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下移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光标移动到中间行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光标移动到屏幕最后一行行首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移动到指定行,行号 -G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向后一次移动一个字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向前一次移动一个字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按段移动,上移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按段移动,下移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向下翻半屏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Ctr-u: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向上翻半屏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Ctr-f: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向下翻一屏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Ctr-b: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向上翻一屏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光标移动文件开头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光标移动到文件末尾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删除光标后一个字符,相当于 Del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删除光标前一个字符,相当于 Backspace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删除光标所在行,n dd 删除指定的行数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删除光标后本行所有内容,包含光标所在字符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d0: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删除光标前本行所有内容,不包含光标所在字符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dw: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删除光标开始位置的字,包含光标所在字符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一步一步撤销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Ctr-r: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重复上一次操作的命令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文本行移动: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文本行右移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文本行左移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复制粘贴: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复制当前行,n yy 复制 n 行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在光标所在位置向下新开辟一行,粘贴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可视模式: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按字符移动,选中文本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按行移动,选中文本可视模式可以配合 d, y, &gt;&gt;, &lt;&lt; 实现对文本块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的删除,复制,左右移动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替换当前字符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替换当前行光标后的字符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替换命令：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:%s/abc/123/g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末行模式下将光标所在行的abc替换成123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 10s/abc/123/g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末行模式下将第1行至第10行间abc替换成123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vim里执行 shell 下命令: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末行模式里输入!,后面跟命令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软件安装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ubuntu软件安装</w:t>
      </w:r>
    </w:p>
    <w:p>
      <w:r>
        <w:rPr>
          <w:rFonts w:hint="eastAsia"/>
          <w:lang w:val="en-US" w:eastAsia="zh-CN"/>
        </w:rPr>
        <w:t>vi /etc/apt/sources.list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查看镜像源文件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Ubuntu软件操作的相关命令</w:t>
      </w:r>
    </w:p>
    <w:p>
      <w:pPr>
        <w:rPr>
          <w:rFonts w:hint="eastAsia"/>
        </w:rPr>
      </w:pPr>
      <w:r>
        <w:rPr>
          <w:rFonts w:hint="eastAsia"/>
        </w:rPr>
        <w:t>sudo apt-get update  更新源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package 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remove package 删除包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search package 搜索软件包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show package  获取包的相关信息，如说明、大小、版本等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package --reinstall   重新安装包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-f install   修复安装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remove package --purge 删除包，包括配置文件等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build-dep package 安装相关的编译环境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upgrade 更新已安装的包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dist-upgrade 升级系统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depends package 了解使用该包依赖那些包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apt-cache rdepends package 查看该包被哪些包依赖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source package  下载该包的源代码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clean &amp;&amp; sudo apt-get autoclean 清理无用的包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check 检查是否有损坏的依赖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CentOS安装软件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rpm安装：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10668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yum安装：</w:t>
      </w:r>
    </w:p>
    <w:p>
      <w:r>
        <w:drawing>
          <wp:inline distT="0" distB="0" distL="114300" distR="114300">
            <wp:extent cx="5269865" cy="13284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注意：rpm安装不会安装依赖，推荐使用yum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示例：yum install telnet -y        -y会自动安装依赖不会提醒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CentOS安装jdk示例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首先下载该jdk后解压： tar -zxvf jdk-8u161-linux-x64.tar.gz -C /usr/local/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如果解压失败一般是没有管理员权限，加上sudo 或者直接切换 root账户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如果没有加入 -C /usr/local/ 这一句，会在当前目录解压，加压完毕需要移动文件夹：mv jdk1.8.0 /usr/local/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Linux下解压完文件就基本等于安装了该软件，一般建议安装在/usr/local/下。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如果需要在全局使用后jdk，需要配置环境变量：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添加以下内容：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JAVA_HOME=/usr/local/jdk1.8.0_161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CLASS_PATH=.:$JAVA_HOME/lib/dt.jar:$JAVA_HOME/lib/tools.jar:$JAVA_HOME/jre/lib/rt.jar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让修改生效: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 /etc/profile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CentOS安装tomcat</w:t>
      </w:r>
    </w:p>
    <w:p>
      <w:r>
        <w:drawing>
          <wp:inline distT="0" distB="0" distL="114300" distR="114300">
            <wp:extent cx="5274310" cy="1440180"/>
            <wp:effectExtent l="0" t="0" r="25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53A4A"/>
    <w:rsid w:val="00300731"/>
    <w:rsid w:val="00427384"/>
    <w:rsid w:val="005359F7"/>
    <w:rsid w:val="0056234A"/>
    <w:rsid w:val="007D1737"/>
    <w:rsid w:val="00B043EB"/>
    <w:rsid w:val="00B36EBE"/>
    <w:rsid w:val="00BB7394"/>
    <w:rsid w:val="010C15E7"/>
    <w:rsid w:val="013F03B8"/>
    <w:rsid w:val="018A43A4"/>
    <w:rsid w:val="0197203C"/>
    <w:rsid w:val="01A85ACE"/>
    <w:rsid w:val="01C42B2C"/>
    <w:rsid w:val="01EB05AA"/>
    <w:rsid w:val="01EF67F3"/>
    <w:rsid w:val="021007B3"/>
    <w:rsid w:val="02107C23"/>
    <w:rsid w:val="023A3474"/>
    <w:rsid w:val="02512247"/>
    <w:rsid w:val="02986FBA"/>
    <w:rsid w:val="02A55247"/>
    <w:rsid w:val="030D7AC0"/>
    <w:rsid w:val="034138CF"/>
    <w:rsid w:val="034D35E1"/>
    <w:rsid w:val="035E3493"/>
    <w:rsid w:val="03A351B8"/>
    <w:rsid w:val="03B57064"/>
    <w:rsid w:val="041B6BAC"/>
    <w:rsid w:val="04256E9C"/>
    <w:rsid w:val="04464AF9"/>
    <w:rsid w:val="04833F3F"/>
    <w:rsid w:val="049C616A"/>
    <w:rsid w:val="049E4527"/>
    <w:rsid w:val="04A74B9D"/>
    <w:rsid w:val="05074C81"/>
    <w:rsid w:val="054A73F4"/>
    <w:rsid w:val="05D62199"/>
    <w:rsid w:val="064F0A2A"/>
    <w:rsid w:val="06EE3A0D"/>
    <w:rsid w:val="07411A90"/>
    <w:rsid w:val="074732B3"/>
    <w:rsid w:val="078E47DB"/>
    <w:rsid w:val="07C41673"/>
    <w:rsid w:val="07E0483F"/>
    <w:rsid w:val="080024BC"/>
    <w:rsid w:val="087818F4"/>
    <w:rsid w:val="08A053B6"/>
    <w:rsid w:val="08DC0F71"/>
    <w:rsid w:val="09660017"/>
    <w:rsid w:val="096C0EFC"/>
    <w:rsid w:val="09704FDC"/>
    <w:rsid w:val="09C74F29"/>
    <w:rsid w:val="09E577A6"/>
    <w:rsid w:val="0A11734F"/>
    <w:rsid w:val="0A2A417C"/>
    <w:rsid w:val="0A6D451A"/>
    <w:rsid w:val="0A7D22B8"/>
    <w:rsid w:val="0ABD7CF4"/>
    <w:rsid w:val="0AD50334"/>
    <w:rsid w:val="0BCB294B"/>
    <w:rsid w:val="0BD47D18"/>
    <w:rsid w:val="0C0F73C8"/>
    <w:rsid w:val="0C2A4C9C"/>
    <w:rsid w:val="0C51551E"/>
    <w:rsid w:val="0C746903"/>
    <w:rsid w:val="0C8B73D1"/>
    <w:rsid w:val="0C9A511D"/>
    <w:rsid w:val="0CA00F59"/>
    <w:rsid w:val="0D1A5295"/>
    <w:rsid w:val="0D521790"/>
    <w:rsid w:val="0D5E5358"/>
    <w:rsid w:val="0D672AEE"/>
    <w:rsid w:val="0DB37B96"/>
    <w:rsid w:val="0DD9020C"/>
    <w:rsid w:val="0DF21F56"/>
    <w:rsid w:val="0DF56155"/>
    <w:rsid w:val="0E035906"/>
    <w:rsid w:val="0E5F5809"/>
    <w:rsid w:val="0E6F7E22"/>
    <w:rsid w:val="0E9E501F"/>
    <w:rsid w:val="0EE5354E"/>
    <w:rsid w:val="0F1604C7"/>
    <w:rsid w:val="0F66250E"/>
    <w:rsid w:val="0FB17D11"/>
    <w:rsid w:val="0FB975C5"/>
    <w:rsid w:val="0FCD374E"/>
    <w:rsid w:val="0FEA5295"/>
    <w:rsid w:val="0FEC71DA"/>
    <w:rsid w:val="10100FBB"/>
    <w:rsid w:val="10B75C22"/>
    <w:rsid w:val="10CE49B9"/>
    <w:rsid w:val="10D67DE7"/>
    <w:rsid w:val="10E729E6"/>
    <w:rsid w:val="114D5723"/>
    <w:rsid w:val="115718FB"/>
    <w:rsid w:val="11B748AE"/>
    <w:rsid w:val="12160A9C"/>
    <w:rsid w:val="12F81FE4"/>
    <w:rsid w:val="12FC6624"/>
    <w:rsid w:val="130B6CE4"/>
    <w:rsid w:val="133B6107"/>
    <w:rsid w:val="13884AE7"/>
    <w:rsid w:val="13A42E1F"/>
    <w:rsid w:val="13A96543"/>
    <w:rsid w:val="13C65A7F"/>
    <w:rsid w:val="14224499"/>
    <w:rsid w:val="1426663F"/>
    <w:rsid w:val="14C45839"/>
    <w:rsid w:val="14FB76B3"/>
    <w:rsid w:val="151C136C"/>
    <w:rsid w:val="151C3775"/>
    <w:rsid w:val="153B768E"/>
    <w:rsid w:val="156E063E"/>
    <w:rsid w:val="15AD2651"/>
    <w:rsid w:val="15C00F96"/>
    <w:rsid w:val="15C63717"/>
    <w:rsid w:val="164334F4"/>
    <w:rsid w:val="165A00E3"/>
    <w:rsid w:val="174F0BAB"/>
    <w:rsid w:val="174F40F1"/>
    <w:rsid w:val="178961E5"/>
    <w:rsid w:val="179F0F93"/>
    <w:rsid w:val="17A44751"/>
    <w:rsid w:val="17AD31C8"/>
    <w:rsid w:val="17C309B8"/>
    <w:rsid w:val="181E53AD"/>
    <w:rsid w:val="183324F8"/>
    <w:rsid w:val="18794E9A"/>
    <w:rsid w:val="187B27F1"/>
    <w:rsid w:val="18A83425"/>
    <w:rsid w:val="193C0263"/>
    <w:rsid w:val="198B2906"/>
    <w:rsid w:val="19A234B7"/>
    <w:rsid w:val="19A94BD0"/>
    <w:rsid w:val="19FD18D5"/>
    <w:rsid w:val="1A68258E"/>
    <w:rsid w:val="1A79463B"/>
    <w:rsid w:val="1A821250"/>
    <w:rsid w:val="1AA844C7"/>
    <w:rsid w:val="1AF33D35"/>
    <w:rsid w:val="1B820CDA"/>
    <w:rsid w:val="1BA440FC"/>
    <w:rsid w:val="1C9216EC"/>
    <w:rsid w:val="1CD03D78"/>
    <w:rsid w:val="1DC44DD1"/>
    <w:rsid w:val="1E0E0282"/>
    <w:rsid w:val="1E300948"/>
    <w:rsid w:val="1E672820"/>
    <w:rsid w:val="1E6812E2"/>
    <w:rsid w:val="1E6E3247"/>
    <w:rsid w:val="1EA707F2"/>
    <w:rsid w:val="1EAA5475"/>
    <w:rsid w:val="1EB10C45"/>
    <w:rsid w:val="1F6267D2"/>
    <w:rsid w:val="1FD71DE5"/>
    <w:rsid w:val="1FE36B2E"/>
    <w:rsid w:val="1FF977B2"/>
    <w:rsid w:val="204B2BB1"/>
    <w:rsid w:val="207D0137"/>
    <w:rsid w:val="20882E6F"/>
    <w:rsid w:val="20B46BCC"/>
    <w:rsid w:val="20C95074"/>
    <w:rsid w:val="20CD5CF5"/>
    <w:rsid w:val="210F193B"/>
    <w:rsid w:val="21303DE3"/>
    <w:rsid w:val="214A0FE6"/>
    <w:rsid w:val="21587E11"/>
    <w:rsid w:val="21A033A7"/>
    <w:rsid w:val="21AE6757"/>
    <w:rsid w:val="21AF558B"/>
    <w:rsid w:val="21D35105"/>
    <w:rsid w:val="22042AD9"/>
    <w:rsid w:val="22210B44"/>
    <w:rsid w:val="22617E5A"/>
    <w:rsid w:val="22631332"/>
    <w:rsid w:val="2275596A"/>
    <w:rsid w:val="2287207D"/>
    <w:rsid w:val="22B551AB"/>
    <w:rsid w:val="23B32888"/>
    <w:rsid w:val="23C27F33"/>
    <w:rsid w:val="241035F8"/>
    <w:rsid w:val="2449102A"/>
    <w:rsid w:val="24737419"/>
    <w:rsid w:val="24975357"/>
    <w:rsid w:val="24A02097"/>
    <w:rsid w:val="24C316E1"/>
    <w:rsid w:val="24E05F93"/>
    <w:rsid w:val="253E50CC"/>
    <w:rsid w:val="25580995"/>
    <w:rsid w:val="256824FB"/>
    <w:rsid w:val="256D23D7"/>
    <w:rsid w:val="257C6674"/>
    <w:rsid w:val="258E7D0F"/>
    <w:rsid w:val="25966028"/>
    <w:rsid w:val="26407599"/>
    <w:rsid w:val="26463520"/>
    <w:rsid w:val="26633BDC"/>
    <w:rsid w:val="26C27265"/>
    <w:rsid w:val="26C72F2F"/>
    <w:rsid w:val="2705413B"/>
    <w:rsid w:val="2727130E"/>
    <w:rsid w:val="27EF5738"/>
    <w:rsid w:val="282370F3"/>
    <w:rsid w:val="28274AFC"/>
    <w:rsid w:val="28490FEE"/>
    <w:rsid w:val="285C5240"/>
    <w:rsid w:val="29983D0A"/>
    <w:rsid w:val="299847B5"/>
    <w:rsid w:val="29C07E9D"/>
    <w:rsid w:val="2A4B6481"/>
    <w:rsid w:val="2A7C739A"/>
    <w:rsid w:val="2A814619"/>
    <w:rsid w:val="2B824D99"/>
    <w:rsid w:val="2C32465B"/>
    <w:rsid w:val="2CC452E3"/>
    <w:rsid w:val="2CCD4AA3"/>
    <w:rsid w:val="2CF16742"/>
    <w:rsid w:val="2D0054CF"/>
    <w:rsid w:val="2D005FDA"/>
    <w:rsid w:val="2D28496F"/>
    <w:rsid w:val="2DBC04CA"/>
    <w:rsid w:val="2DCD7EC5"/>
    <w:rsid w:val="2DDC1D96"/>
    <w:rsid w:val="2E11760C"/>
    <w:rsid w:val="2E6026E6"/>
    <w:rsid w:val="2E731C66"/>
    <w:rsid w:val="2E8217C0"/>
    <w:rsid w:val="2EAF60B3"/>
    <w:rsid w:val="2F2A6A2B"/>
    <w:rsid w:val="2F783321"/>
    <w:rsid w:val="2FB06AC6"/>
    <w:rsid w:val="307B4682"/>
    <w:rsid w:val="308B7D05"/>
    <w:rsid w:val="30FD08BB"/>
    <w:rsid w:val="316A6488"/>
    <w:rsid w:val="31881F5E"/>
    <w:rsid w:val="319C674E"/>
    <w:rsid w:val="31A12DFB"/>
    <w:rsid w:val="31E601F1"/>
    <w:rsid w:val="32356F45"/>
    <w:rsid w:val="324E7CF5"/>
    <w:rsid w:val="327528B7"/>
    <w:rsid w:val="328C1485"/>
    <w:rsid w:val="32B15359"/>
    <w:rsid w:val="32DA51FA"/>
    <w:rsid w:val="32FF0318"/>
    <w:rsid w:val="334F67A2"/>
    <w:rsid w:val="34B7514F"/>
    <w:rsid w:val="34FB7456"/>
    <w:rsid w:val="355255D5"/>
    <w:rsid w:val="36583EFC"/>
    <w:rsid w:val="36B31E62"/>
    <w:rsid w:val="37571F16"/>
    <w:rsid w:val="38191E5A"/>
    <w:rsid w:val="38740F18"/>
    <w:rsid w:val="388A5180"/>
    <w:rsid w:val="38C76AD4"/>
    <w:rsid w:val="38D26C1C"/>
    <w:rsid w:val="38D92D38"/>
    <w:rsid w:val="39264C0E"/>
    <w:rsid w:val="39B815E8"/>
    <w:rsid w:val="39BB1619"/>
    <w:rsid w:val="39C12455"/>
    <w:rsid w:val="3A0520DE"/>
    <w:rsid w:val="3A3D2404"/>
    <w:rsid w:val="3A811592"/>
    <w:rsid w:val="3AA46F36"/>
    <w:rsid w:val="3B0872AF"/>
    <w:rsid w:val="3B174F85"/>
    <w:rsid w:val="3C28327C"/>
    <w:rsid w:val="3C422E28"/>
    <w:rsid w:val="3D352C36"/>
    <w:rsid w:val="3D6B10EE"/>
    <w:rsid w:val="3DB53D0B"/>
    <w:rsid w:val="3E1E4E41"/>
    <w:rsid w:val="3EC26E6B"/>
    <w:rsid w:val="3F4D31F8"/>
    <w:rsid w:val="3FAC197E"/>
    <w:rsid w:val="41150329"/>
    <w:rsid w:val="413C637C"/>
    <w:rsid w:val="417B2A63"/>
    <w:rsid w:val="417D1521"/>
    <w:rsid w:val="41930761"/>
    <w:rsid w:val="41A55CFA"/>
    <w:rsid w:val="41B93432"/>
    <w:rsid w:val="41F462BF"/>
    <w:rsid w:val="42A91EC0"/>
    <w:rsid w:val="42C42EEA"/>
    <w:rsid w:val="42D4120A"/>
    <w:rsid w:val="433601C4"/>
    <w:rsid w:val="4337708B"/>
    <w:rsid w:val="433C5840"/>
    <w:rsid w:val="43561044"/>
    <w:rsid w:val="435A065D"/>
    <w:rsid w:val="4371502E"/>
    <w:rsid w:val="43784C58"/>
    <w:rsid w:val="438721E3"/>
    <w:rsid w:val="43AD7C92"/>
    <w:rsid w:val="43CB4894"/>
    <w:rsid w:val="43FF4544"/>
    <w:rsid w:val="44051FAD"/>
    <w:rsid w:val="443D79A9"/>
    <w:rsid w:val="444A34BA"/>
    <w:rsid w:val="448E321D"/>
    <w:rsid w:val="44BC60B5"/>
    <w:rsid w:val="44C0666A"/>
    <w:rsid w:val="44D34942"/>
    <w:rsid w:val="44E73829"/>
    <w:rsid w:val="44F31979"/>
    <w:rsid w:val="44FE316F"/>
    <w:rsid w:val="451A2883"/>
    <w:rsid w:val="45227363"/>
    <w:rsid w:val="45744229"/>
    <w:rsid w:val="458477B0"/>
    <w:rsid w:val="4593121D"/>
    <w:rsid w:val="45D0648B"/>
    <w:rsid w:val="4692705E"/>
    <w:rsid w:val="46A82B9A"/>
    <w:rsid w:val="46CB362B"/>
    <w:rsid w:val="47131831"/>
    <w:rsid w:val="473B7633"/>
    <w:rsid w:val="47915BDB"/>
    <w:rsid w:val="47FC467A"/>
    <w:rsid w:val="480B123C"/>
    <w:rsid w:val="49156D7C"/>
    <w:rsid w:val="49293DE8"/>
    <w:rsid w:val="4AB34F80"/>
    <w:rsid w:val="4ABB2932"/>
    <w:rsid w:val="4AE9665F"/>
    <w:rsid w:val="4AF204A9"/>
    <w:rsid w:val="4AFE665A"/>
    <w:rsid w:val="4B0B40AB"/>
    <w:rsid w:val="4B22101B"/>
    <w:rsid w:val="4B407108"/>
    <w:rsid w:val="4B632776"/>
    <w:rsid w:val="4B636D48"/>
    <w:rsid w:val="4B700D0A"/>
    <w:rsid w:val="4B9A550F"/>
    <w:rsid w:val="4B9C4B01"/>
    <w:rsid w:val="4CDD6CF3"/>
    <w:rsid w:val="4CE5388D"/>
    <w:rsid w:val="4D7C7811"/>
    <w:rsid w:val="4E2F7957"/>
    <w:rsid w:val="4E3568C7"/>
    <w:rsid w:val="4EC24204"/>
    <w:rsid w:val="4EE614DB"/>
    <w:rsid w:val="4F1028AC"/>
    <w:rsid w:val="4F141643"/>
    <w:rsid w:val="4F5A729E"/>
    <w:rsid w:val="4FC302A2"/>
    <w:rsid w:val="4FDF37C9"/>
    <w:rsid w:val="51224F00"/>
    <w:rsid w:val="515D37C4"/>
    <w:rsid w:val="5181264A"/>
    <w:rsid w:val="519A2066"/>
    <w:rsid w:val="52130268"/>
    <w:rsid w:val="52277201"/>
    <w:rsid w:val="52604782"/>
    <w:rsid w:val="52C232EE"/>
    <w:rsid w:val="52F95C3F"/>
    <w:rsid w:val="536F4CA5"/>
    <w:rsid w:val="53A32D62"/>
    <w:rsid w:val="53AB681F"/>
    <w:rsid w:val="53FB2869"/>
    <w:rsid w:val="54214BD1"/>
    <w:rsid w:val="54844D76"/>
    <w:rsid w:val="54853151"/>
    <w:rsid w:val="548A7E97"/>
    <w:rsid w:val="54DD11FE"/>
    <w:rsid w:val="554D754D"/>
    <w:rsid w:val="556262EE"/>
    <w:rsid w:val="55986EB3"/>
    <w:rsid w:val="55A25ED2"/>
    <w:rsid w:val="55D02547"/>
    <w:rsid w:val="55DE77D7"/>
    <w:rsid w:val="56031D51"/>
    <w:rsid w:val="56177121"/>
    <w:rsid w:val="566C7912"/>
    <w:rsid w:val="567371B8"/>
    <w:rsid w:val="567C6C94"/>
    <w:rsid w:val="568D18E7"/>
    <w:rsid w:val="56A46057"/>
    <w:rsid w:val="56C73E54"/>
    <w:rsid w:val="572D6C3D"/>
    <w:rsid w:val="579852E4"/>
    <w:rsid w:val="57D513D2"/>
    <w:rsid w:val="57D7358D"/>
    <w:rsid w:val="57EC4683"/>
    <w:rsid w:val="57FF7643"/>
    <w:rsid w:val="585B26FA"/>
    <w:rsid w:val="591B643D"/>
    <w:rsid w:val="596540B6"/>
    <w:rsid w:val="59B068D0"/>
    <w:rsid w:val="59B1118F"/>
    <w:rsid w:val="59C702D4"/>
    <w:rsid w:val="5A1F3529"/>
    <w:rsid w:val="5A214BCD"/>
    <w:rsid w:val="5A2A69D5"/>
    <w:rsid w:val="5A6F18AB"/>
    <w:rsid w:val="5A895DD6"/>
    <w:rsid w:val="5B1B51F8"/>
    <w:rsid w:val="5B2A68EA"/>
    <w:rsid w:val="5B4D5200"/>
    <w:rsid w:val="5B715F3E"/>
    <w:rsid w:val="5B7A61EA"/>
    <w:rsid w:val="5BCA78DA"/>
    <w:rsid w:val="5C3C2FCE"/>
    <w:rsid w:val="5C4467DA"/>
    <w:rsid w:val="5C6F266B"/>
    <w:rsid w:val="5CDA7E28"/>
    <w:rsid w:val="5CFA3236"/>
    <w:rsid w:val="5D445A6E"/>
    <w:rsid w:val="5DCA2B54"/>
    <w:rsid w:val="5DD02244"/>
    <w:rsid w:val="5DD90D31"/>
    <w:rsid w:val="5E0F7EE2"/>
    <w:rsid w:val="5E203874"/>
    <w:rsid w:val="5E584CB7"/>
    <w:rsid w:val="5EA67BCB"/>
    <w:rsid w:val="5EFA0F6E"/>
    <w:rsid w:val="5F4F4230"/>
    <w:rsid w:val="60965FE3"/>
    <w:rsid w:val="60975DE0"/>
    <w:rsid w:val="60A45934"/>
    <w:rsid w:val="60B716BF"/>
    <w:rsid w:val="60C64276"/>
    <w:rsid w:val="60F97557"/>
    <w:rsid w:val="617A705C"/>
    <w:rsid w:val="61813AE5"/>
    <w:rsid w:val="618B6B32"/>
    <w:rsid w:val="61AE48FF"/>
    <w:rsid w:val="61BB154F"/>
    <w:rsid w:val="61D052B2"/>
    <w:rsid w:val="62B8450C"/>
    <w:rsid w:val="62CA5C0F"/>
    <w:rsid w:val="63103EE6"/>
    <w:rsid w:val="63105088"/>
    <w:rsid w:val="63324E00"/>
    <w:rsid w:val="63A44114"/>
    <w:rsid w:val="64023DFA"/>
    <w:rsid w:val="645A4352"/>
    <w:rsid w:val="64622E0B"/>
    <w:rsid w:val="649701E1"/>
    <w:rsid w:val="649E5F7D"/>
    <w:rsid w:val="64A93805"/>
    <w:rsid w:val="64F24841"/>
    <w:rsid w:val="65297108"/>
    <w:rsid w:val="65300C03"/>
    <w:rsid w:val="653E0DBE"/>
    <w:rsid w:val="659229F3"/>
    <w:rsid w:val="660F7001"/>
    <w:rsid w:val="665873F5"/>
    <w:rsid w:val="66950CE4"/>
    <w:rsid w:val="66D6490A"/>
    <w:rsid w:val="670234B7"/>
    <w:rsid w:val="671F0644"/>
    <w:rsid w:val="671F0CC2"/>
    <w:rsid w:val="676D7E49"/>
    <w:rsid w:val="67810F60"/>
    <w:rsid w:val="67AC14B9"/>
    <w:rsid w:val="67D85098"/>
    <w:rsid w:val="67F34F8F"/>
    <w:rsid w:val="695B1E6A"/>
    <w:rsid w:val="697D791A"/>
    <w:rsid w:val="698E76AE"/>
    <w:rsid w:val="699132A2"/>
    <w:rsid w:val="69E71361"/>
    <w:rsid w:val="6A6409FE"/>
    <w:rsid w:val="6A7A2A0D"/>
    <w:rsid w:val="6AAB5FD3"/>
    <w:rsid w:val="6ABE5D5E"/>
    <w:rsid w:val="6B8963B4"/>
    <w:rsid w:val="6BA0355C"/>
    <w:rsid w:val="6BC361E2"/>
    <w:rsid w:val="6BC6765A"/>
    <w:rsid w:val="6BD3093F"/>
    <w:rsid w:val="6C4D3B2C"/>
    <w:rsid w:val="6C5659AF"/>
    <w:rsid w:val="6C9C7811"/>
    <w:rsid w:val="6CB46EED"/>
    <w:rsid w:val="6CDF5CF8"/>
    <w:rsid w:val="6D0E2B59"/>
    <w:rsid w:val="6D481CD6"/>
    <w:rsid w:val="6D63266D"/>
    <w:rsid w:val="6DAB52F4"/>
    <w:rsid w:val="6E293898"/>
    <w:rsid w:val="6EA63F6A"/>
    <w:rsid w:val="6F115EE9"/>
    <w:rsid w:val="6F846C5E"/>
    <w:rsid w:val="6FC7274D"/>
    <w:rsid w:val="6FD441CE"/>
    <w:rsid w:val="70447547"/>
    <w:rsid w:val="705E6047"/>
    <w:rsid w:val="709E2190"/>
    <w:rsid w:val="709E6AC0"/>
    <w:rsid w:val="70BF3DED"/>
    <w:rsid w:val="70C10EB7"/>
    <w:rsid w:val="70D71E7F"/>
    <w:rsid w:val="716B0846"/>
    <w:rsid w:val="71C165B2"/>
    <w:rsid w:val="723E5530"/>
    <w:rsid w:val="726D2D0D"/>
    <w:rsid w:val="72994A48"/>
    <w:rsid w:val="72D22B05"/>
    <w:rsid w:val="72EF5B9B"/>
    <w:rsid w:val="735B090F"/>
    <w:rsid w:val="75093351"/>
    <w:rsid w:val="75860AE3"/>
    <w:rsid w:val="75DD3C2A"/>
    <w:rsid w:val="76121767"/>
    <w:rsid w:val="76206555"/>
    <w:rsid w:val="767D6D27"/>
    <w:rsid w:val="76824F39"/>
    <w:rsid w:val="772514C5"/>
    <w:rsid w:val="775144A0"/>
    <w:rsid w:val="776C6A47"/>
    <w:rsid w:val="77B57743"/>
    <w:rsid w:val="77C1623D"/>
    <w:rsid w:val="77C56C57"/>
    <w:rsid w:val="783E0BCB"/>
    <w:rsid w:val="79173793"/>
    <w:rsid w:val="795D1CB9"/>
    <w:rsid w:val="79917F33"/>
    <w:rsid w:val="7B294B7B"/>
    <w:rsid w:val="7B347DA6"/>
    <w:rsid w:val="7B582F42"/>
    <w:rsid w:val="7B9438EC"/>
    <w:rsid w:val="7BCD0F11"/>
    <w:rsid w:val="7BD776F2"/>
    <w:rsid w:val="7CA07A12"/>
    <w:rsid w:val="7CC34B67"/>
    <w:rsid w:val="7CEB481D"/>
    <w:rsid w:val="7D507DCD"/>
    <w:rsid w:val="7D6207E8"/>
    <w:rsid w:val="7D67297C"/>
    <w:rsid w:val="7DF57241"/>
    <w:rsid w:val="7E2225BA"/>
    <w:rsid w:val="7E2927C8"/>
    <w:rsid w:val="7E566E0F"/>
    <w:rsid w:val="7E6C3904"/>
    <w:rsid w:val="7E9D6AAF"/>
    <w:rsid w:val="7ED76D4A"/>
    <w:rsid w:val="7F463461"/>
    <w:rsid w:val="7F5E7863"/>
    <w:rsid w:val="7F6E39EE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TotalTime>0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2018-07-15T14:36:03Z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